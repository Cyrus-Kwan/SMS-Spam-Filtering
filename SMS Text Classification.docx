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1C27FA4" w14:textId="26044973" w:rsidR="00D821D0" w:rsidRPr="00BC6F7A" w:rsidRDefault="004A22F8" w:rsidP="00D821D0">
      <w:pPr>
        <w:pStyle w:val="BodyText"/>
      </w:pPr>
      <w:bookmarkStart w:id="1" w:name="_Hlk483398123"/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0E397B6" wp14:editId="04A8A33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1495"/>
                <wp:effectExtent l="0" t="0" r="317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0691495"/>
                          <a:chOff x="0" y="0"/>
                          <a:chExt cx="7559675" cy="10691495"/>
                        </a:xfrm>
                      </wpg:grpSpPr>
                      <wps:wsp>
                        <wps:cNvPr id="84" name="Rectangle 84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7559675" cy="10691495"/>
                          </a:xfrm>
                          <a:prstGeom prst="rect">
                            <a:avLst/>
                          </a:prstGeom>
                          <a:blipFill>
                            <a:blip r:embed="rId1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6136395" y="8218583"/>
                            <a:ext cx="1057275" cy="109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B594D1" w14:textId="77777777" w:rsidR="005920F1" w:rsidRPr="004A22F8" w:rsidRDefault="005920F1" w:rsidP="00C7175E">
                              <w:pPr>
                                <w:pStyle w:val="Title"/>
                                <w:rPr>
                                  <w:b/>
                                  <w:bCs/>
                                  <w:sz w:val="28"/>
                                  <w:szCs w:val="48"/>
                                </w:rPr>
                              </w:pPr>
                              <w:r w:rsidRPr="004A22F8">
                                <w:rPr>
                                  <w:b/>
                                  <w:bCs/>
                                  <w:sz w:val="28"/>
                                  <w:szCs w:val="48"/>
                                </w:rPr>
                                <w:t>Master of AI</w:t>
                              </w:r>
                            </w:p>
                            <w:p w14:paraId="5FA5BD35" w14:textId="02F8B1B3" w:rsidR="00C7175E" w:rsidRPr="00EA17F7" w:rsidRDefault="00C7175E" w:rsidP="00C7175E">
                              <w:pPr>
                                <w:pStyle w:val="Title"/>
                                <w:rPr>
                                  <w:sz w:val="22"/>
                                  <w:szCs w:val="40"/>
                                </w:rPr>
                              </w:pPr>
                              <w:r w:rsidRPr="00EA17F7">
                                <w:rPr>
                                  <w:sz w:val="22"/>
                                  <w:szCs w:val="40"/>
                                </w:rPr>
                                <w:t xml:space="preserve">Faculty of </w:t>
                              </w:r>
                              <w:r w:rsidR="005920F1" w:rsidRPr="00EA17F7">
                                <w:rPr>
                                  <w:sz w:val="22"/>
                                  <w:szCs w:val="40"/>
                                </w:rPr>
                                <w:t>Engineering &amp; 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506776" y="1092929"/>
                            <a:ext cx="5668369" cy="1288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sdt>
                              <w:sdtPr>
                                <w:rPr>
                                  <w:rStyle w:val="BodyText"/>
                                  <w:rFonts w:ascii="Calibri" w:eastAsiaTheme="majorEastAsia" w:hAnsi="Calibri" w:cs="Calibri"/>
                                  <w:color w:val="FFFFFF" w:themeColor="background1"/>
                                  <w:sz w:val="72"/>
                                  <w:szCs w:val="18"/>
                                  <w:lang w:val="en-US"/>
                                </w:rPr>
                                <w:alias w:val="Title"/>
                                <w:tag w:val=""/>
                                <w:id w:val="-129096575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0040B01D" w14:textId="10A5FDCC" w:rsidR="00D821D0" w:rsidRPr="00513A61" w:rsidRDefault="005551AD" w:rsidP="00D821D0">
                                  <w:pPr>
                                    <w:rPr>
                                      <w:rStyle w:val="SubtitleChar"/>
                                      <w:rFonts w:eastAsiaTheme="majorEastAsia"/>
                                    </w:rPr>
                                  </w:pPr>
                                  <w:r w:rsidRPr="005551AD">
                                    <w:rPr>
                                      <w:rStyle w:val="BodyText"/>
                                      <w:rFonts w:ascii="Calibri" w:eastAsiaTheme="majorEastAsia" w:hAnsi="Calibri" w:cs="Calibri"/>
                                      <w:color w:val="FFFFFF" w:themeColor="background1"/>
                                      <w:sz w:val="72"/>
                                      <w:szCs w:val="18"/>
                                      <w:lang w:val="en-US"/>
                                    </w:rPr>
                                    <w:t xml:space="preserve">42172 AT1: </w:t>
                                  </w:r>
                                  <w:r>
                                    <w:rPr>
                                      <w:rStyle w:val="BodyText"/>
                                      <w:rFonts w:ascii="Calibri" w:eastAsiaTheme="majorEastAsia" w:hAnsi="Calibri" w:cs="Calibri"/>
                                      <w:color w:val="FFFFFF" w:themeColor="background1"/>
                                      <w:sz w:val="72"/>
                                      <w:szCs w:val="18"/>
                                      <w:lang w:val="en-US"/>
                                    </w:rPr>
                                    <w:t>SMS Spam</w:t>
                                  </w:r>
                                  <w:r w:rsidRPr="005551AD">
                                    <w:rPr>
                                      <w:rStyle w:val="BodyText"/>
                                      <w:rFonts w:ascii="Calibri" w:eastAsiaTheme="majorEastAsia" w:hAnsi="Calibri" w:cs="Calibri"/>
                                      <w:color w:val="FFFFFF" w:themeColor="background1"/>
                                      <w:sz w:val="72"/>
                                      <w:szCs w:val="18"/>
                                      <w:lang w:val="en-US"/>
                                    </w:rPr>
                                    <w:t xml:space="preserve"> Prediction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147412" y="10179586"/>
                            <a:ext cx="1400783" cy="194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D76F7FF" w14:textId="77777777" w:rsidR="00351EF5" w:rsidRPr="00CD207A" w:rsidRDefault="00351EF5" w:rsidP="00351EF5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12538">
                                <w:rPr>
                                  <w:color w:val="FFFFFF" w:themeColor="background1"/>
                                </w:rPr>
                                <w:t>UTS CRICOS</w:t>
                              </w:r>
                              <w:r w:rsidR="00D73D66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012538">
                                <w:rPr>
                                  <w:color w:val="FFFFFF" w:themeColor="background1"/>
                                </w:rPr>
                                <w:t>00099F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E397B6" id="Group 8" o:spid="_x0000_s1026" style="position:absolute;margin-left:0;margin-top:0;width:595.25pt;height:841.85pt;z-index:251746304;mso-position-horizontal-relative:page;mso-position-vertical-relative:page" coordsize="75596,106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">
                <v:rect id="Rectangle 84" o:spid="_x0000_s1027" style="position:absolute;width:75596;height:106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" stroked="f" strokeweight="2pt">
                  <v:fill r:id="rId12" o:title="" recolor="t" rotate="t" type="frame"/>
                  <o:lock v:ext="edit" aspectratio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8" type="#_x0000_t202" style="position:absolute;left:61363;top:82185;width:10573;height:10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" filled="f" stroked="f">
                  <v:textbox inset="0,0,0">
                    <w:txbxContent>
                      <w:p w14:paraId="3DB594D1" w14:textId="77777777" w:rsidR="005920F1" w:rsidRPr="004A22F8" w:rsidRDefault="005920F1" w:rsidP="00C7175E">
                        <w:pPr>
                          <w:pStyle w:val="Title"/>
                          <w:rPr>
                            <w:b/>
                            <w:bCs/>
                            <w:sz w:val="28"/>
                            <w:szCs w:val="48"/>
                          </w:rPr>
                        </w:pPr>
                        <w:r w:rsidRPr="004A22F8">
                          <w:rPr>
                            <w:b/>
                            <w:bCs/>
                            <w:sz w:val="28"/>
                            <w:szCs w:val="48"/>
                          </w:rPr>
                          <w:t>Master of AI</w:t>
                        </w:r>
                      </w:p>
                      <w:p w14:paraId="5FA5BD35" w14:textId="02F8B1B3" w:rsidR="00C7175E" w:rsidRPr="00EA17F7" w:rsidRDefault="00C7175E" w:rsidP="00C7175E">
                        <w:pPr>
                          <w:pStyle w:val="Title"/>
                          <w:rPr>
                            <w:sz w:val="22"/>
                            <w:szCs w:val="40"/>
                          </w:rPr>
                        </w:pPr>
                        <w:r w:rsidRPr="00EA17F7">
                          <w:rPr>
                            <w:sz w:val="22"/>
                            <w:szCs w:val="40"/>
                          </w:rPr>
                          <w:t xml:space="preserve">Faculty of </w:t>
                        </w:r>
                        <w:r w:rsidR="005920F1" w:rsidRPr="00EA17F7">
                          <w:rPr>
                            <w:sz w:val="22"/>
                            <w:szCs w:val="40"/>
                          </w:rPr>
                          <w:t>Engineering &amp; IT</w:t>
                        </w:r>
                      </w:p>
                    </w:txbxContent>
                  </v:textbox>
                </v:shape>
                <v:shape id="Text Box 75" o:spid="_x0000_s1029" type="#_x0000_t202" style="position:absolute;left:5067;top:10929;width:56684;height:1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" filled="f" stroked="f">
                  <v:textbox inset="0,0,0">
                    <w:txbxContent>
                      <w:sdt>
                        <w:sdtPr>
                          <w:rPr>
                            <w:rStyle w:val="BodyText"/>
                            <w:rFonts w:ascii="Calibri" w:eastAsiaTheme="majorEastAsia" w:hAnsi="Calibri" w:cs="Calibri"/>
                            <w:color w:val="FFFFFF" w:themeColor="background1"/>
                            <w:sz w:val="72"/>
                            <w:szCs w:val="18"/>
                            <w:lang w:val="en-US"/>
                          </w:rPr>
                          <w:alias w:val="Title"/>
                          <w:tag w:val=""/>
                          <w:id w:val="-129096575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0040B01D" w14:textId="10A5FDCC" w:rsidR="00D821D0" w:rsidRPr="00513A61" w:rsidRDefault="005551AD" w:rsidP="00D821D0">
                            <w:pPr>
                              <w:rPr>
                                <w:rStyle w:val="SubtitleChar"/>
                                <w:rFonts w:eastAsiaTheme="majorEastAsia"/>
                              </w:rPr>
                            </w:pPr>
                            <w:r w:rsidRPr="005551AD">
                              <w:rPr>
                                <w:rStyle w:val="BodyText"/>
                                <w:rFonts w:ascii="Calibri" w:eastAsiaTheme="majorEastAsia" w:hAnsi="Calibri" w:cs="Calibri"/>
                                <w:color w:val="FFFFFF" w:themeColor="background1"/>
                                <w:sz w:val="72"/>
                                <w:szCs w:val="18"/>
                                <w:lang w:val="en-US"/>
                              </w:rPr>
                              <w:t xml:space="preserve">42172 AT1: </w:t>
                            </w:r>
                            <w:r>
                              <w:rPr>
                                <w:rStyle w:val="BodyText"/>
                                <w:rFonts w:ascii="Calibri" w:eastAsiaTheme="majorEastAsia" w:hAnsi="Calibri" w:cs="Calibri"/>
                                <w:color w:val="FFFFFF" w:themeColor="background1"/>
                                <w:sz w:val="72"/>
                                <w:szCs w:val="18"/>
                                <w:lang w:val="en-US"/>
                              </w:rPr>
                              <w:t>SMS Spam</w:t>
                            </w:r>
                            <w:r w:rsidRPr="005551AD">
                              <w:rPr>
                                <w:rStyle w:val="BodyText"/>
                                <w:rFonts w:ascii="Calibri" w:eastAsiaTheme="majorEastAsia" w:hAnsi="Calibri" w:cs="Calibri"/>
                                <w:color w:val="FFFFFF" w:themeColor="background1"/>
                                <w:sz w:val="72"/>
                                <w:szCs w:val="18"/>
                                <w:lang w:val="en-US"/>
                              </w:rPr>
                              <w:t xml:space="preserve"> Prediction</w:t>
                            </w:r>
                          </w:p>
                        </w:sdtContent>
                      </w:sdt>
                    </w:txbxContent>
                  </v:textbox>
                </v:shape>
                <v:shape id="Text Box 6" o:spid="_x0000_s1030" type="#_x0000_t202" style="position:absolute;left:61474;top:101795;width:14007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D76F7FF" w14:textId="77777777" w:rsidR="00351EF5" w:rsidRPr="00CD207A" w:rsidRDefault="00351EF5" w:rsidP="00351EF5">
                        <w:pPr>
                          <w:rPr>
                            <w:color w:val="FFFFFF" w:themeColor="background1"/>
                          </w:rPr>
                        </w:pPr>
                        <w:r w:rsidRPr="00012538">
                          <w:rPr>
                            <w:color w:val="FFFFFF" w:themeColor="background1"/>
                          </w:rPr>
                          <w:t>UTS CRICOS</w:t>
                        </w:r>
                        <w:r w:rsidR="00D73D66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Pr="00012538">
                          <w:rPr>
                            <w:color w:val="FFFFFF" w:themeColor="background1"/>
                          </w:rPr>
                          <w:t>00099F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bookmarkEnd w:id="1"/>
    <w:p w14:paraId="043FA5DE" w14:textId="75874F2D" w:rsidR="00530229" w:rsidRPr="00200D7D" w:rsidRDefault="0052710A" w:rsidP="00200D7D">
      <w:pPr>
        <w:spacing w:before="80" w:after="80"/>
      </w:pPr>
      <w:r>
        <w:rPr>
          <w:noProof/>
          <w:lang w:eastAsia="zh-CN"/>
        </w:rPr>
        <mc:AlternateContent>
          <mc:Choice Requires="wps">
            <w:drawing>
              <wp:anchor distT="45720" distB="45720" distL="182880" distR="182880" simplePos="0" relativeHeight="251748352" behindDoc="1" locked="0" layoutInCell="1" allowOverlap="0" wp14:anchorId="30277830" wp14:editId="1E43C205">
                <wp:simplePos x="0" y="0"/>
                <wp:positionH relativeFrom="column">
                  <wp:posOffset>-687070</wp:posOffset>
                </wp:positionH>
                <wp:positionV relativeFrom="page">
                  <wp:posOffset>6250940</wp:posOffset>
                </wp:positionV>
                <wp:extent cx="3377565" cy="1151255"/>
                <wp:effectExtent l="57150" t="171450" r="51435" b="163195"/>
                <wp:wrapSquare wrapText="bothSides"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269748">
                          <a:off x="0" y="0"/>
                          <a:ext cx="3377565" cy="11512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76200" cmpd="dbl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C2A05" w14:textId="4C0A71D2" w:rsidR="0052710A" w:rsidRDefault="005920F1" w:rsidP="004C5106">
                            <w:pPr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17F7"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Link to solution </w:t>
                            </w:r>
                            <w:r w:rsidRPr="006F6D84"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notebook</w:t>
                            </w:r>
                            <w:r w:rsidR="004C5106" w:rsidRPr="006F6D84"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1D19EFB" w14:textId="46C476F9" w:rsidR="006B38F2" w:rsidRDefault="006B38F2" w:rsidP="004C5106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13" w:history="1">
                              <w:r w:rsidRPr="006B38F2">
                                <w:rPr>
                                  <w:rStyle w:val="Hyperlink"/>
                                </w:rPr>
                                <w:t xml:space="preserve">Google </w:t>
                              </w:r>
                              <w:proofErr w:type="spellStart"/>
                              <w:r w:rsidRPr="006B38F2">
                                <w:rPr>
                                  <w:rStyle w:val="Hyperlink"/>
                                </w:rPr>
                                <w:t>Colab</w:t>
                              </w:r>
                              <w:proofErr w:type="spellEnd"/>
                            </w:hyperlink>
                          </w:p>
                          <w:p w14:paraId="11F2340C" w14:textId="077AC499" w:rsidR="006B38F2" w:rsidRPr="006B38F2" w:rsidRDefault="006B38F2" w:rsidP="004C5106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14" w:history="1">
                              <w:r w:rsidRPr="006B38F2">
                                <w:rPr>
                                  <w:rStyle w:val="Hyperlink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77830" id="Rectangle 4" o:spid="_x0000_s1031" style="position:absolute;margin-left:-54.1pt;margin-top:492.2pt;width:265.95pt;height:90.65pt;rotation:-360723fd;z-index:-251568128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" o:allowoverlap="f" fillcolor="#3b3b3b [814]" stroked="f" strokeweight="6pt">
                <v:stroke linestyle="thinThin"/>
                <v:textbox inset="14.4pt,14.4pt,14.4pt,14.4pt">
                  <w:txbxContent>
                    <w:p w14:paraId="796C2A05" w14:textId="4C0A71D2" w:rsidR="0052710A" w:rsidRDefault="005920F1" w:rsidP="004C5106">
                      <w:pPr>
                        <w:rPr>
                          <w:b/>
                          <w:bCs/>
                          <w:cap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A17F7">
                        <w:rPr>
                          <w:b/>
                          <w:bCs/>
                          <w:cap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Link to solution </w:t>
                      </w:r>
                      <w:r w:rsidRPr="006F6D84">
                        <w:rPr>
                          <w:b/>
                          <w:bCs/>
                          <w:cap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notebook</w:t>
                      </w:r>
                      <w:r w:rsidR="004C5106" w:rsidRPr="006F6D84">
                        <w:rPr>
                          <w:b/>
                          <w:bCs/>
                          <w:cap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1D19EFB" w14:textId="46C476F9" w:rsidR="006B38F2" w:rsidRDefault="006B38F2" w:rsidP="004C5106">
                      <w:pPr>
                        <w:rPr>
                          <w:color w:val="FFFFFF" w:themeColor="background1"/>
                        </w:rPr>
                      </w:pPr>
                      <w:hyperlink r:id="rId15" w:history="1">
                        <w:r w:rsidRPr="006B38F2">
                          <w:rPr>
                            <w:rStyle w:val="Hyperlink"/>
                          </w:rPr>
                          <w:t xml:space="preserve">Google </w:t>
                        </w:r>
                        <w:proofErr w:type="spellStart"/>
                        <w:r w:rsidRPr="006B38F2">
                          <w:rPr>
                            <w:rStyle w:val="Hyperlink"/>
                          </w:rPr>
                          <w:t>Colab</w:t>
                        </w:r>
                        <w:proofErr w:type="spellEnd"/>
                      </w:hyperlink>
                    </w:p>
                    <w:p w14:paraId="11F2340C" w14:textId="077AC499" w:rsidR="006B38F2" w:rsidRPr="006B38F2" w:rsidRDefault="006B38F2" w:rsidP="004C5106">
                      <w:pPr>
                        <w:rPr>
                          <w:color w:val="FFFFFF" w:themeColor="background1"/>
                        </w:rPr>
                      </w:pPr>
                      <w:hyperlink r:id="rId16" w:history="1">
                        <w:r w:rsidRPr="006B38F2">
                          <w:rPr>
                            <w:rStyle w:val="Hyperlink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EA17F7">
        <w:rPr>
          <w:noProof/>
          <w:lang w:eastAsia="zh-CN"/>
        </w:rPr>
        <mc:AlternateContent>
          <mc:Choice Requires="wps">
            <w:drawing>
              <wp:anchor distT="45720" distB="45720" distL="182880" distR="182880" simplePos="0" relativeHeight="251750400" behindDoc="1" locked="1" layoutInCell="1" allowOverlap="0" wp14:anchorId="517ED7D0" wp14:editId="416BD108">
                <wp:simplePos x="0" y="0"/>
                <wp:positionH relativeFrom="column">
                  <wp:posOffset>-450215</wp:posOffset>
                </wp:positionH>
                <wp:positionV relativeFrom="page">
                  <wp:posOffset>2453005</wp:posOffset>
                </wp:positionV>
                <wp:extent cx="3427200" cy="3434400"/>
                <wp:effectExtent l="114300" t="114300" r="116205" b="121920"/>
                <wp:wrapSquare wrapText="bothSides"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372428">
                          <a:off x="0" y="0"/>
                          <a:ext cx="3427200" cy="3434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76200" cmpd="dbl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695D5" w14:textId="460B0F9D" w:rsidR="0052710A" w:rsidRDefault="0052710A" w:rsidP="005920F1">
                            <w:pPr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Part:</w:t>
                            </w:r>
                            <w:r w:rsidR="005551AD"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3</w:t>
                            </w:r>
                          </w:p>
                          <w:p w14:paraId="17449C3D" w14:textId="77777777" w:rsidR="0052710A" w:rsidRDefault="0052710A" w:rsidP="005920F1">
                            <w:pPr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5FD9CA" w14:textId="5A559FC5" w:rsidR="005920F1" w:rsidRDefault="005920F1" w:rsidP="005920F1">
                            <w:pP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17F7"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Author</w:t>
                            </w:r>
                            <w:r w:rsidR="005551AD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 Cyrus Kwan</w:t>
                            </w:r>
                          </w:p>
                          <w:p w14:paraId="3F1E83EA" w14:textId="3D99582D" w:rsidR="009A559E" w:rsidRPr="000A1B17" w:rsidRDefault="009A559E" w:rsidP="005920F1">
                            <w:r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Student ID</w:t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25466929</w:t>
                            </w:r>
                          </w:p>
                          <w:p w14:paraId="7632E7A2" w14:textId="71E6B24A" w:rsidR="005920F1" w:rsidRPr="004C5106" w:rsidRDefault="005920F1" w:rsidP="005920F1">
                            <w:pPr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ED161C" w14:textId="77777777" w:rsidR="005920F1" w:rsidRDefault="005920F1" w:rsidP="005920F1">
                            <w:pPr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614BDC4" w14:textId="694F04E2" w:rsidR="005920F1" w:rsidRPr="00740D69" w:rsidRDefault="005920F1" w:rsidP="005920F1">
                            <w:r w:rsidRPr="00EA17F7"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Date</w:t>
                            </w:r>
                            <w:r w:rsidR="00740D69"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740D69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13 </w:t>
                            </w:r>
                            <w:r w:rsidR="00460409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October</w:t>
                            </w:r>
                          </w:p>
                          <w:p w14:paraId="3775E526" w14:textId="54C0C92A" w:rsidR="005920F1" w:rsidRPr="004C5106" w:rsidRDefault="005920F1" w:rsidP="005920F1">
                            <w:pPr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E4A664" w14:textId="7F921F15" w:rsidR="005920F1" w:rsidRPr="00D94402" w:rsidRDefault="005920F1" w:rsidP="005920F1">
                            <w:pP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17F7"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Semester</w:t>
                            </w:r>
                            <w:r w:rsidR="00D94402"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D94402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Spring</w:t>
                            </w:r>
                          </w:p>
                          <w:p w14:paraId="12828A0C" w14:textId="77777777" w:rsidR="008C264E" w:rsidRPr="00EA17F7" w:rsidRDefault="008C264E" w:rsidP="005920F1">
                            <w:pP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ED01E06" w14:textId="3A7E2CC0" w:rsidR="005920F1" w:rsidRPr="00D94402" w:rsidRDefault="005920F1" w:rsidP="005920F1">
                            <w:pP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17F7"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Year</w:t>
                            </w:r>
                            <w:r w:rsidR="00D94402"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D94402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2024</w:t>
                            </w:r>
                          </w:p>
                          <w:p w14:paraId="15C5198E" w14:textId="77777777" w:rsidR="005920F1" w:rsidRDefault="005920F1" w:rsidP="005920F1"/>
                          <w:p w14:paraId="311CA1E6" w14:textId="6ADE82DB" w:rsidR="005920F1" w:rsidRDefault="005920F1" w:rsidP="005920F1">
                            <w:pPr>
                              <w:rPr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</w:p>
                          <w:p w14:paraId="754EF415" w14:textId="57E5709C" w:rsidR="004A22F8" w:rsidRPr="004A22F8" w:rsidRDefault="004A22F8" w:rsidP="005920F1">
                            <w:pPr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A22F8"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20"/>
                                <w:szCs w:val="16"/>
                                <w:lang w:val="en-US"/>
                              </w:rPr>
                              <w:t>University of Technology Sydney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ED7D0" id="_x0000_s1032" style="position:absolute;margin-left:-35.45pt;margin-top:193.15pt;width:269.85pt;height:270.45pt;rotation:-248569fd;z-index:-251566080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" o:allowoverlap="f" fillcolor="#3b3b3b [814]" stroked="f" strokeweight="6pt">
                <v:stroke linestyle="thinThin"/>
                <v:textbox inset="14.4pt,14.4pt,14.4pt,14.4pt">
                  <w:txbxContent>
                    <w:p w14:paraId="728695D5" w14:textId="460B0F9D" w:rsidR="0052710A" w:rsidRDefault="0052710A" w:rsidP="005920F1">
                      <w:pPr>
                        <w:rPr>
                          <w:b/>
                          <w:bCs/>
                          <w:cap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ap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Part:</w:t>
                      </w:r>
                      <w:r w:rsidR="005551AD">
                        <w:rPr>
                          <w:b/>
                          <w:bCs/>
                          <w:cap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3</w:t>
                      </w:r>
                    </w:p>
                    <w:p w14:paraId="17449C3D" w14:textId="77777777" w:rsidR="0052710A" w:rsidRDefault="0052710A" w:rsidP="005920F1">
                      <w:pPr>
                        <w:rPr>
                          <w:b/>
                          <w:bCs/>
                          <w:cap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165FD9CA" w14:textId="5A559FC5" w:rsidR="005920F1" w:rsidRDefault="005920F1" w:rsidP="005920F1">
                      <w:pPr>
                        <w:rPr>
                          <w:cap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A17F7">
                        <w:rPr>
                          <w:b/>
                          <w:bCs/>
                          <w:cap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Author</w:t>
                      </w:r>
                      <w:r w:rsidR="005551AD">
                        <w:rPr>
                          <w:cap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 Cyrus Kwan</w:t>
                      </w:r>
                    </w:p>
                    <w:p w14:paraId="3F1E83EA" w14:textId="3D99582D" w:rsidR="009A559E" w:rsidRPr="000A1B17" w:rsidRDefault="009A559E" w:rsidP="005920F1">
                      <w:r>
                        <w:rPr>
                          <w:b/>
                          <w:bCs/>
                          <w:cap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Student ID</w:t>
                      </w:r>
                      <w:r>
                        <w:rPr>
                          <w:cap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cap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25466929</w:t>
                      </w:r>
                    </w:p>
                    <w:p w14:paraId="7632E7A2" w14:textId="71E6B24A" w:rsidR="005920F1" w:rsidRPr="004C5106" w:rsidRDefault="005920F1" w:rsidP="005920F1">
                      <w:pPr>
                        <w:rPr>
                          <w:cap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19ED161C" w14:textId="77777777" w:rsidR="005920F1" w:rsidRDefault="005920F1" w:rsidP="005920F1">
                      <w:pPr>
                        <w:rPr>
                          <w:cap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3614BDC4" w14:textId="694F04E2" w:rsidR="005920F1" w:rsidRPr="00740D69" w:rsidRDefault="005920F1" w:rsidP="005920F1">
                      <w:r w:rsidRPr="00EA17F7">
                        <w:rPr>
                          <w:b/>
                          <w:bCs/>
                          <w:cap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Date</w:t>
                      </w:r>
                      <w:r w:rsidR="00740D69">
                        <w:rPr>
                          <w:b/>
                          <w:bCs/>
                          <w:cap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740D69">
                        <w:rPr>
                          <w:cap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13 </w:t>
                      </w:r>
                      <w:r w:rsidR="00460409">
                        <w:rPr>
                          <w:cap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October</w:t>
                      </w:r>
                    </w:p>
                    <w:p w14:paraId="3775E526" w14:textId="54C0C92A" w:rsidR="005920F1" w:rsidRPr="004C5106" w:rsidRDefault="005920F1" w:rsidP="005920F1">
                      <w:pPr>
                        <w:rPr>
                          <w:cap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40E4A664" w14:textId="7F921F15" w:rsidR="005920F1" w:rsidRPr="00D94402" w:rsidRDefault="005920F1" w:rsidP="005920F1">
                      <w:pPr>
                        <w:rPr>
                          <w:cap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A17F7">
                        <w:rPr>
                          <w:b/>
                          <w:bCs/>
                          <w:cap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Semester</w:t>
                      </w:r>
                      <w:r w:rsidR="00D94402">
                        <w:rPr>
                          <w:b/>
                          <w:bCs/>
                          <w:cap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D94402">
                        <w:rPr>
                          <w:cap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Spring</w:t>
                      </w:r>
                    </w:p>
                    <w:p w14:paraId="12828A0C" w14:textId="77777777" w:rsidR="008C264E" w:rsidRPr="00EA17F7" w:rsidRDefault="008C264E" w:rsidP="005920F1">
                      <w:pPr>
                        <w:rPr>
                          <w:cap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1ED01E06" w14:textId="3A7E2CC0" w:rsidR="005920F1" w:rsidRPr="00D94402" w:rsidRDefault="005920F1" w:rsidP="005920F1">
                      <w:pPr>
                        <w:rPr>
                          <w:cap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A17F7">
                        <w:rPr>
                          <w:b/>
                          <w:bCs/>
                          <w:cap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Year</w:t>
                      </w:r>
                      <w:r w:rsidR="00D94402">
                        <w:rPr>
                          <w:b/>
                          <w:bCs/>
                          <w:cap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D94402">
                        <w:rPr>
                          <w:cap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2024</w:t>
                      </w:r>
                    </w:p>
                    <w:p w14:paraId="15C5198E" w14:textId="77777777" w:rsidR="005920F1" w:rsidRDefault="005920F1" w:rsidP="005920F1"/>
                    <w:p w14:paraId="311CA1E6" w14:textId="6ADE82DB" w:rsidR="005920F1" w:rsidRDefault="005920F1" w:rsidP="005920F1">
                      <w:pPr>
                        <w:rPr>
                          <w:caps/>
                          <w:color w:val="FFFFFF" w:themeColor="background1"/>
                          <w:sz w:val="28"/>
                          <w:lang w:val="en-US"/>
                        </w:rPr>
                      </w:pPr>
                    </w:p>
                    <w:p w14:paraId="754EF415" w14:textId="57E5709C" w:rsidR="004A22F8" w:rsidRPr="004A22F8" w:rsidRDefault="004A22F8" w:rsidP="005920F1">
                      <w:pPr>
                        <w:rPr>
                          <w:b/>
                          <w:bCs/>
                          <w:caps/>
                          <w:color w:val="FFFFFF" w:themeColor="background1"/>
                          <w:sz w:val="20"/>
                          <w:szCs w:val="16"/>
                          <w:lang w:val="en-US"/>
                        </w:rPr>
                      </w:pPr>
                      <w:r w:rsidRPr="004A22F8">
                        <w:rPr>
                          <w:b/>
                          <w:bCs/>
                          <w:caps/>
                          <w:color w:val="FFFFFF" w:themeColor="background1"/>
                          <w:sz w:val="20"/>
                          <w:szCs w:val="16"/>
                          <w:lang w:val="en-US"/>
                        </w:rPr>
                        <w:t>University of Technology Sydney</w:t>
                      </w:r>
                    </w:p>
                  </w:txbxContent>
                </v:textbox>
                <w10:wrap type="square" anchory="page"/>
                <w10:anchorlock/>
              </v:rect>
            </w:pict>
          </mc:Fallback>
        </mc:AlternateContent>
      </w:r>
      <w:r w:rsidR="007D606A" w:rsidRPr="007D606A">
        <w:br w:type="page"/>
      </w:r>
    </w:p>
    <w:bookmarkStart w:id="2" w:name="_Toc179755119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18"/>
          <w:szCs w:val="22"/>
          <w:lang w:eastAsia="en-US"/>
        </w:rPr>
        <w:id w:val="20182672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B9CEA37" w14:textId="6FD5A98D" w:rsidR="00530229" w:rsidRDefault="004A22F8">
          <w:pPr>
            <w:pStyle w:val="TOCHeading"/>
          </w:pPr>
          <w:r>
            <w:t xml:space="preserve">Table of </w:t>
          </w:r>
          <w:r w:rsidR="00530229">
            <w:t>Contents</w:t>
          </w:r>
          <w:bookmarkEnd w:id="2"/>
        </w:p>
        <w:p w14:paraId="437FBEB7" w14:textId="3EA022E0" w:rsidR="00200D7D" w:rsidRDefault="00530229">
          <w:pPr>
            <w:pStyle w:val="TOC1"/>
            <w:rPr>
              <w:rFonts w:eastAsiaTheme="minorEastAsia"/>
              <w:b w:val="0"/>
              <w:kern w:val="2"/>
              <w:sz w:val="24"/>
              <w:szCs w:val="24"/>
              <w:lang w:eastAsia="zh-TW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55119" w:history="1">
            <w:r w:rsidR="00200D7D" w:rsidRPr="0060545D">
              <w:rPr>
                <w:rStyle w:val="Hyperlink"/>
              </w:rPr>
              <w:t>Table of Contents</w:t>
            </w:r>
            <w:r w:rsidR="00200D7D">
              <w:rPr>
                <w:webHidden/>
              </w:rPr>
              <w:tab/>
            </w:r>
            <w:r w:rsidR="00200D7D">
              <w:rPr>
                <w:webHidden/>
              </w:rPr>
              <w:fldChar w:fldCharType="begin"/>
            </w:r>
            <w:r w:rsidR="00200D7D">
              <w:rPr>
                <w:webHidden/>
              </w:rPr>
              <w:instrText xml:space="preserve"> PAGEREF _Toc179755119 \h </w:instrText>
            </w:r>
            <w:r w:rsidR="00200D7D">
              <w:rPr>
                <w:webHidden/>
              </w:rPr>
            </w:r>
            <w:r w:rsidR="00200D7D">
              <w:rPr>
                <w:webHidden/>
              </w:rPr>
              <w:fldChar w:fldCharType="separate"/>
            </w:r>
            <w:r w:rsidR="00A83672">
              <w:rPr>
                <w:webHidden/>
              </w:rPr>
              <w:t>2</w:t>
            </w:r>
            <w:r w:rsidR="00200D7D">
              <w:rPr>
                <w:webHidden/>
              </w:rPr>
              <w:fldChar w:fldCharType="end"/>
            </w:r>
          </w:hyperlink>
        </w:p>
        <w:p w14:paraId="16C43A6A" w14:textId="36154A5A" w:rsidR="00200D7D" w:rsidRDefault="00200D7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79755120" w:history="1">
            <w:r w:rsidRPr="0060545D">
              <w:rPr>
                <w:rStyle w:val="Hyperlink"/>
                <w:noProof/>
              </w:rPr>
              <w:t>Summary or 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1B660" w14:textId="40E6B068" w:rsidR="00200D7D" w:rsidRDefault="00200D7D">
          <w:pPr>
            <w:pStyle w:val="TOC3"/>
            <w:rPr>
              <w:rFonts w:eastAsiaTheme="minorEastAsia"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79755121" w:history="1">
            <w:r w:rsidRPr="0060545D">
              <w:rPr>
                <w:rStyle w:val="Hyperlink"/>
              </w:rPr>
              <w:t>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_Toc179755121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367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9BE2764" w14:textId="42C0DFE6" w:rsidR="00200D7D" w:rsidRDefault="00200D7D">
          <w:pPr>
            <w:pStyle w:val="TOC3"/>
            <w:rPr>
              <w:rFonts w:eastAsiaTheme="minorEastAsia"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79755122" w:history="1">
            <w:r w:rsidRPr="0060545D">
              <w:rPr>
                <w:rStyle w:val="Hyperlink"/>
              </w:rPr>
              <w:t>Techniques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_Toc179755122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367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EF9E8BE" w14:textId="2FCEFF17" w:rsidR="00200D7D" w:rsidRDefault="00200D7D">
          <w:pPr>
            <w:pStyle w:val="TOC3"/>
            <w:rPr>
              <w:rFonts w:eastAsiaTheme="minorEastAsia"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79755123" w:history="1">
            <w:r w:rsidRPr="0060545D">
              <w:rPr>
                <w:rStyle w:val="Hyperlink"/>
              </w:rPr>
              <w:t>Findings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_Toc179755123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367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46295EA" w14:textId="75A43EC4" w:rsidR="00200D7D" w:rsidRDefault="00200D7D">
          <w:pPr>
            <w:pStyle w:val="TOC3"/>
            <w:rPr>
              <w:rFonts w:eastAsiaTheme="minorEastAsia"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79755124" w:history="1">
            <w:r w:rsidRPr="0060545D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_Toc179755124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367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51E2A7E" w14:textId="266F4BDB" w:rsidR="00200D7D" w:rsidRDefault="00200D7D">
          <w:pPr>
            <w:pStyle w:val="TOC3"/>
            <w:rPr>
              <w:rFonts w:eastAsiaTheme="minorEastAsia"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79755125" w:history="1">
            <w:r w:rsidRPr="0060545D">
              <w:rPr>
                <w:rStyle w:val="Hyperlink"/>
              </w:rPr>
              <w:t>Recommendation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_Toc179755125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367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151009C" w14:textId="0CC81466" w:rsidR="00200D7D" w:rsidRDefault="00200D7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79755126" w:history="1">
            <w:r w:rsidRPr="0060545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13C88" w14:textId="45872A7C" w:rsidR="00200D7D" w:rsidRDefault="00200D7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79755127" w:history="1">
            <w:r w:rsidRPr="0060545D">
              <w:rPr>
                <w:rStyle w:val="Hyperlink"/>
                <w:noProof/>
              </w:rPr>
              <w:t>Report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C21C6" w14:textId="598DE96D" w:rsidR="00200D7D" w:rsidRDefault="00200D7D">
          <w:pPr>
            <w:pStyle w:val="TOC3"/>
            <w:rPr>
              <w:rFonts w:eastAsiaTheme="minorEastAsia"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79755128" w:history="1">
            <w:r w:rsidRPr="0060545D">
              <w:rPr>
                <w:rStyle w:val="Hyperlink"/>
              </w:rPr>
              <w:t>Methods/AI techniques used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_Toc179755128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367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385FDA" w14:textId="36F1950C" w:rsidR="00200D7D" w:rsidRDefault="00200D7D">
          <w:pPr>
            <w:pStyle w:val="TOC3"/>
            <w:rPr>
              <w:rFonts w:eastAsiaTheme="minorEastAsia"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79755129" w:history="1">
            <w:r w:rsidRPr="0060545D">
              <w:rPr>
                <w:rStyle w:val="Hyperlink"/>
              </w:rPr>
              <w:t>Implementation of AI techniques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_Toc179755129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3672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CC20D80" w14:textId="472F7063" w:rsidR="00200D7D" w:rsidRDefault="00200D7D">
          <w:pPr>
            <w:pStyle w:val="TOC3"/>
            <w:rPr>
              <w:rFonts w:eastAsiaTheme="minorEastAsia"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79755130" w:history="1">
            <w:r w:rsidRPr="0060545D">
              <w:rPr>
                <w:rStyle w:val="Hyperlink"/>
              </w:rPr>
              <w:t>Comparisons of different AI techniques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_Toc179755130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3672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B8CE980" w14:textId="0A45B1F6" w:rsidR="00200D7D" w:rsidRDefault="00200D7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79755131" w:history="1">
            <w:r w:rsidRPr="0060545D">
              <w:rPr>
                <w:rStyle w:val="Hyperlink"/>
                <w:noProof/>
              </w:rPr>
              <w:t>Conclusions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6B309" w14:textId="6938E40C" w:rsidR="00200D7D" w:rsidRDefault="00200D7D">
          <w:pPr>
            <w:pStyle w:val="TOC3"/>
            <w:rPr>
              <w:rFonts w:eastAsiaTheme="minorEastAsia"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79755132" w:history="1">
            <w:r w:rsidRPr="0060545D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_Toc179755132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3672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86F2A87" w14:textId="5B329CCF" w:rsidR="00200D7D" w:rsidRDefault="00200D7D">
          <w:pPr>
            <w:pStyle w:val="TOC3"/>
            <w:rPr>
              <w:rFonts w:eastAsiaTheme="minorEastAsia"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79755133" w:history="1">
            <w:r w:rsidRPr="0060545D">
              <w:rPr>
                <w:rStyle w:val="Hyperlink"/>
              </w:rPr>
              <w:t>Recommendation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_Toc179755133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3672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BBF30BF" w14:textId="5D22A0B6" w:rsidR="00200D7D" w:rsidRDefault="00200D7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79755134" w:history="1">
            <w:r w:rsidRPr="0060545D">
              <w:rPr>
                <w:rStyle w:val="Hyperlink"/>
                <w:noProof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7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DCF99" w14:textId="004F0D6B" w:rsidR="00200D7D" w:rsidRDefault="00200D7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79755135" w:history="1">
            <w:r w:rsidRPr="0060545D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213F8" w14:textId="054232D7" w:rsidR="00200D7D" w:rsidRDefault="00200D7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79755136" w:history="1">
            <w:r w:rsidRPr="0060545D">
              <w:rPr>
                <w:rStyle w:val="Hyperlink"/>
                <w:noProof/>
              </w:rPr>
              <w:t>Individual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7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506CE" w14:textId="70822618" w:rsidR="00200D7D" w:rsidRDefault="00200D7D">
          <w:pPr>
            <w:pStyle w:val="TOC3"/>
            <w:rPr>
              <w:rFonts w:eastAsiaTheme="minorEastAsia"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79755137" w:history="1">
            <w:r w:rsidRPr="0060545D">
              <w:rPr>
                <w:rStyle w:val="Hyperlink"/>
              </w:rPr>
              <w:t>Planning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_Toc179755137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3672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2F2F477" w14:textId="2CEE3E84" w:rsidR="00200D7D" w:rsidRDefault="00200D7D">
          <w:pPr>
            <w:pStyle w:val="TOC3"/>
            <w:rPr>
              <w:rFonts w:eastAsiaTheme="minorEastAsia"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79755138" w:history="1">
            <w:r w:rsidRPr="0060545D">
              <w:rPr>
                <w:rStyle w:val="Hyperlink"/>
              </w:rPr>
              <w:t>Learnings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_Toc179755138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3672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D9934B9" w14:textId="3AEB867B" w:rsidR="00200D7D" w:rsidRDefault="00200D7D">
          <w:pPr>
            <w:pStyle w:val="TOC3"/>
            <w:rPr>
              <w:rFonts w:eastAsiaTheme="minorEastAsia"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79755139" w:history="1">
            <w:r w:rsidRPr="0060545D">
              <w:rPr>
                <w:rStyle w:val="Hyperlink"/>
              </w:rPr>
              <w:t>Challenges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_Toc179755139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3672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9887F96" w14:textId="35734D9C" w:rsidR="00200D7D" w:rsidRDefault="00200D7D">
          <w:pPr>
            <w:pStyle w:val="TOC3"/>
            <w:rPr>
              <w:rFonts w:eastAsiaTheme="minorEastAsia"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79755140" w:history="1">
            <w:r w:rsidRPr="0060545D">
              <w:rPr>
                <w:rStyle w:val="Hyperlink"/>
              </w:rPr>
              <w:t>Limitations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_Toc179755140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3672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4938A49" w14:textId="5E01AB67" w:rsidR="00200D7D" w:rsidRDefault="00200D7D">
          <w:pPr>
            <w:pStyle w:val="TOC3"/>
            <w:rPr>
              <w:rFonts w:eastAsiaTheme="minorEastAsia"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179755141" w:history="1">
            <w:r w:rsidRPr="0060545D">
              <w:rPr>
                <w:rStyle w:val="Hyperlink"/>
              </w:rPr>
              <w:t>Future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_Toc179755141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3672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DD22BE0" w14:textId="0B2D08D6" w:rsidR="00530229" w:rsidRDefault="00530229">
          <w:r>
            <w:rPr>
              <w:b/>
              <w:bCs/>
              <w:noProof/>
            </w:rPr>
            <w:fldChar w:fldCharType="end"/>
          </w:r>
        </w:p>
      </w:sdtContent>
    </w:sdt>
    <w:p w14:paraId="5AB5A123" w14:textId="6789EB4D" w:rsidR="00530229" w:rsidRPr="00530229" w:rsidRDefault="00530229">
      <w:pPr>
        <w:spacing w:before="80" w:after="80"/>
        <w:rPr>
          <w:rFonts w:ascii="Calibri" w:hAnsi="Calibri" w:cs="Calibri"/>
          <w:color w:val="A6A6A6" w:themeColor="background1" w:themeShade="A6"/>
        </w:rPr>
      </w:pPr>
    </w:p>
    <w:p w14:paraId="3114D013" w14:textId="067F4059" w:rsidR="00530229" w:rsidRPr="004A22F8" w:rsidRDefault="00530229">
      <w:pPr>
        <w:spacing w:before="80" w:after="80"/>
        <w:rPr>
          <w:rFonts w:ascii="Calibri" w:hAnsi="Calibri" w:cs="Calibri"/>
          <w:color w:val="A6A6A6" w:themeColor="background1" w:themeShade="A6"/>
        </w:rPr>
      </w:pPr>
    </w:p>
    <w:p w14:paraId="5AD448D5" w14:textId="1CFAFD8E" w:rsidR="00530229" w:rsidRPr="004A22F8" w:rsidRDefault="00530229">
      <w:pPr>
        <w:spacing w:before="80" w:after="80"/>
        <w:rPr>
          <w:rFonts w:ascii="Calibri" w:hAnsi="Calibri" w:cs="Calibri"/>
          <w:color w:val="A6A6A6" w:themeColor="background1" w:themeShade="A6"/>
        </w:rPr>
      </w:pPr>
    </w:p>
    <w:p w14:paraId="63DDF2D2" w14:textId="54B95202" w:rsidR="00530229" w:rsidRPr="004A22F8" w:rsidRDefault="00530229">
      <w:pPr>
        <w:spacing w:before="80" w:after="80"/>
        <w:rPr>
          <w:rFonts w:ascii="Calibri" w:hAnsi="Calibri" w:cs="Calibri"/>
          <w:color w:val="A6A6A6" w:themeColor="background1" w:themeShade="A6"/>
        </w:rPr>
      </w:pPr>
    </w:p>
    <w:p w14:paraId="648BE9E5" w14:textId="6698E7DB" w:rsidR="00530229" w:rsidRPr="004A22F8" w:rsidRDefault="00530229">
      <w:pPr>
        <w:spacing w:before="80" w:after="80"/>
        <w:rPr>
          <w:rFonts w:ascii="Calibri" w:hAnsi="Calibri" w:cs="Calibri"/>
          <w:color w:val="A6A6A6" w:themeColor="background1" w:themeShade="A6"/>
        </w:rPr>
      </w:pPr>
    </w:p>
    <w:p w14:paraId="1303AB75" w14:textId="0ED55464" w:rsidR="00530229" w:rsidRPr="004A22F8" w:rsidRDefault="00530229">
      <w:pPr>
        <w:spacing w:before="80" w:after="80"/>
        <w:rPr>
          <w:rFonts w:ascii="Calibri" w:hAnsi="Calibri" w:cs="Calibri"/>
          <w:i/>
          <w:iCs/>
          <w:color w:val="A6A6A6" w:themeColor="background1" w:themeShade="A6"/>
        </w:rPr>
      </w:pPr>
      <w:r w:rsidRPr="004A22F8">
        <w:rPr>
          <w:rFonts w:ascii="Calibri" w:hAnsi="Calibri" w:cs="Calibri"/>
          <w:i/>
          <w:iCs/>
          <w:color w:val="A6A6A6" w:themeColor="background1" w:themeShade="A6"/>
        </w:rPr>
        <w:br w:type="page"/>
      </w:r>
    </w:p>
    <w:p w14:paraId="19B58979" w14:textId="2BC1D713" w:rsidR="008C264E" w:rsidRPr="00776038" w:rsidRDefault="008C264E" w:rsidP="00776038">
      <w:pPr>
        <w:pStyle w:val="Heading2"/>
      </w:pPr>
      <w:bookmarkStart w:id="3" w:name="_Toc179755120"/>
      <w:r w:rsidRPr="001B001D">
        <w:lastRenderedPageBreak/>
        <w:t>Summary or Executive Summary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72EDA" w14:paraId="1E48AA57" w14:textId="77777777" w:rsidTr="0031658B">
        <w:tc>
          <w:tcPr>
            <w:tcW w:w="8494" w:type="dxa"/>
          </w:tcPr>
          <w:p w14:paraId="36C4283E" w14:textId="1FD8E22D" w:rsidR="00572EDA" w:rsidRDefault="000C14AB" w:rsidP="00097489">
            <w:pPr>
              <w:pStyle w:val="Heading3"/>
            </w:pPr>
            <w:bookmarkStart w:id="4" w:name="_Toc179755121"/>
            <w:r>
              <w:t>Purpose</w:t>
            </w:r>
            <w:bookmarkEnd w:id="4"/>
          </w:p>
        </w:tc>
      </w:tr>
      <w:tr w:rsidR="00572EDA" w14:paraId="0D1A5FD9" w14:textId="77777777" w:rsidTr="0031658B">
        <w:tc>
          <w:tcPr>
            <w:tcW w:w="8494" w:type="dxa"/>
          </w:tcPr>
          <w:p w14:paraId="64BBA0F2" w14:textId="64804605" w:rsidR="00572EDA" w:rsidRDefault="00731D1B" w:rsidP="00572EDA">
            <w:pPr>
              <w:pStyle w:val="BodyText"/>
            </w:pPr>
            <w:r>
              <w:t xml:space="preserve">Compares the performance of modern classification models to those recommended in previous literature </w:t>
            </w:r>
            <w:r w:rsidR="00C02328">
              <w:t xml:space="preserve">with the goal of classifying whether a given </w:t>
            </w:r>
            <w:r w:rsidR="004A43CA">
              <w:t>SMS text message is spam or non-spam.</w:t>
            </w:r>
          </w:p>
        </w:tc>
      </w:tr>
    </w:tbl>
    <w:p w14:paraId="27C9498E" w14:textId="77777777" w:rsidR="00BD15A8" w:rsidRDefault="00BD15A8" w:rsidP="00572EDA">
      <w:pPr>
        <w:pStyle w:val="Bod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07125" w14:paraId="37172174" w14:textId="77777777" w:rsidTr="0031658B">
        <w:tc>
          <w:tcPr>
            <w:tcW w:w="8494" w:type="dxa"/>
          </w:tcPr>
          <w:p w14:paraId="70458BF5" w14:textId="7867DAA8" w:rsidR="00207125" w:rsidRDefault="009658C1" w:rsidP="00097489">
            <w:pPr>
              <w:pStyle w:val="Heading3"/>
            </w:pPr>
            <w:bookmarkStart w:id="5" w:name="_Toc179755122"/>
            <w:r>
              <w:t>Techniques</w:t>
            </w:r>
            <w:bookmarkEnd w:id="5"/>
          </w:p>
        </w:tc>
      </w:tr>
      <w:tr w:rsidR="00207125" w14:paraId="62736983" w14:textId="77777777" w:rsidTr="0031658B">
        <w:tc>
          <w:tcPr>
            <w:tcW w:w="8494" w:type="dxa"/>
          </w:tcPr>
          <w:p w14:paraId="0D6B24E7" w14:textId="06519B43" w:rsidR="00207125" w:rsidRDefault="00A9044B" w:rsidP="00207125">
            <w:pPr>
              <w:pStyle w:val="BodyText"/>
            </w:pPr>
            <w:r>
              <w:t>Analyses the classification task by using</w:t>
            </w:r>
            <w:r w:rsidR="00134204">
              <w:t xml:space="preserve"> a support vector machine (SVM) classifier </w:t>
            </w:r>
            <w:r w:rsidR="00FC097B">
              <w:t xml:space="preserve">and </w:t>
            </w:r>
            <w:r>
              <w:t xml:space="preserve">a neural network </w:t>
            </w:r>
            <w:r w:rsidR="00C241E8">
              <w:t>and compares the model performance using precision, recall, f1-score, and accuracy</w:t>
            </w:r>
            <w:r w:rsidR="00C47843">
              <w:t>.</w:t>
            </w:r>
          </w:p>
        </w:tc>
      </w:tr>
    </w:tbl>
    <w:p w14:paraId="57580958" w14:textId="77777777" w:rsidR="00207125" w:rsidRDefault="00207125" w:rsidP="00207125">
      <w:pPr>
        <w:pStyle w:val="Bod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07125" w14:paraId="3909A4DB" w14:textId="77777777" w:rsidTr="0031658B">
        <w:tc>
          <w:tcPr>
            <w:tcW w:w="8494" w:type="dxa"/>
          </w:tcPr>
          <w:p w14:paraId="46154520" w14:textId="72DBFAE2" w:rsidR="00207125" w:rsidRDefault="00500079" w:rsidP="00097489">
            <w:pPr>
              <w:pStyle w:val="Heading3"/>
            </w:pPr>
            <w:bookmarkStart w:id="6" w:name="_Toc179755123"/>
            <w:r>
              <w:t>Findings</w:t>
            </w:r>
            <w:bookmarkEnd w:id="6"/>
          </w:p>
        </w:tc>
      </w:tr>
      <w:tr w:rsidR="00207125" w14:paraId="05507701" w14:textId="77777777" w:rsidTr="0031658B">
        <w:tc>
          <w:tcPr>
            <w:tcW w:w="8494" w:type="dxa"/>
          </w:tcPr>
          <w:p w14:paraId="4206434B" w14:textId="501BB081" w:rsidR="00207125" w:rsidRDefault="0052059C" w:rsidP="00207125">
            <w:pPr>
              <w:pStyle w:val="BodyText"/>
            </w:pPr>
            <w:r>
              <w:t>This report found that neural networks outperform SVM classifiers in all metrics but precision where both models achieved a precision score of 1.00.</w:t>
            </w:r>
          </w:p>
        </w:tc>
      </w:tr>
    </w:tbl>
    <w:p w14:paraId="7BD1D3C0" w14:textId="77777777" w:rsidR="002C6886" w:rsidRDefault="002C6886" w:rsidP="00207125">
      <w:pPr>
        <w:pStyle w:val="Bod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C6886" w14:paraId="1016F655" w14:textId="77777777" w:rsidTr="0031658B">
        <w:tc>
          <w:tcPr>
            <w:tcW w:w="8494" w:type="dxa"/>
          </w:tcPr>
          <w:p w14:paraId="5A6C8429" w14:textId="55E5E035" w:rsidR="002C6886" w:rsidRDefault="00097489" w:rsidP="00097489">
            <w:pPr>
              <w:pStyle w:val="Heading3"/>
            </w:pPr>
            <w:bookmarkStart w:id="7" w:name="_Toc179755124"/>
            <w:r>
              <w:t>Conclusion</w:t>
            </w:r>
            <w:bookmarkEnd w:id="7"/>
          </w:p>
        </w:tc>
      </w:tr>
      <w:tr w:rsidR="002C6886" w14:paraId="5C85C93C" w14:textId="77777777" w:rsidTr="0031658B">
        <w:tc>
          <w:tcPr>
            <w:tcW w:w="8494" w:type="dxa"/>
          </w:tcPr>
          <w:p w14:paraId="5BF4E1C2" w14:textId="19ECD294" w:rsidR="002C6886" w:rsidRDefault="00EE1DB9" w:rsidP="00207125">
            <w:pPr>
              <w:pStyle w:val="BodyText"/>
            </w:pPr>
            <w:r>
              <w:t>Spam SMS texts cause frustrations among users and unwanted load on IT infrastructure</w:t>
            </w:r>
            <w:r w:rsidR="00D75F7C">
              <w:t xml:space="preserve">. Thus, it is necessary to filter </w:t>
            </w:r>
            <w:r w:rsidR="00876D49">
              <w:t>spam messages to increase satisfaction for all parties.</w:t>
            </w:r>
            <w:r w:rsidR="00B42D74">
              <w:t xml:space="preserve"> The results of this study contradict the recommendation in previous wor</w:t>
            </w:r>
            <w:r w:rsidR="00210A9A">
              <w:t xml:space="preserve">k that recommended an SVM classifier for </w:t>
            </w:r>
            <w:r w:rsidR="00182367">
              <w:t>spam filtering tasks</w:t>
            </w:r>
          </w:p>
        </w:tc>
      </w:tr>
    </w:tbl>
    <w:p w14:paraId="57A9B3BF" w14:textId="77777777" w:rsidR="002C6886" w:rsidRDefault="002C6886" w:rsidP="00207125">
      <w:pPr>
        <w:pStyle w:val="Bod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C6886" w14:paraId="0FCCB87A" w14:textId="77777777" w:rsidTr="0031658B">
        <w:tc>
          <w:tcPr>
            <w:tcW w:w="8494" w:type="dxa"/>
          </w:tcPr>
          <w:p w14:paraId="1B0E5482" w14:textId="3280037A" w:rsidR="002C6886" w:rsidRDefault="00097489" w:rsidP="00097489">
            <w:pPr>
              <w:pStyle w:val="Heading3"/>
            </w:pPr>
            <w:bookmarkStart w:id="8" w:name="_Toc179755125"/>
            <w:r>
              <w:t>Recommendation</w:t>
            </w:r>
            <w:bookmarkEnd w:id="8"/>
          </w:p>
        </w:tc>
      </w:tr>
      <w:tr w:rsidR="002C6886" w14:paraId="60F599C8" w14:textId="77777777" w:rsidTr="0031658B">
        <w:tc>
          <w:tcPr>
            <w:tcW w:w="8494" w:type="dxa"/>
          </w:tcPr>
          <w:p w14:paraId="3BCDCB1B" w14:textId="764DE0E7" w:rsidR="002C6886" w:rsidRDefault="006D390F" w:rsidP="00207125">
            <w:pPr>
              <w:pStyle w:val="BodyText"/>
            </w:pPr>
            <w:r>
              <w:t xml:space="preserve">Users should use a </w:t>
            </w:r>
            <w:r w:rsidR="008B62BC">
              <w:t>simple neural network solution t</w:t>
            </w:r>
            <w:r w:rsidR="00D07AE8">
              <w:t xml:space="preserve">argeted towards </w:t>
            </w:r>
            <w:r w:rsidR="006609A2">
              <w:t>learning linearly separable feature</w:t>
            </w:r>
            <w:r w:rsidR="00776038">
              <w:t>-pairs.</w:t>
            </w:r>
          </w:p>
        </w:tc>
      </w:tr>
    </w:tbl>
    <w:p w14:paraId="646797BC" w14:textId="59922BDD" w:rsidR="008C264E" w:rsidRDefault="008C264E" w:rsidP="00207125">
      <w:pPr>
        <w:pStyle w:val="BodyText"/>
      </w:pPr>
      <w:r>
        <w:br w:type="page"/>
      </w:r>
    </w:p>
    <w:p w14:paraId="2BBB7051" w14:textId="77777777" w:rsidR="008C264E" w:rsidRDefault="008C264E" w:rsidP="008C264E">
      <w:pPr>
        <w:autoSpaceDE w:val="0"/>
        <w:autoSpaceDN w:val="0"/>
        <w:adjustRightInd w:val="0"/>
        <w:rPr>
          <w:rFonts w:ascii="Calibri" w:hAnsi="Calibri" w:cs="Calibri"/>
        </w:rPr>
      </w:pPr>
    </w:p>
    <w:p w14:paraId="06049FA7" w14:textId="766A43B2" w:rsidR="008C264E" w:rsidRPr="00887D64" w:rsidRDefault="008C264E" w:rsidP="00887D64">
      <w:pPr>
        <w:pStyle w:val="Heading2"/>
      </w:pPr>
      <w:bookmarkStart w:id="9" w:name="_Toc179755126"/>
      <w:r>
        <w:t>Introduction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10E26" w14:paraId="031A081F" w14:textId="77777777" w:rsidTr="009937E3">
        <w:tc>
          <w:tcPr>
            <w:tcW w:w="8494" w:type="dxa"/>
          </w:tcPr>
          <w:p w14:paraId="785229C9" w14:textId="42219476" w:rsidR="00510E26" w:rsidRPr="00652133" w:rsidRDefault="00510E26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Cs w:val="18"/>
              </w:rPr>
            </w:pPr>
            <w:r w:rsidRPr="00652133">
              <w:rPr>
                <w:rFonts w:ascii="Calibri" w:hAnsi="Calibri" w:cs="Calibri"/>
                <w:b/>
                <w:bCs/>
                <w:szCs w:val="18"/>
              </w:rPr>
              <w:t>What was the problem and its context</w:t>
            </w:r>
            <w:r w:rsidR="006968A1" w:rsidRPr="00652133">
              <w:rPr>
                <w:rFonts w:ascii="Calibri" w:hAnsi="Calibri" w:cs="Calibri"/>
                <w:b/>
                <w:bCs/>
                <w:szCs w:val="18"/>
              </w:rPr>
              <w:t>?</w:t>
            </w:r>
            <w:r w:rsidRPr="00652133">
              <w:rPr>
                <w:rFonts w:ascii="Calibri" w:hAnsi="Calibri" w:cs="Calibri"/>
                <w:b/>
                <w:bCs/>
                <w:szCs w:val="18"/>
              </w:rPr>
              <w:t xml:space="preserve"> (including data sources)</w:t>
            </w:r>
          </w:p>
        </w:tc>
      </w:tr>
      <w:tr w:rsidR="00510E26" w14:paraId="243754D1" w14:textId="77777777" w:rsidTr="009937E3">
        <w:tc>
          <w:tcPr>
            <w:tcW w:w="8494" w:type="dxa"/>
          </w:tcPr>
          <w:p w14:paraId="18B649BB" w14:textId="1D54143A" w:rsidR="00510E26" w:rsidRDefault="00507F0D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fldChar w:fldCharType="begin"/>
            </w:r>
            <w:r>
              <w:rPr>
                <w:rFonts w:ascii="Calibri" w:hAnsi="Calibri" w:cs="Calibri"/>
                <w:szCs w:val="18"/>
              </w:rPr>
              <w:instrText xml:space="preserve"> ADDIN EN.CITE &lt;EndNote&gt;&lt;Cite AuthorYear="1"&gt;&lt;Author&gt;Almeida&lt;/Author&gt;&lt;Year&gt;2011&lt;/Year&gt;&lt;RecNum&gt;78&lt;/RecNum&gt;&lt;DisplayText&gt;Almeida et al. (2011)&lt;/DisplayText&gt;&lt;record&gt;&lt;rec-number&gt;78&lt;/rec-number&gt;&lt;foreign-keys&gt;&lt;key app="EN" db-id="dftws5xf9z29a8efeasp502ysr0v559d5zpr" timestamp="1728528431"&gt;78&lt;/key&gt;&lt;/foreign-keys&gt;&lt;ref-type name="Conference Proceedings"&gt;10&lt;/ref-type&gt;&lt;contributors&gt;&lt;authors&gt;&lt;author&gt;Almeida, Tiago A&lt;/author&gt;&lt;author&gt;Hidalgo, José María G&lt;/author&gt;&lt;author&gt;Yamakami, Akebo&lt;/author&gt;&lt;/authors&gt;&lt;/contributors&gt;&lt;titles&gt;&lt;title&gt;Contributions to the study of SMS spam filtering: new collection and results&lt;/title&gt;&lt;secondary-title&gt;Proceedings of the 11th ACM symposium on Document engineering&lt;/secondary-title&gt;&lt;/titles&gt;&lt;pages&gt;259-262&lt;/pages&gt;&lt;dates&gt;&lt;year&gt;2011&lt;/year&gt;&lt;/dates&gt;&lt;urls&gt;&lt;/urls&gt;&lt;/record&gt;&lt;/Cite&gt;&lt;/EndNote&gt;</w:instrText>
            </w:r>
            <w:r>
              <w:rPr>
                <w:rFonts w:ascii="Calibri" w:hAnsi="Calibri" w:cs="Calibri"/>
                <w:szCs w:val="18"/>
              </w:rPr>
              <w:fldChar w:fldCharType="separate"/>
            </w:r>
            <w:r>
              <w:rPr>
                <w:rFonts w:ascii="Calibri" w:hAnsi="Calibri" w:cs="Calibri"/>
                <w:noProof/>
                <w:szCs w:val="18"/>
              </w:rPr>
              <w:t>Almeida et al. (2011)</w:t>
            </w:r>
            <w:r>
              <w:rPr>
                <w:rFonts w:ascii="Calibri" w:hAnsi="Calibri" w:cs="Calibri"/>
                <w:szCs w:val="18"/>
              </w:rPr>
              <w:fldChar w:fldCharType="end"/>
            </w:r>
            <w:r>
              <w:rPr>
                <w:rFonts w:ascii="Calibri" w:hAnsi="Calibri" w:cs="Calibri"/>
                <w:szCs w:val="18"/>
              </w:rPr>
              <w:t xml:space="preserve"> produced </w:t>
            </w:r>
            <w:r w:rsidR="005C5CE1">
              <w:rPr>
                <w:rFonts w:ascii="Calibri" w:hAnsi="Calibri" w:cs="Calibri"/>
                <w:szCs w:val="18"/>
              </w:rPr>
              <w:t xml:space="preserve">a work that determined that a support vector machine (SVM) classification model </w:t>
            </w:r>
            <w:r w:rsidR="00D71AA7">
              <w:rPr>
                <w:rFonts w:ascii="Calibri" w:hAnsi="Calibri" w:cs="Calibri"/>
                <w:szCs w:val="18"/>
              </w:rPr>
              <w:t xml:space="preserve">was the recommended solution to classify </w:t>
            </w:r>
            <w:r w:rsidR="00927D49">
              <w:rPr>
                <w:rFonts w:ascii="Calibri" w:hAnsi="Calibri" w:cs="Calibri"/>
                <w:szCs w:val="18"/>
              </w:rPr>
              <w:t>spam from non-spam messages in SMS text data.</w:t>
            </w:r>
            <w:r w:rsidR="0014440A">
              <w:rPr>
                <w:rFonts w:ascii="Calibri" w:hAnsi="Calibri" w:cs="Calibri"/>
                <w:szCs w:val="18"/>
              </w:rPr>
              <w:t xml:space="preserve"> </w:t>
            </w:r>
            <w:r w:rsidR="00577F82">
              <w:rPr>
                <w:rFonts w:ascii="Calibri" w:hAnsi="Calibri" w:cs="Calibri"/>
                <w:szCs w:val="18"/>
              </w:rPr>
              <w:t xml:space="preserve">The study </w:t>
            </w:r>
            <w:r w:rsidR="00063224">
              <w:rPr>
                <w:rFonts w:ascii="Calibri" w:hAnsi="Calibri" w:cs="Calibri"/>
                <w:szCs w:val="18"/>
              </w:rPr>
              <w:t xml:space="preserve">aggregated data from a wide variety of sources </w:t>
            </w:r>
            <w:r w:rsidR="006E1AA7">
              <w:rPr>
                <w:rFonts w:ascii="Calibri" w:hAnsi="Calibri" w:cs="Calibri"/>
                <w:szCs w:val="18"/>
              </w:rPr>
              <w:t>and compared the performance among different configurations of SVMs, naïve bayes</w:t>
            </w:r>
            <w:r w:rsidR="002B5129">
              <w:rPr>
                <w:rFonts w:ascii="Calibri" w:hAnsi="Calibri" w:cs="Calibri"/>
                <w:szCs w:val="18"/>
              </w:rPr>
              <w:t xml:space="preserve">, K-NN models and </w:t>
            </w:r>
            <w:r w:rsidR="00824DA1">
              <w:rPr>
                <w:rFonts w:ascii="Calibri" w:hAnsi="Calibri" w:cs="Calibri"/>
                <w:szCs w:val="18"/>
              </w:rPr>
              <w:t>word token patterns</w:t>
            </w:r>
            <w:r w:rsidR="002B5129">
              <w:rPr>
                <w:rFonts w:ascii="Calibri" w:hAnsi="Calibri" w:cs="Calibri"/>
                <w:szCs w:val="18"/>
              </w:rPr>
              <w:t>.</w:t>
            </w:r>
          </w:p>
        </w:tc>
      </w:tr>
      <w:tr w:rsidR="00510E26" w14:paraId="7B4F37EB" w14:textId="77777777" w:rsidTr="009937E3">
        <w:tc>
          <w:tcPr>
            <w:tcW w:w="8494" w:type="dxa"/>
          </w:tcPr>
          <w:p w14:paraId="79BDA426" w14:textId="68B2B530" w:rsidR="00510E26" w:rsidRPr="00652133" w:rsidRDefault="006968A1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Cs w:val="18"/>
              </w:rPr>
            </w:pPr>
            <w:r w:rsidRPr="00652133">
              <w:rPr>
                <w:rFonts w:ascii="Calibri" w:hAnsi="Calibri" w:cs="Calibri"/>
                <w:b/>
                <w:bCs/>
                <w:szCs w:val="18"/>
              </w:rPr>
              <w:t>Why was it a problem?</w:t>
            </w:r>
          </w:p>
        </w:tc>
      </w:tr>
      <w:tr w:rsidR="00510E26" w14:paraId="778D1AF1" w14:textId="77777777" w:rsidTr="009937E3">
        <w:tc>
          <w:tcPr>
            <w:tcW w:w="8494" w:type="dxa"/>
          </w:tcPr>
          <w:p w14:paraId="292124CA" w14:textId="2936F506" w:rsidR="00510E26" w:rsidRDefault="0096637E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Despite the resulting models</w:t>
            </w:r>
            <w:r w:rsidR="0081079B">
              <w:rPr>
                <w:rFonts w:ascii="Calibri" w:hAnsi="Calibri" w:cs="Calibri"/>
                <w:szCs w:val="18"/>
              </w:rPr>
              <w:t>’ ability to classify spam from non-spam with an</w:t>
            </w:r>
            <w:r w:rsidR="00ED77E1">
              <w:rPr>
                <w:rFonts w:ascii="Calibri" w:hAnsi="Calibri" w:cs="Calibri"/>
                <w:szCs w:val="18"/>
              </w:rPr>
              <w:t xml:space="preserve"> 83.10% accuracy, </w:t>
            </w:r>
            <w:r w:rsidR="00FD57EA">
              <w:rPr>
                <w:rFonts w:ascii="Calibri" w:hAnsi="Calibri" w:cs="Calibri"/>
                <w:szCs w:val="18"/>
              </w:rPr>
              <w:t xml:space="preserve">the token configurations used resulted in </w:t>
            </w:r>
            <w:r w:rsidR="001A7F69">
              <w:rPr>
                <w:rFonts w:ascii="Calibri" w:hAnsi="Calibri" w:cs="Calibri"/>
                <w:szCs w:val="18"/>
              </w:rPr>
              <w:t xml:space="preserve">an unnecessarily high number of </w:t>
            </w:r>
            <w:r w:rsidR="00FD1DB5">
              <w:rPr>
                <w:rFonts w:ascii="Calibri" w:hAnsi="Calibri" w:cs="Calibri"/>
                <w:szCs w:val="18"/>
              </w:rPr>
              <w:t xml:space="preserve">features </w:t>
            </w:r>
            <w:r w:rsidR="00CD1D6C">
              <w:rPr>
                <w:rFonts w:ascii="Calibri" w:hAnsi="Calibri" w:cs="Calibri"/>
                <w:szCs w:val="18"/>
              </w:rPr>
              <w:t>and failed to consider more complex models that perform well in higher dimensions</w:t>
            </w:r>
            <w:r w:rsidR="009807E6">
              <w:rPr>
                <w:rFonts w:ascii="Calibri" w:hAnsi="Calibri" w:cs="Calibri"/>
                <w:szCs w:val="18"/>
              </w:rPr>
              <w:t>.</w:t>
            </w:r>
          </w:p>
        </w:tc>
      </w:tr>
      <w:tr w:rsidR="00510E26" w14:paraId="35EBD534" w14:textId="77777777" w:rsidTr="009937E3">
        <w:tc>
          <w:tcPr>
            <w:tcW w:w="8494" w:type="dxa"/>
          </w:tcPr>
          <w:p w14:paraId="7B4F8D47" w14:textId="62D6D4FB" w:rsidR="00510E26" w:rsidRPr="00652133" w:rsidRDefault="006968A1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Cs w:val="18"/>
              </w:rPr>
            </w:pPr>
            <w:r w:rsidRPr="00652133">
              <w:rPr>
                <w:rFonts w:ascii="Calibri" w:hAnsi="Calibri" w:cs="Calibri"/>
                <w:b/>
                <w:bCs/>
                <w:szCs w:val="18"/>
              </w:rPr>
              <w:t>Why was the project necessary and how was the problem solved?</w:t>
            </w:r>
          </w:p>
        </w:tc>
      </w:tr>
      <w:tr w:rsidR="00510E26" w14:paraId="5ED62F54" w14:textId="77777777" w:rsidTr="009937E3">
        <w:tc>
          <w:tcPr>
            <w:tcW w:w="8494" w:type="dxa"/>
          </w:tcPr>
          <w:p w14:paraId="335F01D6" w14:textId="1F0AAFCC" w:rsidR="00510E26" w:rsidRDefault="002A6B30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 xml:space="preserve">Spam filtering is a process that is </w:t>
            </w:r>
            <w:r w:rsidR="000220F0">
              <w:rPr>
                <w:rFonts w:ascii="Calibri" w:hAnsi="Calibri" w:cs="Calibri"/>
                <w:szCs w:val="18"/>
              </w:rPr>
              <w:t>increasingly necessary with the widespread use of technology</w:t>
            </w:r>
            <w:r w:rsidR="00F30CA6">
              <w:rPr>
                <w:rFonts w:ascii="Calibri" w:hAnsi="Calibri" w:cs="Calibri"/>
                <w:szCs w:val="18"/>
              </w:rPr>
              <w:t>.</w:t>
            </w:r>
            <w:r w:rsidR="00724D30">
              <w:rPr>
                <w:rFonts w:ascii="Calibri" w:hAnsi="Calibri" w:cs="Calibri"/>
                <w:szCs w:val="18"/>
              </w:rPr>
              <w:t xml:space="preserve"> </w:t>
            </w:r>
            <w:r w:rsidR="00DE7757">
              <w:rPr>
                <w:rFonts w:ascii="Calibri" w:hAnsi="Calibri" w:cs="Calibri"/>
                <w:szCs w:val="18"/>
              </w:rPr>
              <w:t xml:space="preserve">Unwanted messages not only frustrate users but also strains IT infrastructure and </w:t>
            </w:r>
            <w:r w:rsidR="00C7456A">
              <w:rPr>
                <w:rFonts w:ascii="Calibri" w:hAnsi="Calibri" w:cs="Calibri"/>
                <w:szCs w:val="18"/>
              </w:rPr>
              <w:t>costs businesses billions in lost productivity</w:t>
            </w:r>
            <w:r w:rsidR="00995AEC">
              <w:rPr>
                <w:rFonts w:ascii="Calibri" w:hAnsi="Calibri" w:cs="Calibri"/>
                <w:szCs w:val="18"/>
              </w:rPr>
              <w:t xml:space="preserve"> </w:t>
            </w:r>
            <w:r w:rsidR="00995AEC">
              <w:rPr>
                <w:rFonts w:ascii="Calibri" w:hAnsi="Calibri" w:cs="Calibri"/>
                <w:szCs w:val="18"/>
              </w:rPr>
              <w:fldChar w:fldCharType="begin"/>
            </w:r>
            <w:r w:rsidR="00995AEC">
              <w:rPr>
                <w:rFonts w:ascii="Calibri" w:hAnsi="Calibri" w:cs="Calibri"/>
                <w:szCs w:val="18"/>
              </w:rPr>
              <w:instrText xml:space="preserve"> ADDIN EN.CITE &lt;EndNote&gt;&lt;Cite&gt;&lt;Author&gt;Christina&lt;/Author&gt;&lt;Year&gt;2010&lt;/Year&gt;&lt;RecNum&gt;83&lt;/RecNum&gt;&lt;DisplayText&gt;(Christina et al., 2010)&lt;/DisplayText&gt;&lt;record&gt;&lt;rec-number&gt;83&lt;/rec-number&gt;&lt;foreign-keys&gt;&lt;key app="EN" db-id="dftws5xf9z29a8efeasp502ysr0v559d5zpr" timestamp="1728821018"&gt;83&lt;/key&gt;&lt;/foreign-keys&gt;&lt;ref-type name="Journal Article"&gt;17&lt;/ref-type&gt;&lt;contributors&gt;&lt;authors&gt;&lt;author&gt;Christina, V&lt;/author&gt;&lt;author&gt;Karpagavalli, S&lt;/author&gt;&lt;author&gt;Suganya, G&lt;/author&gt;&lt;/authors&gt;&lt;/contributors&gt;&lt;titles&gt;&lt;title&gt;A study on email spam filtering techniques&lt;/title&gt;&lt;secondary-title&gt;International Journal of Computer Applications&lt;/secondary-title&gt;&lt;/titles&gt;&lt;periodical&gt;&lt;full-title&gt;International Journal of Computer Applications&lt;/full-title&gt;&lt;/periodical&gt;&lt;pages&gt;0975-8887&lt;/pages&gt;&lt;volume&gt;12&lt;/volume&gt;&lt;number&gt;1&lt;/number&gt;&lt;dates&gt;&lt;year&gt;2010&lt;/year&gt;&lt;/dates&gt;&lt;urls&gt;&lt;/urls&gt;&lt;/record&gt;&lt;/Cite&gt;&lt;/EndNote&gt;</w:instrText>
            </w:r>
            <w:r w:rsidR="00995AEC">
              <w:rPr>
                <w:rFonts w:ascii="Calibri" w:hAnsi="Calibri" w:cs="Calibri"/>
                <w:szCs w:val="18"/>
              </w:rPr>
              <w:fldChar w:fldCharType="separate"/>
            </w:r>
            <w:r w:rsidR="00995AEC">
              <w:rPr>
                <w:rFonts w:ascii="Calibri" w:hAnsi="Calibri" w:cs="Calibri"/>
                <w:noProof/>
                <w:szCs w:val="18"/>
              </w:rPr>
              <w:t>(Christina et al., 2010)</w:t>
            </w:r>
            <w:r w:rsidR="00995AEC">
              <w:rPr>
                <w:rFonts w:ascii="Calibri" w:hAnsi="Calibri" w:cs="Calibri"/>
                <w:szCs w:val="18"/>
              </w:rPr>
              <w:fldChar w:fldCharType="end"/>
            </w:r>
            <w:r w:rsidR="00C7456A">
              <w:rPr>
                <w:rFonts w:ascii="Calibri" w:hAnsi="Calibri" w:cs="Calibri"/>
                <w:szCs w:val="18"/>
              </w:rPr>
              <w:t xml:space="preserve">. </w:t>
            </w:r>
            <w:r w:rsidR="00724D30">
              <w:rPr>
                <w:rFonts w:ascii="Calibri" w:hAnsi="Calibri" w:cs="Calibri"/>
                <w:szCs w:val="18"/>
              </w:rPr>
              <w:t xml:space="preserve">Hence, this </w:t>
            </w:r>
            <w:r w:rsidR="000E1864">
              <w:rPr>
                <w:rFonts w:ascii="Calibri" w:hAnsi="Calibri" w:cs="Calibri"/>
                <w:szCs w:val="18"/>
              </w:rPr>
              <w:t xml:space="preserve">work extends previous literature by </w:t>
            </w:r>
            <w:r w:rsidR="009937E3">
              <w:rPr>
                <w:rFonts w:ascii="Calibri" w:hAnsi="Calibri" w:cs="Calibri"/>
                <w:szCs w:val="18"/>
              </w:rPr>
              <w:t>comparing</w:t>
            </w:r>
            <w:r w:rsidR="000E1864">
              <w:rPr>
                <w:rFonts w:ascii="Calibri" w:hAnsi="Calibri" w:cs="Calibri"/>
                <w:szCs w:val="18"/>
              </w:rPr>
              <w:t xml:space="preserve"> modern classification models to </w:t>
            </w:r>
            <w:r w:rsidR="009937E3">
              <w:rPr>
                <w:rFonts w:ascii="Calibri" w:hAnsi="Calibri" w:cs="Calibri"/>
                <w:szCs w:val="18"/>
              </w:rPr>
              <w:t>prior solutions.</w:t>
            </w:r>
          </w:p>
        </w:tc>
      </w:tr>
    </w:tbl>
    <w:p w14:paraId="5597A3EA" w14:textId="7FB3E029" w:rsidR="008C264E" w:rsidRDefault="008C264E" w:rsidP="008C264E">
      <w:pPr>
        <w:pStyle w:val="Heading2"/>
      </w:pPr>
      <w:bookmarkStart w:id="10" w:name="_Toc179755127"/>
      <w:r>
        <w:t>Report Body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36"/>
        <w:gridCol w:w="1380"/>
        <w:gridCol w:w="6656"/>
      </w:tblGrid>
      <w:tr w:rsidR="00274505" w14:paraId="0BD81925" w14:textId="77777777" w:rsidTr="00666730">
        <w:tc>
          <w:tcPr>
            <w:tcW w:w="8494" w:type="dxa"/>
            <w:gridSpan w:val="4"/>
          </w:tcPr>
          <w:p w14:paraId="0A26C173" w14:textId="03732D1B" w:rsidR="00274505" w:rsidRDefault="00360DFA" w:rsidP="00360DFA">
            <w:pPr>
              <w:pStyle w:val="Heading3"/>
            </w:pPr>
            <w:bookmarkStart w:id="11" w:name="_Toc179755128"/>
            <w:r>
              <w:t>Methods/AI techniques used</w:t>
            </w:r>
            <w:bookmarkEnd w:id="11"/>
          </w:p>
        </w:tc>
      </w:tr>
      <w:tr w:rsidR="00626189" w14:paraId="24504E1B" w14:textId="77777777" w:rsidTr="00666730">
        <w:tc>
          <w:tcPr>
            <w:tcW w:w="222" w:type="dxa"/>
          </w:tcPr>
          <w:p w14:paraId="59FE53B0" w14:textId="77777777" w:rsidR="00626189" w:rsidRDefault="00626189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7C49550A" w14:textId="7F116A6A" w:rsidR="00626189" w:rsidRDefault="009E5C3D" w:rsidP="00686D40">
            <w:pPr>
              <w:pStyle w:val="Heading4"/>
            </w:pPr>
            <w:r>
              <w:t>Classification Models</w:t>
            </w:r>
          </w:p>
        </w:tc>
      </w:tr>
      <w:tr w:rsidR="00626189" w14:paraId="5FBC0C0C" w14:textId="77777777" w:rsidTr="00666730">
        <w:tc>
          <w:tcPr>
            <w:tcW w:w="222" w:type="dxa"/>
          </w:tcPr>
          <w:p w14:paraId="4D4882D7" w14:textId="77777777" w:rsidR="00626189" w:rsidRDefault="00626189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71D050E3" w14:textId="2A323A23" w:rsidR="00626189" w:rsidRDefault="00420425" w:rsidP="00B04FA5">
            <w:pPr>
              <w:pStyle w:val="UTSH5"/>
            </w:pPr>
            <w:r>
              <w:t>What are classification models?</w:t>
            </w:r>
          </w:p>
        </w:tc>
      </w:tr>
      <w:tr w:rsidR="00420425" w14:paraId="7E682EBF" w14:textId="77777777" w:rsidTr="00666730">
        <w:tc>
          <w:tcPr>
            <w:tcW w:w="222" w:type="dxa"/>
          </w:tcPr>
          <w:p w14:paraId="586C6DAB" w14:textId="77777777" w:rsidR="00420425" w:rsidRDefault="00420425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52B82B76" w14:textId="4B7EAEA1" w:rsidR="00420425" w:rsidRDefault="006A0989" w:rsidP="009325B9">
            <w:pPr>
              <w:pStyle w:val="BodyText"/>
            </w:pPr>
            <w:r>
              <w:rPr>
                <w:rFonts w:cs="Calibri"/>
                <w:szCs w:val="18"/>
              </w:rPr>
              <w:t>Classification models are supervised learning techniques</w:t>
            </w:r>
            <w:r>
              <w:rPr>
                <w:rFonts w:cs="Calibri"/>
                <w:szCs w:val="18"/>
              </w:rPr>
              <w:t xml:space="preserve"> </w:t>
            </w:r>
            <w:r w:rsidR="00701B52">
              <w:rPr>
                <w:rFonts w:cs="Calibri"/>
                <w:szCs w:val="18"/>
              </w:rPr>
              <w:t xml:space="preserve">that predict </w:t>
            </w:r>
            <w:r w:rsidR="00C754A0">
              <w:rPr>
                <w:rFonts w:cs="Calibri"/>
                <w:szCs w:val="18"/>
              </w:rPr>
              <w:t xml:space="preserve">one or multiple target categorical variables based on </w:t>
            </w:r>
            <w:r w:rsidR="001814C0">
              <w:rPr>
                <w:rFonts w:cs="Calibri"/>
                <w:szCs w:val="18"/>
              </w:rPr>
              <w:t>a multi-dimensional input vector</w:t>
            </w:r>
            <w:r w:rsidR="001B0566">
              <w:rPr>
                <w:rFonts w:cs="Calibri"/>
                <w:szCs w:val="18"/>
              </w:rPr>
              <w:t xml:space="preserve"> </w:t>
            </w:r>
            <w:r w:rsidR="001B0566">
              <w:rPr>
                <w:rFonts w:cs="Calibri"/>
                <w:szCs w:val="18"/>
              </w:rPr>
              <w:fldChar w:fldCharType="begin"/>
            </w:r>
            <w:r w:rsidR="001B0566">
              <w:rPr>
                <w:rFonts w:cs="Calibri"/>
                <w:szCs w:val="18"/>
              </w:rPr>
              <w:instrText xml:space="preserve"> ADDIN EN.CITE &lt;EndNote&gt;&lt;Cite&gt;&lt;Author&gt;Kari&lt;/Author&gt;&lt;Year&gt;2019&lt;/Year&gt;&lt;RecNum&gt;82&lt;/RecNum&gt;&lt;DisplayText&gt;(Kari &amp;amp; Amalanathan, 2019)&lt;/DisplayText&gt;&lt;record&gt;&lt;rec-number&gt;82&lt;/rec-number&gt;&lt;foreign-keys&gt;&lt;key app="EN" db-id="dftws5xf9z29a8efeasp502ysr0v559d5zpr" timestamp="1728816926"&gt;82&lt;/key&gt;&lt;/foreign-keys&gt;&lt;ref-type name="Journal Article"&gt;17&lt;/ref-type&gt;&lt;contributors&gt;&lt;authors&gt;&lt;author&gt;Kari, Venkatram&lt;/author&gt;&lt;author&gt;Amalanathan, Geetha Mary&lt;/author&gt;&lt;/authors&gt;&lt;/contributors&gt;&lt;titles&gt;&lt;title&gt;Synthesis of Classification Models and Review in the Field of Machine Learning&lt;/title&gt;&lt;secondary-title&gt;Advanced Classification Techniques for Healthcare Analysis&lt;/secondary-title&gt;&lt;/titles&gt;&lt;periodical&gt;&lt;full-title&gt;Advanced Classification Techniques for Healthcare Analysis&lt;/full-title&gt;&lt;/periodical&gt;&lt;pages&gt;18-51&lt;/pages&gt;&lt;dates&gt;&lt;year&gt;2019&lt;/year&gt;&lt;/dates&gt;&lt;urls&gt;&lt;/urls&gt;&lt;/record&gt;&lt;/Cite&gt;&lt;/EndNote&gt;</w:instrText>
            </w:r>
            <w:r w:rsidR="001B0566">
              <w:rPr>
                <w:rFonts w:cs="Calibri"/>
                <w:szCs w:val="18"/>
              </w:rPr>
              <w:fldChar w:fldCharType="separate"/>
            </w:r>
            <w:r w:rsidR="001B0566">
              <w:rPr>
                <w:rFonts w:cs="Calibri"/>
                <w:noProof/>
                <w:szCs w:val="18"/>
              </w:rPr>
              <w:t>(Kari &amp; Amalanathan, 2019)</w:t>
            </w:r>
            <w:r w:rsidR="001B0566">
              <w:rPr>
                <w:rFonts w:cs="Calibri"/>
                <w:szCs w:val="18"/>
              </w:rPr>
              <w:fldChar w:fldCharType="end"/>
            </w:r>
            <w:r w:rsidR="001814C0">
              <w:rPr>
                <w:rFonts w:cs="Calibri"/>
                <w:szCs w:val="18"/>
              </w:rPr>
              <w:t>.</w:t>
            </w:r>
          </w:p>
        </w:tc>
      </w:tr>
      <w:tr w:rsidR="00420425" w14:paraId="574D4311" w14:textId="77777777" w:rsidTr="00666730">
        <w:tc>
          <w:tcPr>
            <w:tcW w:w="222" w:type="dxa"/>
          </w:tcPr>
          <w:p w14:paraId="43EE9EFA" w14:textId="77777777" w:rsidR="00420425" w:rsidRDefault="00420425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3455B6A9" w14:textId="4AC422C8" w:rsidR="00420425" w:rsidRDefault="00123537" w:rsidP="00B04FA5">
            <w:pPr>
              <w:pStyle w:val="UTSH5"/>
            </w:pPr>
            <w:r>
              <w:t>How are classification models evaluated?</w:t>
            </w:r>
          </w:p>
        </w:tc>
      </w:tr>
      <w:tr w:rsidR="00123537" w14:paraId="10BF10B1" w14:textId="77777777" w:rsidTr="00666730">
        <w:tc>
          <w:tcPr>
            <w:tcW w:w="222" w:type="dxa"/>
          </w:tcPr>
          <w:p w14:paraId="35025784" w14:textId="77777777" w:rsidR="00123537" w:rsidRDefault="00123537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35E441DA" w14:textId="075587AC" w:rsidR="00123537" w:rsidRDefault="004732AE" w:rsidP="009325B9">
            <w:pPr>
              <w:pStyle w:val="BodyText"/>
            </w:pPr>
            <w:r>
              <w:t xml:space="preserve">Unlike regression models, </w:t>
            </w:r>
            <w:r w:rsidR="00136AAB">
              <w:t>classification models do not attempt to predict continuous target variables</w:t>
            </w:r>
            <w:r w:rsidR="00C0373B">
              <w:t xml:space="preserve"> but rather </w:t>
            </w:r>
            <w:r w:rsidR="00A75B09">
              <w:t>discrete attributes. This work</w:t>
            </w:r>
            <w:r w:rsidR="006A6967">
              <w:t xml:space="preserve"> discusses a binary classification </w:t>
            </w:r>
            <w:r w:rsidR="000065B2">
              <w:t>task;</w:t>
            </w:r>
            <w:r w:rsidR="006A6967">
              <w:t xml:space="preserve"> thus</w:t>
            </w:r>
            <w:r w:rsidR="00E47F8C">
              <w:t>,</w:t>
            </w:r>
            <w:r w:rsidR="006A6967">
              <w:t xml:space="preserve"> it </w:t>
            </w:r>
            <w:r w:rsidR="0094422E">
              <w:t xml:space="preserve">evaluates the predicted outputs (True or False) </w:t>
            </w:r>
            <w:r w:rsidR="00A36D16">
              <w:t xml:space="preserve">by evaluating the true positive (TP), </w:t>
            </w:r>
            <w:r w:rsidR="000065B2">
              <w:t>true negative (TN), false positive (FP), and false negative (FN) metrics.</w:t>
            </w:r>
            <w:r w:rsidR="00C0373B">
              <w:t xml:space="preserve"> </w:t>
            </w:r>
            <w:r w:rsidR="00E47F8C">
              <w:t>Each of these metrics contribute to a</w:t>
            </w:r>
            <w:r w:rsidR="00207B6A">
              <w:t xml:space="preserve">n accuracy or score function outlined in the </w:t>
            </w:r>
            <w:hyperlink w:anchor="_Model_Evaluations" w:history="1">
              <w:r w:rsidR="00207B6A" w:rsidRPr="00207B6A">
                <w:rPr>
                  <w:rStyle w:val="Hyperlink"/>
                </w:rPr>
                <w:t>model evaluations</w:t>
              </w:r>
            </w:hyperlink>
            <w:r w:rsidR="00207B6A">
              <w:t xml:space="preserve"> section</w:t>
            </w:r>
            <w:r w:rsidR="002A6702">
              <w:t>.</w:t>
            </w:r>
          </w:p>
        </w:tc>
      </w:tr>
      <w:tr w:rsidR="00123537" w14:paraId="003EE93D" w14:textId="77777777" w:rsidTr="00666730">
        <w:tc>
          <w:tcPr>
            <w:tcW w:w="222" w:type="dxa"/>
          </w:tcPr>
          <w:p w14:paraId="19254556" w14:textId="77777777" w:rsidR="00123537" w:rsidRDefault="00123537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45E1BDE6" w14:textId="57AD2FAE" w:rsidR="00123537" w:rsidRDefault="00AA1322" w:rsidP="00B04FA5">
            <w:pPr>
              <w:pStyle w:val="UTSH5"/>
            </w:pPr>
            <w:r>
              <w:t>How do they relate to the problem context?</w:t>
            </w:r>
          </w:p>
        </w:tc>
      </w:tr>
      <w:tr w:rsidR="00D2000C" w14:paraId="34720E48" w14:textId="77777777" w:rsidTr="00666730">
        <w:tc>
          <w:tcPr>
            <w:tcW w:w="222" w:type="dxa"/>
          </w:tcPr>
          <w:p w14:paraId="2B95108D" w14:textId="77777777" w:rsidR="00D2000C" w:rsidRDefault="00D2000C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10A8BD47" w14:textId="12030B81" w:rsidR="00D2000C" w:rsidRDefault="00A1097B" w:rsidP="009325B9">
            <w:pPr>
              <w:pStyle w:val="BodyText"/>
            </w:pPr>
            <w:r>
              <w:t xml:space="preserve">This work </w:t>
            </w:r>
            <w:r w:rsidR="00356A5C">
              <w:t xml:space="preserve">aims to </w:t>
            </w:r>
            <w:r w:rsidR="00666730">
              <w:t>predict</w:t>
            </w:r>
            <w:r w:rsidR="00C655D0">
              <w:t xml:space="preserve"> whether a given SMS text sourced from the work of </w:t>
            </w:r>
            <w:r w:rsidR="00666730">
              <w:fldChar w:fldCharType="begin"/>
            </w:r>
            <w:r w:rsidR="00666730">
              <w:instrText xml:space="preserve"> ADDIN EN.CITE &lt;EndNote&gt;&lt;Cite AuthorYear="1"&gt;&lt;Author&gt;Almeida&lt;/Author&gt;&lt;Year&gt;2011&lt;/Year&gt;&lt;RecNum&gt;78&lt;/RecNum&gt;&lt;DisplayText&gt;Almeida et al. (2011)&lt;/DisplayText&gt;&lt;record&gt;&lt;rec-number&gt;78&lt;/rec-number&gt;&lt;foreign-keys&gt;&lt;key app="EN" db-id="dftws5xf9z29a8efeasp502ysr0v559d5zpr" timestamp="1728528431"&gt;78&lt;/key&gt;&lt;/foreign-keys&gt;&lt;ref-type name="Conference Proceedings"&gt;10&lt;/ref-type&gt;&lt;contributors&gt;&lt;authors&gt;&lt;author&gt;Almeida, Tiago A&lt;/author&gt;&lt;author&gt;Hidalgo, José María G&lt;/author&gt;&lt;author&gt;Yamakami, Akebo&lt;/author&gt;&lt;/authors&gt;&lt;/contributors&gt;&lt;titles&gt;&lt;title&gt;Contributions to the study of SMS spam filtering: new collection and results&lt;/title&gt;&lt;secondary-title&gt;Proceedings of the 11th ACM symposium on Document engineering&lt;/secondary-title&gt;&lt;/titles&gt;&lt;pages&gt;259-262&lt;/pages&gt;&lt;dates&gt;&lt;year&gt;2011&lt;/year&gt;&lt;/dates&gt;&lt;urls&gt;&lt;/urls&gt;&lt;/record&gt;&lt;/Cite&gt;&lt;/EndNote&gt;</w:instrText>
            </w:r>
            <w:r w:rsidR="00666730">
              <w:fldChar w:fldCharType="separate"/>
            </w:r>
            <w:r w:rsidR="00666730">
              <w:rPr>
                <w:noProof/>
              </w:rPr>
              <w:t>Almeida et al. (2011)</w:t>
            </w:r>
            <w:r w:rsidR="00666730">
              <w:fldChar w:fldCharType="end"/>
            </w:r>
            <w:r w:rsidR="00666730">
              <w:t xml:space="preserve"> is classified as spam or not.</w:t>
            </w:r>
          </w:p>
        </w:tc>
      </w:tr>
      <w:tr w:rsidR="00407BCF" w14:paraId="594FEFAB" w14:textId="77777777" w:rsidTr="00666730">
        <w:tc>
          <w:tcPr>
            <w:tcW w:w="222" w:type="dxa"/>
          </w:tcPr>
          <w:p w14:paraId="419082EE" w14:textId="77777777" w:rsidR="00407BCF" w:rsidRDefault="00407BCF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5FFBC8B7" w14:textId="22AAA74A" w:rsidR="00407BCF" w:rsidRDefault="00407BCF" w:rsidP="00407BCF">
            <w:pPr>
              <w:pStyle w:val="BodyText"/>
              <w:jc w:val="center"/>
            </w:pPr>
            <w:r>
              <w:rPr>
                <w:noProof/>
              </w:rPr>
              <w:drawing>
                <wp:inline distT="0" distB="0" distL="0" distR="0" wp14:anchorId="07E096DB" wp14:editId="23BDAB0F">
                  <wp:extent cx="3991479" cy="2934000"/>
                  <wp:effectExtent l="0" t="0" r="9525" b="0"/>
                  <wp:docPr id="184977209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772090" name="Picture 184977209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479" cy="29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E33" w14:paraId="256FC5D0" w14:textId="77777777" w:rsidTr="00666730">
        <w:tc>
          <w:tcPr>
            <w:tcW w:w="222" w:type="dxa"/>
          </w:tcPr>
          <w:p w14:paraId="17496621" w14:textId="77777777" w:rsidR="00B07E33" w:rsidRDefault="00B07E33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75DFCAB0" w14:textId="3F573B1D" w:rsidR="00B07E33" w:rsidRPr="001C5379" w:rsidRDefault="00B07E33" w:rsidP="00B07E33">
            <w:pPr>
              <w:pStyle w:val="BodyText"/>
              <w:rPr>
                <w:i/>
                <w:iCs/>
                <w:noProof/>
              </w:rPr>
            </w:pPr>
            <w:r w:rsidRPr="001C5379">
              <w:rPr>
                <w:i/>
                <w:iCs/>
                <w:noProof/>
                <w:color w:val="808080" w:themeColor="background1" w:themeShade="80"/>
              </w:rPr>
              <w:t>Figure</w:t>
            </w:r>
            <w:r w:rsidR="00B449DD">
              <w:rPr>
                <w:i/>
                <w:iCs/>
                <w:noProof/>
                <w:color w:val="808080" w:themeColor="background1" w:themeShade="80"/>
              </w:rPr>
              <w:t xml:space="preserve"> 1</w:t>
            </w:r>
            <w:r w:rsidRPr="001C5379">
              <w:rPr>
                <w:i/>
                <w:iCs/>
                <w:noProof/>
                <w:color w:val="808080" w:themeColor="background1" w:themeShade="80"/>
              </w:rPr>
              <w:t xml:space="preserve">: </w:t>
            </w:r>
            <w:r w:rsidR="001C5379" w:rsidRPr="001C5379">
              <w:rPr>
                <w:i/>
                <w:iCs/>
                <w:noProof/>
                <w:color w:val="808080" w:themeColor="background1" w:themeShade="80"/>
              </w:rPr>
              <w:t>Classification</w:t>
            </w:r>
          </w:p>
        </w:tc>
      </w:tr>
      <w:tr w:rsidR="00466A33" w14:paraId="01290630" w14:textId="77777777" w:rsidTr="00666730">
        <w:tc>
          <w:tcPr>
            <w:tcW w:w="222" w:type="dxa"/>
          </w:tcPr>
          <w:p w14:paraId="34648F31" w14:textId="77777777" w:rsidR="00466A33" w:rsidRDefault="00466A33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10D61D26" w14:textId="5885FF9B" w:rsidR="00466A33" w:rsidRDefault="00D2000C" w:rsidP="00D2000C">
            <w:pPr>
              <w:pStyle w:val="Heading4"/>
            </w:pPr>
            <w:r>
              <w:t>Neural Network</w:t>
            </w:r>
          </w:p>
        </w:tc>
      </w:tr>
      <w:tr w:rsidR="007E2252" w14:paraId="58533EC8" w14:textId="77777777" w:rsidTr="00666730">
        <w:tc>
          <w:tcPr>
            <w:tcW w:w="222" w:type="dxa"/>
          </w:tcPr>
          <w:p w14:paraId="232BD0D9" w14:textId="77777777" w:rsidR="007E2252" w:rsidRDefault="007E2252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62F7D27F" w14:textId="5F8243DF" w:rsidR="007E2252" w:rsidRDefault="00A84945" w:rsidP="007E2252">
            <w:pPr>
              <w:pStyle w:val="UTSH5"/>
            </w:pPr>
            <w:r>
              <w:t xml:space="preserve">Description of the </w:t>
            </w:r>
            <w:r w:rsidR="00CD74AE">
              <w:t>technique</w:t>
            </w:r>
          </w:p>
        </w:tc>
      </w:tr>
      <w:tr w:rsidR="00CD74AE" w14:paraId="27A0EA3C" w14:textId="77777777" w:rsidTr="00666730">
        <w:tc>
          <w:tcPr>
            <w:tcW w:w="222" w:type="dxa"/>
          </w:tcPr>
          <w:p w14:paraId="3D9E3052" w14:textId="77777777" w:rsidR="00CD74AE" w:rsidRDefault="00CD74AE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78B089BC" w14:textId="50C08CC1" w:rsidR="00CD74AE" w:rsidRPr="00F03D3A" w:rsidRDefault="00B3025D" w:rsidP="009325B9">
            <w:pPr>
              <w:pStyle w:val="BodyText"/>
              <w:rPr>
                <w:b/>
                <w:bCs/>
              </w:rPr>
            </w:pPr>
            <w:r w:rsidRPr="00F03D3A">
              <w:rPr>
                <w:b/>
                <w:bCs/>
              </w:rPr>
              <w:t>Forward Pass</w:t>
            </w:r>
          </w:p>
        </w:tc>
      </w:tr>
      <w:tr w:rsidR="00B3025D" w14:paraId="065D7B1E" w14:textId="77777777" w:rsidTr="00666730">
        <w:tc>
          <w:tcPr>
            <w:tcW w:w="222" w:type="dxa"/>
          </w:tcPr>
          <w:p w14:paraId="6F351891" w14:textId="77777777" w:rsidR="00B3025D" w:rsidRDefault="00B3025D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62FC5BE0" w14:textId="1516319F" w:rsidR="00B3025D" w:rsidRDefault="001C18AB" w:rsidP="009325B9">
            <w:pPr>
              <w:pStyle w:val="BodyText"/>
            </w:pPr>
            <w:r>
              <w:t xml:space="preserve">Each input </w:t>
            </w:r>
            <w:r w:rsidR="00C41D49">
              <w:t>neuron</w:t>
            </w:r>
            <w:r w:rsidR="00203ED6">
              <w:t xml:space="preserve"> </w:t>
            </w:r>
            <w:r w:rsidR="00BF6182">
              <w:t>(</w:t>
            </w:r>
            <w:r w:rsidR="00203ED6">
              <w:t xml:space="preserve">that is </w:t>
            </w:r>
            <w:r w:rsidR="002E46C3">
              <w:t xml:space="preserve">each feature </w:t>
            </w:r>
            <w:r w:rsidR="00A03634">
              <w:t>in any</w:t>
            </w:r>
            <w:r w:rsidR="002E46C3">
              <w:t xml:space="preserve"> instance</w:t>
            </w:r>
            <w:r w:rsidR="00BF6182">
              <w:t>)</w:t>
            </w:r>
            <w:r w:rsidR="00C41D49">
              <w:t xml:space="preserve"> is multiplied by a weight and </w:t>
            </w:r>
            <w:r w:rsidR="00A35CAC">
              <w:t xml:space="preserve">aggregated along with a bias (dot product). </w:t>
            </w:r>
            <w:r w:rsidR="001B129C">
              <w:t xml:space="preserve">Each neuron contains an activation function that </w:t>
            </w:r>
            <w:r w:rsidR="008B2988">
              <w:t xml:space="preserve">places the dot product on a non-linear curve. </w:t>
            </w:r>
            <w:r w:rsidR="00A35CAC">
              <w:t xml:space="preserve">The result </w:t>
            </w:r>
            <w:r w:rsidR="00A36853">
              <w:t xml:space="preserve">is then parsed into each neuron in the first hidden layer (h0 – </w:t>
            </w:r>
            <w:proofErr w:type="spellStart"/>
            <w:r w:rsidR="00A36853">
              <w:t>hn</w:t>
            </w:r>
            <w:proofErr w:type="spellEnd"/>
            <w:r w:rsidR="00A36853">
              <w:t>)</w:t>
            </w:r>
            <w:r w:rsidR="0010608B">
              <w:t>. The following dot product result is then fed into the next hidden layer and so on. This process conti</w:t>
            </w:r>
            <w:r w:rsidR="00203ED6">
              <w:t xml:space="preserve">nues until </w:t>
            </w:r>
            <w:r w:rsidR="002E46C3">
              <w:t>a final output</w:t>
            </w:r>
            <w:r w:rsidR="00A03634">
              <w:t xml:space="preserve"> </w:t>
            </w:r>
            <w:r w:rsidR="001B129C">
              <w:t xml:space="preserve">(y0 - </w:t>
            </w:r>
            <w:proofErr w:type="spellStart"/>
            <w:r w:rsidR="001B129C">
              <w:t>yn</w:t>
            </w:r>
            <w:proofErr w:type="spellEnd"/>
            <w:r w:rsidR="001B129C">
              <w:t>) is produced.</w:t>
            </w:r>
          </w:p>
        </w:tc>
      </w:tr>
      <w:tr w:rsidR="00AF5C08" w14:paraId="6C2648FC" w14:textId="77777777" w:rsidTr="00666730">
        <w:tc>
          <w:tcPr>
            <w:tcW w:w="222" w:type="dxa"/>
          </w:tcPr>
          <w:p w14:paraId="79A954EF" w14:textId="77777777" w:rsidR="00AF5C08" w:rsidRDefault="00AF5C08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702C3CD2" w14:textId="68F70B30" w:rsidR="00AF5C08" w:rsidRDefault="00AF5C08" w:rsidP="006B5CFE">
            <w:pPr>
              <w:pStyle w:val="BodyText"/>
              <w:jc w:val="center"/>
            </w:pPr>
            <w:r>
              <w:rPr>
                <w:noProof/>
              </w:rPr>
              <w:drawing>
                <wp:inline distT="0" distB="0" distL="0" distR="0" wp14:anchorId="687517FC" wp14:editId="667564D8">
                  <wp:extent cx="5040000" cy="2933678"/>
                  <wp:effectExtent l="0" t="0" r="8255" b="635"/>
                  <wp:docPr id="202104981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049817" name="Picture 202104981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933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CFE" w14:paraId="41BF410A" w14:textId="77777777" w:rsidTr="00666730">
        <w:tc>
          <w:tcPr>
            <w:tcW w:w="222" w:type="dxa"/>
          </w:tcPr>
          <w:p w14:paraId="4CBB7342" w14:textId="77777777" w:rsidR="006B5CFE" w:rsidRDefault="006B5CFE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4E417F58" w14:textId="075D19A0" w:rsidR="006B5CFE" w:rsidRPr="00160AE5" w:rsidRDefault="001C2AB7" w:rsidP="006B5CFE">
            <w:pPr>
              <w:pStyle w:val="BodyText"/>
              <w:rPr>
                <w:i/>
                <w:iCs/>
                <w:noProof/>
              </w:rPr>
            </w:pPr>
            <w:r w:rsidRPr="00144077">
              <w:rPr>
                <w:i/>
                <w:iCs/>
                <w:noProof/>
                <w:color w:val="808080" w:themeColor="background1" w:themeShade="80"/>
              </w:rPr>
              <w:t>Figure</w:t>
            </w:r>
            <w:r w:rsidR="00B449DD">
              <w:rPr>
                <w:i/>
                <w:iCs/>
                <w:noProof/>
                <w:color w:val="808080" w:themeColor="background1" w:themeShade="80"/>
              </w:rPr>
              <w:t xml:space="preserve"> 2</w:t>
            </w:r>
            <w:r w:rsidRPr="00144077">
              <w:rPr>
                <w:i/>
                <w:iCs/>
                <w:noProof/>
                <w:color w:val="808080" w:themeColor="background1" w:themeShade="80"/>
              </w:rPr>
              <w:t xml:space="preserve">: </w:t>
            </w:r>
            <w:r w:rsidR="00160AE5" w:rsidRPr="00144077">
              <w:rPr>
                <w:i/>
                <w:iCs/>
                <w:noProof/>
                <w:color w:val="808080" w:themeColor="background1" w:themeShade="80"/>
              </w:rPr>
              <w:t>Forward Pass</w:t>
            </w:r>
          </w:p>
        </w:tc>
      </w:tr>
      <w:tr w:rsidR="00B5395A" w14:paraId="0EBEFD70" w14:textId="77777777" w:rsidTr="00666730">
        <w:tc>
          <w:tcPr>
            <w:tcW w:w="222" w:type="dxa"/>
          </w:tcPr>
          <w:p w14:paraId="6A42908E" w14:textId="77777777" w:rsidR="00B5395A" w:rsidRDefault="00B5395A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16B09133" w14:textId="3E5C7910" w:rsidR="00B5395A" w:rsidRPr="00144077" w:rsidRDefault="00B5395A" w:rsidP="00B5395A">
            <w:pPr>
              <w:pStyle w:val="UTSH5"/>
              <w:rPr>
                <w:noProof/>
              </w:rPr>
            </w:pPr>
            <w:r>
              <w:rPr>
                <w:noProof/>
              </w:rPr>
              <w:t>Why was this algorithm chosen?</w:t>
            </w:r>
          </w:p>
        </w:tc>
      </w:tr>
      <w:tr w:rsidR="00B5395A" w14:paraId="6335ED61" w14:textId="77777777" w:rsidTr="00666730">
        <w:tc>
          <w:tcPr>
            <w:tcW w:w="222" w:type="dxa"/>
          </w:tcPr>
          <w:p w14:paraId="3A887824" w14:textId="77777777" w:rsidR="00B5395A" w:rsidRDefault="00B5395A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2075D33F" w14:textId="77777777" w:rsidR="00B5395A" w:rsidRPr="00527E58" w:rsidRDefault="00B5395A" w:rsidP="006B5CFE">
            <w:pPr>
              <w:pStyle w:val="BodyText"/>
              <w:rPr>
                <w:noProof/>
              </w:rPr>
            </w:pPr>
          </w:p>
        </w:tc>
      </w:tr>
      <w:tr w:rsidR="00B3025D" w14:paraId="2DAC4AFE" w14:textId="77777777" w:rsidTr="00666730">
        <w:tc>
          <w:tcPr>
            <w:tcW w:w="222" w:type="dxa"/>
          </w:tcPr>
          <w:p w14:paraId="6039B0EF" w14:textId="77777777" w:rsidR="00B3025D" w:rsidRDefault="00B3025D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2045B7E3" w14:textId="06278C35" w:rsidR="00B3025D" w:rsidRPr="00F03D3A" w:rsidRDefault="00B3025D" w:rsidP="009325B9">
            <w:pPr>
              <w:pStyle w:val="BodyText"/>
              <w:rPr>
                <w:b/>
                <w:bCs/>
              </w:rPr>
            </w:pPr>
            <w:r w:rsidRPr="00F03D3A">
              <w:rPr>
                <w:b/>
                <w:bCs/>
              </w:rPr>
              <w:t>Back</w:t>
            </w:r>
            <w:r w:rsidR="007B1F0B">
              <w:rPr>
                <w:b/>
                <w:bCs/>
              </w:rPr>
              <w:t xml:space="preserve"> Propagation</w:t>
            </w:r>
          </w:p>
        </w:tc>
      </w:tr>
      <w:tr w:rsidR="00B3025D" w14:paraId="79B6665D" w14:textId="77777777" w:rsidTr="00666730">
        <w:tc>
          <w:tcPr>
            <w:tcW w:w="222" w:type="dxa"/>
          </w:tcPr>
          <w:p w14:paraId="7243FEA5" w14:textId="77777777" w:rsidR="00B3025D" w:rsidRDefault="00B3025D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358CE83E" w14:textId="028CD188" w:rsidR="00B3025D" w:rsidRDefault="00B62EE2" w:rsidP="009325B9">
            <w:pPr>
              <w:pStyle w:val="BodyText"/>
            </w:pPr>
            <w:r>
              <w:t>Although an error of 0 is ideal, data mining models are rarely perfect. Hence, to optimize the weights in a neural network, the back propagation process attempts to have the derivative/gradient of the loss function approach 0. In this way, the minimum error can be calculated.</w:t>
            </w:r>
            <w:r w:rsidR="00C9786C">
              <w:t xml:space="preserve"> This is </w:t>
            </w:r>
            <w:r w:rsidR="00B55709">
              <w:t xml:space="preserve">done by </w:t>
            </w:r>
            <w:r w:rsidR="00977B80">
              <w:t xml:space="preserve">iteratively increasing or decreasing the weights(w) in each neuron composed of the dot product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+bias)</m:t>
              </m:r>
            </m:oMath>
            <w:r w:rsidR="00F262BB">
              <w:t xml:space="preserve"> </w:t>
            </w:r>
            <w:r w:rsidR="00977B80">
              <w:t xml:space="preserve">and </w:t>
            </w:r>
            <w:r w:rsidR="008C5880">
              <w:t>an activation function by the learning rate.</w:t>
            </w:r>
          </w:p>
        </w:tc>
      </w:tr>
      <w:tr w:rsidR="00A07DF5" w14:paraId="58FC6CAC" w14:textId="77777777" w:rsidTr="00666730">
        <w:tc>
          <w:tcPr>
            <w:tcW w:w="222" w:type="dxa"/>
          </w:tcPr>
          <w:p w14:paraId="375F5F0B" w14:textId="77777777" w:rsidR="00A07DF5" w:rsidRDefault="00A07DF5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1616" w:type="dxa"/>
            <w:gridSpan w:val="2"/>
          </w:tcPr>
          <w:p w14:paraId="531D60F0" w14:textId="10E6D94F" w:rsidR="00A07DF5" w:rsidRPr="001C5379" w:rsidRDefault="00701E14" w:rsidP="009325B9">
            <w:pPr>
              <w:pStyle w:val="BodyText"/>
              <w:rPr>
                <w:u w:val="single"/>
              </w:rPr>
            </w:pPr>
            <w:r w:rsidRPr="001C5379">
              <w:rPr>
                <w:u w:val="single"/>
              </w:rPr>
              <w:t xml:space="preserve">Loss </w:t>
            </w:r>
            <w:r w:rsidR="00430939" w:rsidRPr="001C5379">
              <w:rPr>
                <w:u w:val="single"/>
              </w:rPr>
              <w:t>F</w:t>
            </w:r>
            <w:r w:rsidRPr="001C5379">
              <w:rPr>
                <w:u w:val="single"/>
              </w:rPr>
              <w:t>unction:</w:t>
            </w:r>
          </w:p>
        </w:tc>
        <w:tc>
          <w:tcPr>
            <w:tcW w:w="6656" w:type="dxa"/>
          </w:tcPr>
          <w:p w14:paraId="60CDF9FE" w14:textId="092FBF17" w:rsidR="00A07DF5" w:rsidRDefault="00AD61F7" w:rsidP="009325B9">
            <w:pPr>
              <w:pStyle w:val="BodyText"/>
            </w:pPr>
            <w:r>
              <w:t xml:space="preserve">This work uses </w:t>
            </w:r>
            <w:r w:rsidR="00900D54">
              <w:t>binary cross entropy</w:t>
            </w:r>
            <w:r w:rsidR="00B1114F">
              <w:t xml:space="preserve"> loss function</w:t>
            </w:r>
            <w:r w:rsidR="0046526B">
              <w:t xml:space="preserve"> for the configured neural network</w:t>
            </w:r>
            <w:r w:rsidR="00BA40BD">
              <w:t xml:space="preserve"> to calculate how ac</w:t>
            </w:r>
            <w:r w:rsidR="008537B6">
              <w:t>curate the predicted value is to the true value.</w:t>
            </w:r>
            <w:r w:rsidR="00C053DE">
              <w:t xml:space="preserve"> </w:t>
            </w:r>
            <w:r w:rsidR="00A70CF1">
              <w:t xml:space="preserve">Intuitively, the </w:t>
            </w:r>
            <w:r w:rsidR="00B55709">
              <w:t>cross-entropy</w:t>
            </w:r>
            <w:r w:rsidR="00A70CF1">
              <w:t xml:space="preserve"> function simplifies to the average </w:t>
            </w:r>
            <w:r w:rsidR="00964AFD">
              <w:t>of each log probab</w:t>
            </w:r>
            <w:r w:rsidR="00ED335B">
              <w:t xml:space="preserve">ility that </w:t>
            </w:r>
            <w:r w:rsidR="00E317A7">
              <w:t>the true value is labelled as 1.</w:t>
            </w:r>
          </w:p>
        </w:tc>
      </w:tr>
      <w:tr w:rsidR="00A07DF5" w14:paraId="66AB6CDE" w14:textId="77777777" w:rsidTr="00666730">
        <w:tc>
          <w:tcPr>
            <w:tcW w:w="222" w:type="dxa"/>
          </w:tcPr>
          <w:p w14:paraId="735A4A77" w14:textId="77777777" w:rsidR="00A07DF5" w:rsidRDefault="00A07DF5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236" w:type="dxa"/>
          </w:tcPr>
          <w:p w14:paraId="69E7BAE1" w14:textId="77777777" w:rsidR="00A07DF5" w:rsidRDefault="00A07DF5" w:rsidP="009325B9">
            <w:pPr>
              <w:pStyle w:val="BodyText"/>
            </w:pPr>
          </w:p>
        </w:tc>
        <w:tc>
          <w:tcPr>
            <w:tcW w:w="8036" w:type="dxa"/>
            <w:gridSpan w:val="2"/>
          </w:tcPr>
          <w:p w14:paraId="4C3DA261" w14:textId="2C7399C0" w:rsidR="000B2AE9" w:rsidRDefault="000B2AE9" w:rsidP="009325B9">
            <w:pPr>
              <w:pStyle w:val="BodyText"/>
            </w:pPr>
            <m:oMath>
              <m:r>
                <w:rPr>
                  <w:rFonts w:ascii="Cambria Math" w:hAnsi="Cambria Math"/>
                </w:rPr>
                <m:t>Let input instance=i</m:t>
              </m:r>
            </m:oMath>
            <w:r>
              <w:t xml:space="preserve"> </w:t>
            </w:r>
          </w:p>
          <w:p w14:paraId="625B06C7" w14:textId="3BD6C2E8" w:rsidR="00B57FA3" w:rsidRDefault="007C0516" w:rsidP="009325B9">
            <w:pPr>
              <w:pStyle w:val="BodyText"/>
            </w:pPr>
            <m:oMath>
              <m:r>
                <w:rPr>
                  <w:rFonts w:ascii="Cambria Math" w:hAnsi="Cambria Math"/>
                </w:rPr>
                <m:t xml:space="preserve">Let desired TRUE label=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</w:t>
            </w:r>
          </w:p>
          <w:p w14:paraId="36B533E0" w14:textId="58131523" w:rsidR="00B57FA3" w:rsidRDefault="00B57FA3" w:rsidP="009325B9">
            <w:pPr>
              <w:pStyle w:val="BodyText"/>
            </w:pPr>
            <m:oMath>
              <m:r>
                <w:rPr>
                  <w:rFonts w:ascii="Cambria Math" w:hAnsi="Cambria Math"/>
                </w:rPr>
                <m:t>Let the total number of instances/points=N</m:t>
              </m:r>
            </m:oMath>
            <w:r w:rsidR="00F61227">
              <w:t xml:space="preserve"> </w:t>
            </w:r>
          </w:p>
          <w:p w14:paraId="670A1C74" w14:textId="07B7D867" w:rsidR="00E946DB" w:rsidRDefault="00B57FA3" w:rsidP="009325B9">
            <w:pPr>
              <w:pStyle w:val="BodyText"/>
            </w:pPr>
            <m:oMath>
              <m:r>
                <w:rPr>
                  <w:rFonts w:ascii="Cambria Math" w:hAnsi="Cambria Math"/>
                </w:rPr>
                <m:t>Let probability of desired output =p(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</w:p>
          <w:p w14:paraId="5FFC5BE1" w14:textId="07999CA8" w:rsidR="00A07DF5" w:rsidRDefault="007136A5" w:rsidP="009325B9">
            <w:pPr>
              <w:pStyle w:val="BodyText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Cross Entropy Loss</m:t>
              </m:r>
              <m:r>
                <w:rPr>
                  <w:rFonts w:ascii="Cambria Math" w:hAnsi="Cambria Math"/>
                </w:rPr>
                <m:t>→Loss=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)×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(1-p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</m:func>
                </m:e>
              </m:nary>
            </m:oMath>
            <w:r w:rsidR="00E946DB">
              <w:t xml:space="preserve"> </w:t>
            </w:r>
          </w:p>
          <w:p w14:paraId="10C33F95" w14:textId="21FA3041" w:rsidR="000B2AE9" w:rsidRDefault="001A3D7F" w:rsidP="009325B9">
            <w:pPr>
              <w:pStyle w:val="BodyText"/>
            </w:pPr>
            <m:oMath>
              <m:r>
                <w:rPr>
                  <w:rFonts w:ascii="Cambria Math" w:hAnsi="Cambria Math"/>
                </w:rPr>
                <m:t>Assuming the TRUE label is 1.</m:t>
              </m:r>
            </m:oMath>
            <w:r w:rsidR="002C73E6">
              <w:t xml:space="preserve"> </w:t>
            </w:r>
          </w:p>
          <w:p w14:paraId="5EE46359" w14:textId="02D0D9EE" w:rsidR="002C73E6" w:rsidRDefault="00153FC0" w:rsidP="009325B9">
            <w:pPr>
              <w:pStyle w:val="BodyText"/>
            </w:pPr>
            <m:oMath>
              <m:r>
                <w:rPr>
                  <w:rFonts w:ascii="Cambria Math" w:hAnsi="Cambria Math"/>
                </w:rPr>
                <m:t>Loss=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1×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+(1-1)×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(1-p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</m:func>
                </m:e>
              </m:nary>
            </m:oMath>
            <w:r w:rsidR="002C73E6">
              <w:t xml:space="preserve"> </w:t>
            </w:r>
          </w:p>
          <w:p w14:paraId="79F9291E" w14:textId="61DCCE4D" w:rsidR="0017097C" w:rsidRDefault="00B221DB" w:rsidP="009325B9">
            <w:pPr>
              <w:pStyle w:val="BodyText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Binary Cross Entropy Loss</m:t>
              </m:r>
              <m:r>
                <w:rPr>
                  <w:rFonts w:ascii="Cambria Math" w:hAnsi="Cambria Math"/>
                </w:rPr>
                <m:t>→Loss=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nary>
            </m:oMath>
            <w:r w:rsidR="002C73E6">
              <w:t xml:space="preserve"> </w:t>
            </w:r>
          </w:p>
        </w:tc>
      </w:tr>
      <w:tr w:rsidR="00A07DF5" w14:paraId="691284D6" w14:textId="77777777" w:rsidTr="00666730">
        <w:tc>
          <w:tcPr>
            <w:tcW w:w="222" w:type="dxa"/>
          </w:tcPr>
          <w:p w14:paraId="2EAFADF4" w14:textId="77777777" w:rsidR="00A07DF5" w:rsidRDefault="00A07DF5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1616" w:type="dxa"/>
            <w:gridSpan w:val="2"/>
          </w:tcPr>
          <w:p w14:paraId="24B14129" w14:textId="41CF9411" w:rsidR="00A07DF5" w:rsidRPr="001C5379" w:rsidRDefault="00430939" w:rsidP="009325B9">
            <w:pPr>
              <w:pStyle w:val="BodyText"/>
              <w:rPr>
                <w:u w:val="single"/>
              </w:rPr>
            </w:pPr>
            <w:r w:rsidRPr="001C5379">
              <w:rPr>
                <w:u w:val="single"/>
              </w:rPr>
              <w:t>Gradient Descent:</w:t>
            </w:r>
          </w:p>
        </w:tc>
        <w:tc>
          <w:tcPr>
            <w:tcW w:w="6656" w:type="dxa"/>
          </w:tcPr>
          <w:p w14:paraId="3F1D7B5D" w14:textId="1815F558" w:rsidR="00A07DF5" w:rsidRDefault="00AF14AD" w:rsidP="009325B9">
            <w:pPr>
              <w:pStyle w:val="BodyText"/>
            </w:pPr>
            <w:r>
              <w:t>Back propagation i</w:t>
            </w:r>
            <w:r w:rsidR="00900FD5">
              <w:t xml:space="preserve">teratively increases or decreases </w:t>
            </w:r>
            <w:r w:rsidR="009556CB">
              <w:t xml:space="preserve">by the learning rate </w:t>
            </w:r>
            <w:r w:rsidR="001F5BC3">
              <w:t>of the weights in each neuron</w:t>
            </w:r>
            <w:r w:rsidR="006371F2">
              <w:t xml:space="preserve"> </w:t>
            </w:r>
            <w:r w:rsidR="00B80FD8">
              <w:t>such that the derivative approaches 0</w:t>
            </w:r>
            <w:r w:rsidR="00C75BC1">
              <w:t xml:space="preserve"> and by extension the </w:t>
            </w:r>
            <w:r w:rsidR="00B331F3">
              <w:t>minima of the loss function</w:t>
            </w:r>
            <w:r w:rsidR="00C40792">
              <w:t>.</w:t>
            </w:r>
          </w:p>
        </w:tc>
      </w:tr>
      <w:tr w:rsidR="006B5CFE" w14:paraId="661FF73B" w14:textId="77777777" w:rsidTr="00666730">
        <w:tc>
          <w:tcPr>
            <w:tcW w:w="222" w:type="dxa"/>
          </w:tcPr>
          <w:p w14:paraId="057BA8E5" w14:textId="77777777" w:rsidR="006B5CFE" w:rsidRDefault="006B5CFE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740B0732" w14:textId="3090EA8B" w:rsidR="006B5CFE" w:rsidRDefault="00144077" w:rsidP="00C36048">
            <w:pPr>
              <w:pStyle w:val="BodyText"/>
              <w:jc w:val="center"/>
            </w:pPr>
            <w:r>
              <w:rPr>
                <w:noProof/>
              </w:rPr>
              <w:drawing>
                <wp:inline distT="0" distB="0" distL="0" distR="0" wp14:anchorId="42829D87" wp14:editId="25D26275">
                  <wp:extent cx="3407954" cy="2934000"/>
                  <wp:effectExtent l="0" t="0" r="2540" b="0"/>
                  <wp:docPr id="1845025268" name="Picture 10" descr="A diagram of a func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025268" name="Picture 10" descr="A diagram of a function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954" cy="29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CFE" w14:paraId="573CF1F6" w14:textId="77777777" w:rsidTr="00666730">
        <w:tc>
          <w:tcPr>
            <w:tcW w:w="222" w:type="dxa"/>
          </w:tcPr>
          <w:p w14:paraId="58993044" w14:textId="77777777" w:rsidR="006B5CFE" w:rsidRDefault="006B5CFE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07DD7E24" w14:textId="2737674F" w:rsidR="006B5CFE" w:rsidRPr="00D5215A" w:rsidRDefault="001F6863" w:rsidP="009325B9">
            <w:pPr>
              <w:pStyle w:val="BodyText"/>
              <w:rPr>
                <w:i/>
                <w:iCs/>
              </w:rPr>
            </w:pPr>
            <w:r w:rsidRPr="00D5215A">
              <w:rPr>
                <w:i/>
                <w:iCs/>
                <w:color w:val="808080" w:themeColor="background1" w:themeShade="80"/>
              </w:rPr>
              <w:t>Figure</w:t>
            </w:r>
            <w:r w:rsidR="00B449DD">
              <w:rPr>
                <w:i/>
                <w:iCs/>
                <w:color w:val="808080" w:themeColor="background1" w:themeShade="80"/>
              </w:rPr>
              <w:t xml:space="preserve"> 3</w:t>
            </w:r>
            <w:r w:rsidRPr="00D5215A">
              <w:rPr>
                <w:i/>
                <w:iCs/>
                <w:color w:val="808080" w:themeColor="background1" w:themeShade="80"/>
              </w:rPr>
              <w:t xml:space="preserve">: </w:t>
            </w:r>
            <w:r w:rsidR="00FD06CE">
              <w:rPr>
                <w:i/>
                <w:iCs/>
                <w:color w:val="808080" w:themeColor="background1" w:themeShade="80"/>
              </w:rPr>
              <w:t>The illustrated loss function</w:t>
            </w:r>
            <w:r w:rsidR="009F1461">
              <w:rPr>
                <w:i/>
                <w:iCs/>
                <w:color w:val="808080" w:themeColor="background1" w:themeShade="80"/>
              </w:rPr>
              <w:t xml:space="preserve"> purely for explanation. It is not necessarily the shape of </w:t>
            </w:r>
            <w:r w:rsidR="001C7042">
              <w:rPr>
                <w:i/>
                <w:iCs/>
                <w:color w:val="808080" w:themeColor="background1" w:themeShade="80"/>
              </w:rPr>
              <w:t>the cross</w:t>
            </w:r>
            <w:r w:rsidR="00322B62">
              <w:rPr>
                <w:i/>
                <w:iCs/>
                <w:color w:val="808080" w:themeColor="background1" w:themeShade="80"/>
              </w:rPr>
              <w:t>-</w:t>
            </w:r>
            <w:r w:rsidR="001C7042">
              <w:rPr>
                <w:i/>
                <w:iCs/>
                <w:color w:val="808080" w:themeColor="background1" w:themeShade="80"/>
              </w:rPr>
              <w:t>entropy loss function.</w:t>
            </w:r>
          </w:p>
        </w:tc>
      </w:tr>
      <w:tr w:rsidR="00CD74AE" w14:paraId="1FA008DF" w14:textId="77777777" w:rsidTr="00666730">
        <w:tc>
          <w:tcPr>
            <w:tcW w:w="222" w:type="dxa"/>
          </w:tcPr>
          <w:p w14:paraId="2DB65980" w14:textId="77777777" w:rsidR="00CD74AE" w:rsidRDefault="00CD74AE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47944ECE" w14:textId="4B9496EC" w:rsidR="00CD74AE" w:rsidRDefault="0061584E" w:rsidP="007E2252">
            <w:pPr>
              <w:pStyle w:val="UTSH5"/>
            </w:pPr>
            <w:r>
              <w:t xml:space="preserve">Why </w:t>
            </w:r>
            <w:proofErr w:type="gramStart"/>
            <w:r>
              <w:t>was</w:t>
            </w:r>
            <w:proofErr w:type="gramEnd"/>
            <w:r>
              <w:t xml:space="preserve"> </w:t>
            </w:r>
            <w:r w:rsidR="00226D4B">
              <w:t>this algorithm chosen?</w:t>
            </w:r>
          </w:p>
        </w:tc>
      </w:tr>
      <w:tr w:rsidR="00D2000C" w14:paraId="349B762A" w14:textId="77777777" w:rsidTr="00666730">
        <w:tc>
          <w:tcPr>
            <w:tcW w:w="222" w:type="dxa"/>
          </w:tcPr>
          <w:p w14:paraId="0CD18A1D" w14:textId="77777777" w:rsidR="00D2000C" w:rsidRDefault="00D2000C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5DAC4337" w14:textId="66FA2477" w:rsidR="00D2000C" w:rsidRDefault="00AC2D4D" w:rsidP="009325B9">
            <w:pPr>
              <w:pStyle w:val="BodyText"/>
            </w:pPr>
            <w:r>
              <w:t xml:space="preserve">Due to the nature of </w:t>
            </w:r>
            <w:r w:rsidR="00322B62">
              <w:t xml:space="preserve">text classification tasks, the </w:t>
            </w:r>
            <w:hyperlink w:anchor="_Data_Preprocessing" w:history="1">
              <w:r w:rsidR="00322B62" w:rsidRPr="002C3D95">
                <w:rPr>
                  <w:rStyle w:val="Hyperlink"/>
                </w:rPr>
                <w:t>data preprocessing</w:t>
              </w:r>
            </w:hyperlink>
            <w:r w:rsidR="00322B62">
              <w:t xml:space="preserve"> stage often </w:t>
            </w:r>
            <w:r w:rsidR="0051315B">
              <w:t xml:space="preserve">produces high dimensional </w:t>
            </w:r>
            <w:r w:rsidR="005D34D9">
              <w:t>matrices</w:t>
            </w:r>
            <w:r w:rsidR="00C5553B">
              <w:t xml:space="preserve">. </w:t>
            </w:r>
            <w:r w:rsidR="0065681C">
              <w:t xml:space="preserve">Neural networks are applicable to a broad variety of </w:t>
            </w:r>
            <w:r w:rsidR="0007414E">
              <w:t xml:space="preserve">data mining tasks </w:t>
            </w:r>
            <w:r w:rsidR="001D6CC8">
              <w:t>yet</w:t>
            </w:r>
            <w:r w:rsidR="0007414E">
              <w:t xml:space="preserve"> were </w:t>
            </w:r>
            <w:r w:rsidR="001D6CC8">
              <w:t xml:space="preserve">not </w:t>
            </w:r>
            <w:r w:rsidR="00BE3A61">
              <w:t>evaluated</w:t>
            </w:r>
            <w:r w:rsidR="008D152B">
              <w:t xml:space="preserve"> in the work of </w:t>
            </w:r>
            <w:r w:rsidR="00F1621B">
              <w:fldChar w:fldCharType="begin"/>
            </w:r>
            <w:r w:rsidR="00F1621B">
              <w:instrText xml:space="preserve"> ADDIN EN.CITE &lt;EndNote&gt;&lt;Cite AuthorYear="1"&gt;&lt;Author&gt;Almeida&lt;/Author&gt;&lt;Year&gt;2011&lt;/Year&gt;&lt;RecNum&gt;78&lt;/RecNum&gt;&lt;DisplayText&gt;Almeida et al. (2011)&lt;/DisplayText&gt;&lt;record&gt;&lt;rec-number&gt;78&lt;/rec-number&gt;&lt;foreign-keys&gt;&lt;key app="EN" db-id="dftws5xf9z29a8efeasp502ysr0v559d5zpr" timestamp="1728528431"&gt;78&lt;/key&gt;&lt;/foreign-keys&gt;&lt;ref-type name="Conference Proceedings"&gt;10&lt;/ref-type&gt;&lt;contributors&gt;&lt;authors&gt;&lt;author&gt;Almeida, Tiago A&lt;/author&gt;&lt;author&gt;Hidalgo, José María G&lt;/author&gt;&lt;author&gt;Yamakami, Akebo&lt;/author&gt;&lt;/authors&gt;&lt;/contributors&gt;&lt;titles&gt;&lt;title&gt;Contributions to the study of SMS spam filtering: new collection and results&lt;/title&gt;&lt;secondary-title&gt;Proceedings of the 11th ACM symposium on Document engineering&lt;/secondary-title&gt;&lt;/titles&gt;&lt;pages&gt;259-262&lt;/pages&gt;&lt;dates&gt;&lt;year&gt;2011&lt;/year&gt;&lt;/dates&gt;&lt;urls&gt;&lt;/urls&gt;&lt;/record&gt;&lt;/Cite&gt;&lt;/EndNote&gt;</w:instrText>
            </w:r>
            <w:r w:rsidR="00F1621B">
              <w:fldChar w:fldCharType="separate"/>
            </w:r>
            <w:r w:rsidR="00F1621B">
              <w:rPr>
                <w:noProof/>
              </w:rPr>
              <w:t>Almeida et al. (2011)</w:t>
            </w:r>
            <w:r w:rsidR="00F1621B">
              <w:fldChar w:fldCharType="end"/>
            </w:r>
            <w:r w:rsidR="00F1621B">
              <w:t>.</w:t>
            </w:r>
            <w:r w:rsidR="001D6CC8">
              <w:t xml:space="preserve"> This </w:t>
            </w:r>
            <w:r w:rsidR="00BE3A61">
              <w:t xml:space="preserve">report </w:t>
            </w:r>
            <w:r w:rsidR="00DF3D35">
              <w:t xml:space="preserve">aims to compare the suitability of </w:t>
            </w:r>
            <w:r w:rsidR="009D4EFE">
              <w:t xml:space="preserve">feed-forward neural networks for SMS text </w:t>
            </w:r>
            <w:r w:rsidR="004C5E0A">
              <w:t>classification against the recommended models in previous literature.</w:t>
            </w:r>
          </w:p>
        </w:tc>
      </w:tr>
      <w:tr w:rsidR="00D2000C" w14:paraId="65CEE6A4" w14:textId="77777777" w:rsidTr="00666730">
        <w:tc>
          <w:tcPr>
            <w:tcW w:w="222" w:type="dxa"/>
          </w:tcPr>
          <w:p w14:paraId="3026C1FC" w14:textId="77777777" w:rsidR="00D2000C" w:rsidRDefault="00D2000C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59ECA04F" w14:textId="3AA6BCEF" w:rsidR="00D2000C" w:rsidRDefault="00D2000C" w:rsidP="00D2000C">
            <w:pPr>
              <w:pStyle w:val="Heading4"/>
            </w:pPr>
            <w:r>
              <w:t>Support Vector Machine</w:t>
            </w:r>
          </w:p>
        </w:tc>
      </w:tr>
      <w:tr w:rsidR="00226D4B" w14:paraId="075995A8" w14:textId="77777777" w:rsidTr="00666730">
        <w:tc>
          <w:tcPr>
            <w:tcW w:w="222" w:type="dxa"/>
          </w:tcPr>
          <w:p w14:paraId="411FD481" w14:textId="77777777" w:rsidR="00226D4B" w:rsidRDefault="00226D4B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7D281FD1" w14:textId="0D936469" w:rsidR="00226D4B" w:rsidRDefault="00226D4B" w:rsidP="00226D4B">
            <w:pPr>
              <w:pStyle w:val="UTSH5"/>
            </w:pPr>
            <w:r>
              <w:t>Description of the technique</w:t>
            </w:r>
          </w:p>
        </w:tc>
      </w:tr>
      <w:tr w:rsidR="00554325" w14:paraId="6FA4FE4E" w14:textId="77777777" w:rsidTr="00666730">
        <w:tc>
          <w:tcPr>
            <w:tcW w:w="222" w:type="dxa"/>
          </w:tcPr>
          <w:p w14:paraId="23FA7F61" w14:textId="77777777" w:rsidR="00554325" w:rsidRDefault="00554325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5BF5615C" w14:textId="2BD01F55" w:rsidR="00554325" w:rsidRPr="00067E20" w:rsidRDefault="00067E20" w:rsidP="00622976">
            <w:pPr>
              <w:pStyle w:val="BodyText"/>
            </w:pPr>
            <w:r>
              <w:t xml:space="preserve">Support vector </w:t>
            </w:r>
            <w:r w:rsidR="006B27D8">
              <w:t>classifiers learn an optimal hyperplane by maximiz</w:t>
            </w:r>
            <w:r w:rsidR="002809FD">
              <w:t>ing the distances between margins</w:t>
            </w:r>
            <w:r w:rsidR="00935D73">
              <w:t xml:space="preserve">. These margins are defined by support vectors that act as the boundaries </w:t>
            </w:r>
            <w:r w:rsidR="00D44276">
              <w:t>from one class to another.</w:t>
            </w:r>
            <w:r w:rsidR="00145BDA">
              <w:t xml:space="preserve"> Typically</w:t>
            </w:r>
            <w:r w:rsidR="00CE0AC1">
              <w:t xml:space="preserve">, classification is predicted using a soft margin where </w:t>
            </w:r>
            <w:r w:rsidR="00B740DC">
              <w:t>data points may fall between the maximum margins. However</w:t>
            </w:r>
            <w:r w:rsidR="00EB0DCD">
              <w:t>,</w:t>
            </w:r>
            <w:r w:rsidR="00B740DC">
              <w:t xml:space="preserve"> depending on the linear separability of the dataset</w:t>
            </w:r>
            <w:r w:rsidR="005F6D6A">
              <w:t xml:space="preserve">, hard margins can be used where </w:t>
            </w:r>
            <w:r w:rsidR="00ED084A">
              <w:t xml:space="preserve">all data points that fall on one side of the optimal hyperplane are predicted as one class and </w:t>
            </w:r>
            <w:r w:rsidR="00622976">
              <w:t>the remaining points on the other side of the hyperplane are predicted as the other class.</w:t>
            </w:r>
          </w:p>
        </w:tc>
      </w:tr>
      <w:tr w:rsidR="00226D4B" w14:paraId="0DBED893" w14:textId="77777777" w:rsidTr="00666730">
        <w:tc>
          <w:tcPr>
            <w:tcW w:w="222" w:type="dxa"/>
          </w:tcPr>
          <w:p w14:paraId="26A73327" w14:textId="77777777" w:rsidR="00226D4B" w:rsidRDefault="00226D4B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77623602" w14:textId="225FB988" w:rsidR="00226D4B" w:rsidRDefault="002E0CB5" w:rsidP="002E0CB5">
            <w:pPr>
              <w:pStyle w:val="BodyText"/>
              <w:jc w:val="center"/>
            </w:pPr>
            <w:r>
              <w:rPr>
                <w:noProof/>
              </w:rPr>
              <w:drawing>
                <wp:inline distT="0" distB="0" distL="0" distR="0" wp14:anchorId="4D5D50A0" wp14:editId="0C8AD8D0">
                  <wp:extent cx="3832678" cy="2934000"/>
                  <wp:effectExtent l="0" t="0" r="0" b="0"/>
                  <wp:docPr id="125952142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521428" name="Picture 125952142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678" cy="29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CB5" w14:paraId="45756C6E" w14:textId="77777777" w:rsidTr="00666730">
        <w:tc>
          <w:tcPr>
            <w:tcW w:w="222" w:type="dxa"/>
          </w:tcPr>
          <w:p w14:paraId="17E0EC88" w14:textId="77777777" w:rsidR="002E0CB5" w:rsidRDefault="002E0CB5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2ADEEEA1" w14:textId="079B5394" w:rsidR="002E0CB5" w:rsidRPr="004E048E" w:rsidRDefault="00622976" w:rsidP="009325B9">
            <w:pPr>
              <w:pStyle w:val="BodyText"/>
              <w:rPr>
                <w:i/>
                <w:iCs/>
                <w:noProof/>
              </w:rPr>
            </w:pPr>
            <w:r w:rsidRPr="004E048E">
              <w:rPr>
                <w:i/>
                <w:iCs/>
                <w:noProof/>
                <w:color w:val="808080" w:themeColor="background1" w:themeShade="80"/>
              </w:rPr>
              <w:t>Figure</w:t>
            </w:r>
            <w:r w:rsidR="00B449DD">
              <w:rPr>
                <w:i/>
                <w:iCs/>
                <w:noProof/>
                <w:color w:val="808080" w:themeColor="background1" w:themeShade="80"/>
              </w:rPr>
              <w:t xml:space="preserve"> 4</w:t>
            </w:r>
            <w:r w:rsidRPr="004E048E">
              <w:rPr>
                <w:i/>
                <w:iCs/>
                <w:noProof/>
                <w:color w:val="808080" w:themeColor="background1" w:themeShade="80"/>
              </w:rPr>
              <w:t xml:space="preserve">: </w:t>
            </w:r>
            <w:r w:rsidR="004E048E" w:rsidRPr="004E048E">
              <w:rPr>
                <w:i/>
                <w:iCs/>
                <w:noProof/>
                <w:color w:val="808080" w:themeColor="background1" w:themeShade="80"/>
              </w:rPr>
              <w:t>Support Vector Classifier</w:t>
            </w:r>
          </w:p>
        </w:tc>
      </w:tr>
      <w:tr w:rsidR="00226D4B" w14:paraId="2BCEF108" w14:textId="77777777" w:rsidTr="00666730">
        <w:tc>
          <w:tcPr>
            <w:tcW w:w="222" w:type="dxa"/>
          </w:tcPr>
          <w:p w14:paraId="218603C2" w14:textId="77777777" w:rsidR="00226D4B" w:rsidRDefault="00226D4B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2D4ADB61" w14:textId="0AEEE8BD" w:rsidR="00226D4B" w:rsidRDefault="00226D4B" w:rsidP="00226D4B">
            <w:pPr>
              <w:pStyle w:val="UTSH5"/>
            </w:pPr>
            <w:r>
              <w:t xml:space="preserve">Why </w:t>
            </w:r>
            <w:proofErr w:type="gramStart"/>
            <w:r>
              <w:t>was</w:t>
            </w:r>
            <w:proofErr w:type="gramEnd"/>
            <w:r>
              <w:t xml:space="preserve"> the algorithm chosen?</w:t>
            </w:r>
          </w:p>
        </w:tc>
      </w:tr>
      <w:tr w:rsidR="00D2000C" w14:paraId="1CB96700" w14:textId="77777777" w:rsidTr="00666730">
        <w:tc>
          <w:tcPr>
            <w:tcW w:w="222" w:type="dxa"/>
          </w:tcPr>
          <w:p w14:paraId="66C8F5AE" w14:textId="77777777" w:rsidR="00D2000C" w:rsidRDefault="00D2000C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  <w:tc>
          <w:tcPr>
            <w:tcW w:w="8272" w:type="dxa"/>
            <w:gridSpan w:val="3"/>
          </w:tcPr>
          <w:p w14:paraId="4685F94A" w14:textId="5FBEA16A" w:rsidR="00D2000C" w:rsidRDefault="009330B3" w:rsidP="009325B9">
            <w:pPr>
              <w:pStyle w:val="BodyText"/>
            </w:pPr>
            <w:r>
              <w:t xml:space="preserve">The </w:t>
            </w:r>
            <w:r w:rsidR="00AB66AC">
              <w:t xml:space="preserve">vectorization method in the </w:t>
            </w:r>
            <w:hyperlink w:anchor="_Data_Preprocessing" w:history="1">
              <w:r w:rsidR="00AB66AC" w:rsidRPr="007605E1">
                <w:rPr>
                  <w:rStyle w:val="Hyperlink"/>
                </w:rPr>
                <w:t>data preprocessing</w:t>
              </w:r>
            </w:hyperlink>
            <w:r w:rsidR="00AB66AC">
              <w:t xml:space="preserve"> stage </w:t>
            </w:r>
            <w:r w:rsidR="007D373A">
              <w:t xml:space="preserve">produces a sparse matrix where each </w:t>
            </w:r>
            <w:r w:rsidR="00652A2A">
              <w:t xml:space="preserve">unique word in the corpus is represented as its own feature. </w:t>
            </w:r>
            <w:r w:rsidR="00F10A00">
              <w:t xml:space="preserve">Thus, </w:t>
            </w:r>
            <w:r w:rsidR="00B26610">
              <w:t xml:space="preserve">the features in the resulting matrix will contain </w:t>
            </w:r>
            <w:r w:rsidR="008D38F8">
              <w:t xml:space="preserve">mostly </w:t>
            </w:r>
            <w:r w:rsidR="00B26610">
              <w:t>z</w:t>
            </w:r>
            <w:r w:rsidR="00437F03">
              <w:t>eros as</w:t>
            </w:r>
            <w:r w:rsidR="008D38F8">
              <w:t xml:space="preserve"> </w:t>
            </w:r>
            <w:r w:rsidR="008C0B4C">
              <w:t xml:space="preserve">it is highly unlikely that any given word will appear in all </w:t>
            </w:r>
            <w:r w:rsidR="002A4A7C">
              <w:t xml:space="preserve">the texts. </w:t>
            </w:r>
            <w:r w:rsidR="00C130FB">
              <w:t>This makes it s</w:t>
            </w:r>
            <w:r w:rsidR="003F40F9">
              <w:t xml:space="preserve">uch that each </w:t>
            </w:r>
            <w:r w:rsidR="003F40F9">
              <w:lastRenderedPageBreak/>
              <w:t xml:space="preserve">feature pair is </w:t>
            </w:r>
            <w:r w:rsidR="00C577C0">
              <w:t xml:space="preserve">often linearly separable as </w:t>
            </w:r>
            <w:r w:rsidR="00D722EC">
              <w:t xml:space="preserve">the maximal margin </w:t>
            </w:r>
            <w:r w:rsidR="001A7062">
              <w:t xml:space="preserve">spans from zero to some non-zero number. </w:t>
            </w:r>
            <w:r w:rsidR="002C27B0">
              <w:t xml:space="preserve">Previous literature recommended the support vector classifier as opposed to </w:t>
            </w:r>
            <w:r w:rsidR="007831A7">
              <w:t>alternative models like naïve bayes and KNN classifiers</w:t>
            </w:r>
            <w:r w:rsidR="00E22A49">
              <w:t xml:space="preserve"> as </w:t>
            </w:r>
            <w:r w:rsidR="00CA5CA5">
              <w:t>it accurately predicted 83.10% of spam messages</w:t>
            </w:r>
            <w:r w:rsidR="003E09FC">
              <w:t xml:space="preserve"> </w:t>
            </w:r>
            <w:r w:rsidR="003E09FC">
              <w:fldChar w:fldCharType="begin"/>
            </w:r>
            <w:r w:rsidR="003E09FC">
              <w:instrText xml:space="preserve"> ADDIN EN.CITE &lt;EndNote&gt;&lt;Cite&gt;&lt;Author&gt;Almeida&lt;/Author&gt;&lt;Year&gt;2011&lt;/Year&gt;&lt;RecNum&gt;78&lt;/RecNum&gt;&lt;DisplayText&gt;(Almeida et al., 2011)&lt;/DisplayText&gt;&lt;record&gt;&lt;rec-number&gt;78&lt;/rec-number&gt;&lt;foreign-keys&gt;&lt;key app="EN" db-id="dftws5xf9z29a8efeasp502ysr0v559d5zpr" timestamp="1728528431"&gt;78&lt;/key&gt;&lt;/foreign-keys&gt;&lt;ref-type name="Conference Proceedings"&gt;10&lt;/ref-type&gt;&lt;contributors&gt;&lt;authors&gt;&lt;author&gt;Almeida, Tiago A&lt;/author&gt;&lt;author&gt;Hidalgo, José María G&lt;/author&gt;&lt;author&gt;Yamakami, Akebo&lt;/author&gt;&lt;/authors&gt;&lt;/contributors&gt;&lt;titles&gt;&lt;title&gt;Contributions to the study of SMS spam filtering: new collection and results&lt;/title&gt;&lt;secondary-title&gt;Proceedings of the 11th ACM symposium on Document engineering&lt;/secondary-title&gt;&lt;/titles&gt;&lt;pages&gt;259-262&lt;/pages&gt;&lt;dates&gt;&lt;year&gt;2011&lt;/year&gt;&lt;/dates&gt;&lt;urls&gt;&lt;/urls&gt;&lt;/record&gt;&lt;/Cite&gt;&lt;/EndNote&gt;</w:instrText>
            </w:r>
            <w:r w:rsidR="003E09FC">
              <w:fldChar w:fldCharType="separate"/>
            </w:r>
            <w:r w:rsidR="003E09FC">
              <w:rPr>
                <w:noProof/>
              </w:rPr>
              <w:t>(Almeida et al., 2011)</w:t>
            </w:r>
            <w:r w:rsidR="003E09FC">
              <w:fldChar w:fldCharType="end"/>
            </w:r>
            <w:r w:rsidR="00CA5CA5">
              <w:t>.</w:t>
            </w:r>
          </w:p>
        </w:tc>
      </w:tr>
    </w:tbl>
    <w:p w14:paraId="496CEADA" w14:textId="6AEAC001" w:rsidR="008C264E" w:rsidRDefault="008C264E" w:rsidP="008C264E">
      <w:pPr>
        <w:autoSpaceDE w:val="0"/>
        <w:autoSpaceDN w:val="0"/>
        <w:adjustRightInd w:val="0"/>
        <w:rPr>
          <w:rFonts w:ascii="Calibri" w:hAnsi="Calibri" w:cs="Calibr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"/>
        <w:gridCol w:w="8283"/>
      </w:tblGrid>
      <w:tr w:rsidR="006569F9" w14:paraId="13126053" w14:textId="77777777" w:rsidTr="002509E1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7F016" w14:textId="0CE62113" w:rsidR="006569F9" w:rsidRDefault="00350D16" w:rsidP="006569F9">
            <w:pPr>
              <w:pStyle w:val="Heading3"/>
            </w:pPr>
            <w:bookmarkStart w:id="12" w:name="_Toc179755129"/>
            <w:r>
              <w:t>Implementation of AI techniques</w:t>
            </w:r>
            <w:bookmarkEnd w:id="12"/>
          </w:p>
        </w:tc>
      </w:tr>
      <w:tr w:rsidR="00C8729D" w14:paraId="5A07FAAD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18232ABC" w14:textId="77777777" w:rsidR="00C8729D" w:rsidRDefault="00C8729D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43060C05" w14:textId="2910CA85" w:rsidR="00C8729D" w:rsidRDefault="00B36E59" w:rsidP="00B36E59">
            <w:pPr>
              <w:pStyle w:val="Heading4"/>
            </w:pPr>
            <w:r>
              <w:t>Programming Environment</w:t>
            </w:r>
          </w:p>
        </w:tc>
      </w:tr>
      <w:tr w:rsidR="00B36E59" w14:paraId="044DBB20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4195CD1C" w14:textId="77777777" w:rsidR="00B36E59" w:rsidRDefault="00B36E59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6"/>
              <w:gridCol w:w="6683"/>
            </w:tblGrid>
            <w:tr w:rsidR="00FC6C9F" w14:paraId="3F028074" w14:textId="77777777" w:rsidTr="00CA4CAE">
              <w:tc>
                <w:tcPr>
                  <w:tcW w:w="1306" w:type="dxa"/>
                </w:tcPr>
                <w:p w14:paraId="7DD32931" w14:textId="530B5D81" w:rsidR="00FC6C9F" w:rsidRPr="008C7F75" w:rsidRDefault="00440201" w:rsidP="00354A39">
                  <w:pPr>
                    <w:pStyle w:val="BodyText"/>
                    <w:rPr>
                      <w:b/>
                      <w:bCs/>
                    </w:rPr>
                  </w:pPr>
                  <w:r w:rsidRPr="008C7F75">
                    <w:rPr>
                      <w:b/>
                      <w:bCs/>
                    </w:rPr>
                    <w:t>Variable</w:t>
                  </w:r>
                </w:p>
              </w:tc>
              <w:tc>
                <w:tcPr>
                  <w:tcW w:w="6683" w:type="dxa"/>
                </w:tcPr>
                <w:p w14:paraId="28E046A2" w14:textId="4B45EACD" w:rsidR="00FC6C9F" w:rsidRPr="008C7F75" w:rsidRDefault="00440201" w:rsidP="00354A39">
                  <w:pPr>
                    <w:pStyle w:val="BodyText"/>
                    <w:rPr>
                      <w:b/>
                      <w:bCs/>
                    </w:rPr>
                  </w:pPr>
                  <w:r w:rsidRPr="008C7F75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FC6C9F" w14:paraId="05F3C689" w14:textId="77777777" w:rsidTr="00CA4CAE">
              <w:tc>
                <w:tcPr>
                  <w:tcW w:w="1306" w:type="dxa"/>
                </w:tcPr>
                <w:p w14:paraId="5E06C68B" w14:textId="2EE81F82" w:rsidR="00FC6C9F" w:rsidRDefault="00F62D39" w:rsidP="00354A39">
                  <w:pPr>
                    <w:pStyle w:val="BodyText"/>
                  </w:pPr>
                  <w:r>
                    <w:t>CPU</w:t>
                  </w:r>
                </w:p>
              </w:tc>
              <w:tc>
                <w:tcPr>
                  <w:tcW w:w="6683" w:type="dxa"/>
                </w:tcPr>
                <w:p w14:paraId="44FBAB9F" w14:textId="695194EA" w:rsidR="00FC6C9F" w:rsidRDefault="00CA4CAE" w:rsidP="00354A39">
                  <w:pPr>
                    <w:pStyle w:val="BodyText"/>
                  </w:pPr>
                  <w:r w:rsidRPr="0063367F">
                    <w:t xml:space="preserve">Intel(R) </w:t>
                  </w:r>
                  <w:proofErr w:type="gramStart"/>
                  <w:r w:rsidRPr="0063367F">
                    <w:t>Core(</w:t>
                  </w:r>
                  <w:proofErr w:type="gramEnd"/>
                  <w:r w:rsidRPr="0063367F">
                    <w:t>TM) i7-4600M CPU @ 2.90GHz   2.89 GHz</w:t>
                  </w:r>
                </w:p>
              </w:tc>
            </w:tr>
            <w:tr w:rsidR="00082469" w14:paraId="2E306EBD" w14:textId="77777777" w:rsidTr="00CA4CAE">
              <w:tc>
                <w:tcPr>
                  <w:tcW w:w="1306" w:type="dxa"/>
                </w:tcPr>
                <w:p w14:paraId="1B5E5ACB" w14:textId="35BC8D46" w:rsidR="00082469" w:rsidRDefault="00F62D39" w:rsidP="00354A39">
                  <w:pPr>
                    <w:pStyle w:val="BodyText"/>
                  </w:pPr>
                  <w:r>
                    <w:t>RAM</w:t>
                  </w:r>
                </w:p>
              </w:tc>
              <w:tc>
                <w:tcPr>
                  <w:tcW w:w="6683" w:type="dxa"/>
                </w:tcPr>
                <w:p w14:paraId="0DCDE0A9" w14:textId="74D7C7E2" w:rsidR="00082469" w:rsidRDefault="00711228" w:rsidP="00354A39">
                  <w:pPr>
                    <w:pStyle w:val="BodyText"/>
                  </w:pPr>
                  <w:r>
                    <w:t>8.00 GB</w:t>
                  </w:r>
                </w:p>
              </w:tc>
            </w:tr>
            <w:tr w:rsidR="00272D1C" w14:paraId="7FE555E1" w14:textId="77777777" w:rsidTr="00272D1C">
              <w:trPr>
                <w:trHeight w:val="110"/>
              </w:trPr>
              <w:tc>
                <w:tcPr>
                  <w:tcW w:w="1306" w:type="dxa"/>
                  <w:vMerge w:val="restart"/>
                </w:tcPr>
                <w:p w14:paraId="3454A4FF" w14:textId="4166172E" w:rsidR="00272D1C" w:rsidRDefault="00272D1C" w:rsidP="00354A39">
                  <w:pPr>
                    <w:pStyle w:val="BodyText"/>
                  </w:pPr>
                  <w:r>
                    <w:t>Python</w:t>
                  </w:r>
                </w:p>
              </w:tc>
              <w:tc>
                <w:tcPr>
                  <w:tcW w:w="6683" w:type="dxa"/>
                </w:tcPr>
                <w:p w14:paraId="2E4A9FE8" w14:textId="33650B8E" w:rsidR="00272D1C" w:rsidRDefault="00272D1C" w:rsidP="00354A39">
                  <w:pPr>
                    <w:pStyle w:val="BodyText"/>
                  </w:pPr>
                  <w:r>
                    <w:t>Version 3.12.4</w:t>
                  </w:r>
                </w:p>
              </w:tc>
            </w:tr>
            <w:tr w:rsidR="00272D1C" w14:paraId="4F40D889" w14:textId="77777777" w:rsidTr="00CA4CAE">
              <w:trPr>
                <w:trHeight w:val="110"/>
              </w:trPr>
              <w:tc>
                <w:tcPr>
                  <w:tcW w:w="1306" w:type="dxa"/>
                  <w:vMerge/>
                </w:tcPr>
                <w:p w14:paraId="19A6E9BE" w14:textId="77777777" w:rsidR="00272D1C" w:rsidRDefault="00272D1C" w:rsidP="00354A39">
                  <w:pPr>
                    <w:pStyle w:val="BodyText"/>
                  </w:pPr>
                </w:p>
              </w:tc>
              <w:tc>
                <w:tcPr>
                  <w:tcW w:w="6683" w:type="dxa"/>
                </w:tcPr>
                <w:p w14:paraId="3361EFFF" w14:textId="04D01846" w:rsidR="00272D1C" w:rsidRDefault="00A81F3D" w:rsidP="00354A39">
                  <w:pPr>
                    <w:pStyle w:val="BodyText"/>
                  </w:pPr>
                  <w:r>
                    <w:t>Programming language used for model implementation.</w:t>
                  </w:r>
                </w:p>
              </w:tc>
            </w:tr>
            <w:tr w:rsidR="00A81F3D" w14:paraId="6940EF45" w14:textId="77777777" w:rsidTr="00A81F3D">
              <w:trPr>
                <w:trHeight w:val="110"/>
              </w:trPr>
              <w:tc>
                <w:tcPr>
                  <w:tcW w:w="1306" w:type="dxa"/>
                  <w:vMerge w:val="restart"/>
                </w:tcPr>
                <w:p w14:paraId="5F22AF1F" w14:textId="026F2CC5" w:rsidR="00A81F3D" w:rsidRDefault="00A81F3D" w:rsidP="00354A39">
                  <w:pPr>
                    <w:pStyle w:val="BodyText"/>
                  </w:pPr>
                  <w:r>
                    <w:t>Anaconda</w:t>
                  </w:r>
                </w:p>
              </w:tc>
              <w:tc>
                <w:tcPr>
                  <w:tcW w:w="6683" w:type="dxa"/>
                </w:tcPr>
                <w:p w14:paraId="50A51C71" w14:textId="7EF077B7" w:rsidR="00A81F3D" w:rsidRDefault="00034112" w:rsidP="00354A39">
                  <w:pPr>
                    <w:pStyle w:val="BodyText"/>
                  </w:pPr>
                  <w:r>
                    <w:t>Version 2</w:t>
                  </w:r>
                  <w:r w:rsidR="00FE24CB">
                    <w:t>4</w:t>
                  </w:r>
                  <w:r>
                    <w:t>.5.0</w:t>
                  </w:r>
                </w:p>
              </w:tc>
            </w:tr>
            <w:tr w:rsidR="00A81F3D" w14:paraId="4E9E8E4B" w14:textId="77777777" w:rsidTr="00CA4CAE">
              <w:trPr>
                <w:trHeight w:val="110"/>
              </w:trPr>
              <w:tc>
                <w:tcPr>
                  <w:tcW w:w="1306" w:type="dxa"/>
                  <w:vMerge/>
                </w:tcPr>
                <w:p w14:paraId="5BD11CF9" w14:textId="77777777" w:rsidR="00A81F3D" w:rsidRDefault="00A81F3D" w:rsidP="00354A39">
                  <w:pPr>
                    <w:pStyle w:val="BodyText"/>
                  </w:pPr>
                </w:p>
              </w:tc>
              <w:tc>
                <w:tcPr>
                  <w:tcW w:w="6683" w:type="dxa"/>
                </w:tcPr>
                <w:p w14:paraId="00516BBB" w14:textId="3555DF86" w:rsidR="00A81F3D" w:rsidRDefault="00302887" w:rsidP="00354A39">
                  <w:pPr>
                    <w:pStyle w:val="BodyText"/>
                  </w:pPr>
                  <w:proofErr w:type="spellStart"/>
                  <w:r>
                    <w:t>Jupyter</w:t>
                  </w:r>
                  <w:proofErr w:type="spellEnd"/>
                  <w:r>
                    <w:t xml:space="preserve"> notebook</w:t>
                  </w:r>
                  <w:r w:rsidR="002A0ABE">
                    <w:t>s interface for local testing environment</w:t>
                  </w:r>
                  <w:r w:rsidR="008C7F75">
                    <w:t>.</w:t>
                  </w:r>
                </w:p>
              </w:tc>
            </w:tr>
            <w:tr w:rsidR="00343793" w14:paraId="0DA60215" w14:textId="77777777" w:rsidTr="00CA4CAE">
              <w:tc>
                <w:tcPr>
                  <w:tcW w:w="1306" w:type="dxa"/>
                </w:tcPr>
                <w:p w14:paraId="03FF127F" w14:textId="21C21713" w:rsidR="00343793" w:rsidRDefault="0044453D" w:rsidP="00354A39">
                  <w:pPr>
                    <w:pStyle w:val="BodyText"/>
                  </w:pPr>
                  <w:r>
                    <w:t xml:space="preserve">Google </w:t>
                  </w:r>
                  <w:proofErr w:type="spellStart"/>
                  <w:r>
                    <w:t>Colab</w:t>
                  </w:r>
                  <w:proofErr w:type="spellEnd"/>
                </w:p>
              </w:tc>
              <w:tc>
                <w:tcPr>
                  <w:tcW w:w="6683" w:type="dxa"/>
                </w:tcPr>
                <w:p w14:paraId="6B754A08" w14:textId="399F74F0" w:rsidR="00343793" w:rsidRDefault="00E75175" w:rsidP="00354A39">
                  <w:pPr>
                    <w:pStyle w:val="BodyText"/>
                  </w:pPr>
                  <w:r>
                    <w:t xml:space="preserve">Uniform external testing environment for </w:t>
                  </w:r>
                  <w:proofErr w:type="spellStart"/>
                  <w:r w:rsidR="008C7F75">
                    <w:t>Jupyter</w:t>
                  </w:r>
                  <w:proofErr w:type="spellEnd"/>
                  <w:r w:rsidR="008C7F75">
                    <w:t xml:space="preserve"> notebooks.</w:t>
                  </w:r>
                </w:p>
              </w:tc>
            </w:tr>
          </w:tbl>
          <w:p w14:paraId="2AEA9473" w14:textId="77777777" w:rsidR="00B36E59" w:rsidRDefault="00B36E59" w:rsidP="00B36E59">
            <w:pPr>
              <w:pStyle w:val="Heading4"/>
            </w:pPr>
          </w:p>
        </w:tc>
      </w:tr>
      <w:tr w:rsidR="00CD0E6E" w14:paraId="0B156127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44C5DBBD" w14:textId="77777777" w:rsidR="00CD0E6E" w:rsidRDefault="00CD0E6E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758BB115" w14:textId="42749530" w:rsidR="00CD0E6E" w:rsidRDefault="00636327" w:rsidP="00B36E59">
            <w:pPr>
              <w:pStyle w:val="Heading4"/>
            </w:pPr>
            <w:r>
              <w:t>Libraries</w:t>
            </w:r>
          </w:p>
        </w:tc>
      </w:tr>
      <w:tr w:rsidR="00CD0E6E" w14:paraId="424A535C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00329CD" w14:textId="77777777" w:rsidR="00CD0E6E" w:rsidRDefault="00CD0E6E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6"/>
              <w:gridCol w:w="6683"/>
            </w:tblGrid>
            <w:tr w:rsidR="005401CA" w14:paraId="67464334" w14:textId="77777777" w:rsidTr="00AC1A7E">
              <w:tc>
                <w:tcPr>
                  <w:tcW w:w="1306" w:type="dxa"/>
                </w:tcPr>
                <w:p w14:paraId="5AE96FB3" w14:textId="100CF372" w:rsidR="005401CA" w:rsidRDefault="00425D44" w:rsidP="00425D44">
                  <w:pPr>
                    <w:pStyle w:val="BodyText"/>
                  </w:pPr>
                  <w:r>
                    <w:t>Package</w:t>
                  </w:r>
                </w:p>
              </w:tc>
              <w:tc>
                <w:tcPr>
                  <w:tcW w:w="6683" w:type="dxa"/>
                </w:tcPr>
                <w:p w14:paraId="486F0CAE" w14:textId="11707F97" w:rsidR="005401CA" w:rsidRDefault="00AF7BA2" w:rsidP="00425D44">
                  <w:pPr>
                    <w:pStyle w:val="BodyText"/>
                  </w:pPr>
                  <w:r>
                    <w:t>Usage</w:t>
                  </w:r>
                </w:p>
              </w:tc>
            </w:tr>
            <w:tr w:rsidR="005401CA" w14:paraId="1415610B" w14:textId="77777777" w:rsidTr="00AC1A7E">
              <w:tc>
                <w:tcPr>
                  <w:tcW w:w="1306" w:type="dxa"/>
                </w:tcPr>
                <w:p w14:paraId="0D8D137C" w14:textId="4846E8F7" w:rsidR="005401CA" w:rsidRDefault="00B0667E" w:rsidP="00425D44">
                  <w:pPr>
                    <w:pStyle w:val="BodyText"/>
                  </w:pPr>
                  <w:r>
                    <w:t>Pandas</w:t>
                  </w:r>
                </w:p>
              </w:tc>
              <w:tc>
                <w:tcPr>
                  <w:tcW w:w="6683" w:type="dxa"/>
                </w:tcPr>
                <w:p w14:paraId="78313D9B" w14:textId="2575223A" w:rsidR="005401CA" w:rsidRDefault="00BF6775" w:rsidP="00425D44">
                  <w:pPr>
                    <w:pStyle w:val="BodyText"/>
                  </w:pPr>
                  <w:r>
                    <w:t xml:space="preserve">Data handling library used for slicing and transforming </w:t>
                  </w:r>
                  <w:r w:rsidR="004B7DAC">
                    <w:t>SMS text message data.</w:t>
                  </w:r>
                </w:p>
              </w:tc>
            </w:tr>
            <w:tr w:rsidR="005401CA" w14:paraId="09060241" w14:textId="77777777" w:rsidTr="00AC1A7E">
              <w:tc>
                <w:tcPr>
                  <w:tcW w:w="1306" w:type="dxa"/>
                </w:tcPr>
                <w:p w14:paraId="13388EAF" w14:textId="14AE7F5A" w:rsidR="005401CA" w:rsidRDefault="00A96385" w:rsidP="00425D44">
                  <w:pPr>
                    <w:pStyle w:val="BodyText"/>
                  </w:pPr>
                  <w:r>
                    <w:t>Scikit-learn</w:t>
                  </w:r>
                </w:p>
              </w:tc>
              <w:tc>
                <w:tcPr>
                  <w:tcW w:w="6683" w:type="dxa"/>
                </w:tcPr>
                <w:p w14:paraId="7BC67F13" w14:textId="27F5BDA1" w:rsidR="005401CA" w:rsidRDefault="004C413E" w:rsidP="00425D44">
                  <w:pPr>
                    <w:pStyle w:val="BodyText"/>
                  </w:pPr>
                  <w:r>
                    <w:t xml:space="preserve">Used for text vectorization, SVM </w:t>
                  </w:r>
                  <w:r w:rsidR="007E3253">
                    <w:t>implementation, and model evaluation.</w:t>
                  </w:r>
                </w:p>
              </w:tc>
            </w:tr>
            <w:tr w:rsidR="005401CA" w14:paraId="3B395AA5" w14:textId="77777777" w:rsidTr="00AC1A7E">
              <w:tc>
                <w:tcPr>
                  <w:tcW w:w="1306" w:type="dxa"/>
                </w:tcPr>
                <w:p w14:paraId="46911EF3" w14:textId="71CB74D4" w:rsidR="005401CA" w:rsidRDefault="00A96385" w:rsidP="00425D44">
                  <w:pPr>
                    <w:pStyle w:val="BodyText"/>
                  </w:pPr>
                  <w:proofErr w:type="spellStart"/>
                  <w:r>
                    <w:t>Tensorflow</w:t>
                  </w:r>
                  <w:proofErr w:type="spellEnd"/>
                </w:p>
              </w:tc>
              <w:tc>
                <w:tcPr>
                  <w:tcW w:w="6683" w:type="dxa"/>
                </w:tcPr>
                <w:p w14:paraId="485D37FA" w14:textId="266BC01B" w:rsidR="005401CA" w:rsidRDefault="006933EB" w:rsidP="00425D44">
                  <w:pPr>
                    <w:pStyle w:val="BodyText"/>
                  </w:pPr>
                  <w:r>
                    <w:t>Neural network classifier implementation.</w:t>
                  </w:r>
                </w:p>
              </w:tc>
            </w:tr>
          </w:tbl>
          <w:p w14:paraId="74678445" w14:textId="77777777" w:rsidR="00CD0E6E" w:rsidRDefault="00CD0E6E" w:rsidP="00B36E59">
            <w:pPr>
              <w:pStyle w:val="Heading4"/>
            </w:pPr>
          </w:p>
        </w:tc>
      </w:tr>
      <w:tr w:rsidR="00636327" w14:paraId="1981C4DE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00760B19" w14:textId="77777777" w:rsidR="00636327" w:rsidRDefault="00636327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4B94760E" w14:textId="570886FC" w:rsidR="00636327" w:rsidRDefault="003C2867" w:rsidP="00B36E59">
            <w:pPr>
              <w:pStyle w:val="Heading4"/>
            </w:pPr>
            <w:r>
              <w:t>Data Source</w:t>
            </w:r>
          </w:p>
        </w:tc>
      </w:tr>
      <w:tr w:rsidR="00636327" w14:paraId="10D87B3A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7F4B3BA5" w14:textId="77777777" w:rsidR="00636327" w:rsidRDefault="00636327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043C1AB0" w14:textId="01FF52B9" w:rsidR="00636327" w:rsidRDefault="00830BA7" w:rsidP="002B0A4F">
            <w:pPr>
              <w:pStyle w:val="BodyText"/>
            </w:pPr>
            <w:r>
              <w:t xml:space="preserve">The dataset used in this report was acquired from </w:t>
            </w:r>
            <w:r w:rsidR="006610FD">
              <w:t xml:space="preserve">the work of </w:t>
            </w:r>
            <w:r w:rsidR="006610FD">
              <w:fldChar w:fldCharType="begin"/>
            </w:r>
            <w:r w:rsidR="006610FD">
              <w:instrText xml:space="preserve"> ADDIN EN.CITE &lt;EndNote&gt;&lt;Cite AuthorYear="1"&gt;&lt;Author&gt;Almeida&lt;/Author&gt;&lt;Year&gt;2011&lt;/Year&gt;&lt;RecNum&gt;78&lt;/RecNum&gt;&lt;DisplayText&gt;Almeida et al. (2011)&lt;/DisplayText&gt;&lt;record&gt;&lt;rec-number&gt;78&lt;/rec-number&gt;&lt;foreign-keys&gt;&lt;key app="EN" db-id="dftws5xf9z29a8efeasp502ysr0v559d5zpr" timestamp="1728528431"&gt;78&lt;/key&gt;&lt;/foreign-keys&gt;&lt;ref-type name="Conference Proceedings"&gt;10&lt;/ref-type&gt;&lt;contributors&gt;&lt;authors&gt;&lt;author&gt;Almeida, Tiago A&lt;/author&gt;&lt;author&gt;Hidalgo, José María G&lt;/author&gt;&lt;author&gt;Yamakami, Akebo&lt;/author&gt;&lt;/authors&gt;&lt;/contributors&gt;&lt;titles&gt;&lt;title&gt;Contributions to the study of SMS spam filtering: new collection and results&lt;/title&gt;&lt;secondary-title&gt;Proceedings of the 11th ACM symposium on Document engineering&lt;/secondary-title&gt;&lt;/titles&gt;&lt;pages&gt;259-262&lt;/pages&gt;&lt;dates&gt;&lt;year&gt;2011&lt;/year&gt;&lt;/dates&gt;&lt;urls&gt;&lt;/urls&gt;&lt;/record&gt;&lt;/Cite&gt;&lt;/EndNote&gt;</w:instrText>
            </w:r>
            <w:r w:rsidR="006610FD">
              <w:fldChar w:fldCharType="separate"/>
            </w:r>
            <w:r w:rsidR="006610FD">
              <w:rPr>
                <w:noProof/>
              </w:rPr>
              <w:t>Almeida et al. (2011)</w:t>
            </w:r>
            <w:r w:rsidR="006610FD">
              <w:fldChar w:fldCharType="end"/>
            </w:r>
            <w:r w:rsidR="00B537E9">
              <w:t xml:space="preserve">. It contains </w:t>
            </w:r>
            <w:r w:rsidR="00550261">
              <w:t xml:space="preserve">5574 rows and two </w:t>
            </w:r>
            <w:r w:rsidR="00901131">
              <w:t>columns:</w:t>
            </w:r>
            <w:r w:rsidR="008F3BEB">
              <w:t xml:space="preserve"> the first containing the message label and the second containing message content.</w:t>
            </w:r>
            <w:r w:rsidR="002E7B34">
              <w:t xml:space="preserve"> It is identical to</w:t>
            </w:r>
            <w:r w:rsidR="00901131">
              <w:t xml:space="preserve"> the data used in previous literature </w:t>
            </w:r>
            <w:r w:rsidR="00B933FC">
              <w:t>as a control for model evaluations.</w:t>
            </w:r>
          </w:p>
        </w:tc>
      </w:tr>
      <w:tr w:rsidR="0024382C" w14:paraId="495C123D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AD4F823" w14:textId="77777777" w:rsidR="0024382C" w:rsidRDefault="0024382C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0740507A" w14:textId="28650E15" w:rsidR="0024382C" w:rsidRDefault="0024382C" w:rsidP="00B36E59">
            <w:pPr>
              <w:pStyle w:val="Heading4"/>
            </w:pPr>
            <w:r>
              <w:t>Data Dictionary</w:t>
            </w:r>
          </w:p>
        </w:tc>
      </w:tr>
      <w:tr w:rsidR="0024382C" w14:paraId="776CCBC7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403B02F" w14:textId="77777777" w:rsidR="0024382C" w:rsidRDefault="0024382C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06"/>
              <w:gridCol w:w="1134"/>
              <w:gridCol w:w="5549"/>
            </w:tblGrid>
            <w:tr w:rsidR="008B653F" w14:paraId="147B4897" w14:textId="77777777" w:rsidTr="00F61532">
              <w:tc>
                <w:tcPr>
                  <w:tcW w:w="1306" w:type="dxa"/>
                </w:tcPr>
                <w:p w14:paraId="5657DA11" w14:textId="0B0686DE" w:rsidR="008B653F" w:rsidRPr="008B653F" w:rsidRDefault="008B653F" w:rsidP="008B653F">
                  <w:pPr>
                    <w:pStyle w:val="BodyText"/>
                    <w:rPr>
                      <w:b/>
                      <w:bCs/>
                    </w:rPr>
                  </w:pPr>
                  <w:r w:rsidRPr="008B653F">
                    <w:rPr>
                      <w:b/>
                      <w:bCs/>
                    </w:rPr>
                    <w:t>Feature</w:t>
                  </w:r>
                </w:p>
              </w:tc>
              <w:tc>
                <w:tcPr>
                  <w:tcW w:w="1134" w:type="dxa"/>
                </w:tcPr>
                <w:p w14:paraId="0355985B" w14:textId="29DB212C" w:rsidR="008B653F" w:rsidRPr="008B653F" w:rsidRDefault="008B653F" w:rsidP="008B653F">
                  <w:pPr>
                    <w:pStyle w:val="BodyText"/>
                    <w:rPr>
                      <w:b/>
                      <w:bCs/>
                    </w:rPr>
                  </w:pPr>
                  <w:r w:rsidRPr="008B653F">
                    <w:rPr>
                      <w:b/>
                      <w:bCs/>
                    </w:rPr>
                    <w:t>Data Type</w:t>
                  </w:r>
                </w:p>
              </w:tc>
              <w:tc>
                <w:tcPr>
                  <w:tcW w:w="5549" w:type="dxa"/>
                </w:tcPr>
                <w:p w14:paraId="05C29282" w14:textId="67BB70B2" w:rsidR="008B653F" w:rsidRPr="008B653F" w:rsidRDefault="008B653F" w:rsidP="008B653F">
                  <w:pPr>
                    <w:pStyle w:val="BodyText"/>
                    <w:rPr>
                      <w:b/>
                      <w:bCs/>
                    </w:rPr>
                  </w:pPr>
                  <w:r w:rsidRPr="008B653F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8B653F" w14:paraId="3A705FE1" w14:textId="77777777" w:rsidTr="00F61532">
              <w:tc>
                <w:tcPr>
                  <w:tcW w:w="1306" w:type="dxa"/>
                </w:tcPr>
                <w:p w14:paraId="589C87A5" w14:textId="676DF569" w:rsidR="008B653F" w:rsidRDefault="008B653F" w:rsidP="008B653F">
                  <w:pPr>
                    <w:pStyle w:val="BodyText"/>
                  </w:pPr>
                  <w:r>
                    <w:t>Spam</w:t>
                  </w:r>
                </w:p>
              </w:tc>
              <w:tc>
                <w:tcPr>
                  <w:tcW w:w="1134" w:type="dxa"/>
                </w:tcPr>
                <w:p w14:paraId="080CA707" w14:textId="2FC860BB" w:rsidR="008B653F" w:rsidRDefault="00F61532" w:rsidP="008B653F">
                  <w:pPr>
                    <w:pStyle w:val="BodyText"/>
                  </w:pPr>
                  <w:r>
                    <w:t>Nominal</w:t>
                  </w:r>
                </w:p>
              </w:tc>
              <w:tc>
                <w:tcPr>
                  <w:tcW w:w="5549" w:type="dxa"/>
                </w:tcPr>
                <w:p w14:paraId="6870621A" w14:textId="7ED7D3EF" w:rsidR="008B653F" w:rsidRDefault="000A1C37" w:rsidP="008B653F">
                  <w:pPr>
                    <w:pStyle w:val="BodyText"/>
                  </w:pPr>
                  <w:r>
                    <w:t xml:space="preserve">Class labels indicating </w:t>
                  </w:r>
                  <w:r w:rsidR="00B03A09">
                    <w:t>whether the given text message is spam.</w:t>
                  </w:r>
                </w:p>
              </w:tc>
            </w:tr>
            <w:tr w:rsidR="008B653F" w14:paraId="76E39AC4" w14:textId="77777777" w:rsidTr="00F61532">
              <w:tc>
                <w:tcPr>
                  <w:tcW w:w="1306" w:type="dxa"/>
                </w:tcPr>
                <w:p w14:paraId="041B0BD1" w14:textId="6D4901B0" w:rsidR="008B653F" w:rsidRDefault="008B653F" w:rsidP="008B653F">
                  <w:pPr>
                    <w:pStyle w:val="BodyText"/>
                  </w:pPr>
                  <w:r>
                    <w:t>Text</w:t>
                  </w:r>
                </w:p>
              </w:tc>
              <w:tc>
                <w:tcPr>
                  <w:tcW w:w="1134" w:type="dxa"/>
                </w:tcPr>
                <w:p w14:paraId="1CA0F292" w14:textId="2BC793C1" w:rsidR="008B653F" w:rsidRDefault="00F61532" w:rsidP="008B653F">
                  <w:pPr>
                    <w:pStyle w:val="BodyText"/>
                  </w:pPr>
                  <w:r>
                    <w:t>Nominal</w:t>
                  </w:r>
                </w:p>
              </w:tc>
              <w:tc>
                <w:tcPr>
                  <w:tcW w:w="5549" w:type="dxa"/>
                </w:tcPr>
                <w:p w14:paraId="658693DE" w14:textId="367E5465" w:rsidR="008B653F" w:rsidRDefault="00D72120" w:rsidP="008B653F">
                  <w:pPr>
                    <w:pStyle w:val="BodyText"/>
                  </w:pPr>
                  <w:r>
                    <w:t>The text content contained within a text message.</w:t>
                  </w:r>
                </w:p>
              </w:tc>
            </w:tr>
          </w:tbl>
          <w:p w14:paraId="7C8AE47F" w14:textId="77777777" w:rsidR="0024382C" w:rsidRDefault="0024382C" w:rsidP="00B36E59">
            <w:pPr>
              <w:pStyle w:val="Heading4"/>
            </w:pPr>
          </w:p>
        </w:tc>
      </w:tr>
      <w:tr w:rsidR="0033102F" w14:paraId="1512A8A9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3B9C0501" w14:textId="77777777" w:rsidR="0033102F" w:rsidRDefault="0033102F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6B78D1B9" w14:textId="69D5B48D" w:rsidR="0033102F" w:rsidRDefault="0033102F" w:rsidP="00B36E59">
            <w:pPr>
              <w:pStyle w:val="Heading4"/>
            </w:pPr>
            <w:r>
              <w:t xml:space="preserve">Data </w:t>
            </w:r>
            <w:r w:rsidR="00844574">
              <w:t>Exploration</w:t>
            </w:r>
          </w:p>
        </w:tc>
      </w:tr>
      <w:tr w:rsidR="0033102F" w14:paraId="1F742FEF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4859DE59" w14:textId="77777777" w:rsidR="0033102F" w:rsidRDefault="0033102F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dTable4-Accent1"/>
              <w:tblW w:w="0" w:type="auto"/>
              <w:tblLook w:val="04A0" w:firstRow="1" w:lastRow="0" w:firstColumn="1" w:lastColumn="0" w:noHBand="0" w:noVBand="1"/>
            </w:tblPr>
            <w:tblGrid>
              <w:gridCol w:w="739"/>
              <w:gridCol w:w="709"/>
              <w:gridCol w:w="738"/>
              <w:gridCol w:w="5075"/>
              <w:gridCol w:w="728"/>
            </w:tblGrid>
            <w:tr w:rsidR="001E7448" w14:paraId="08907E47" w14:textId="77777777" w:rsidTr="00F86AC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9" w:type="dxa"/>
                </w:tcPr>
                <w:p w14:paraId="2F708FD2" w14:textId="77777777" w:rsidR="001E7448" w:rsidRDefault="001E7448" w:rsidP="004A673F">
                  <w:pPr>
                    <w:pStyle w:val="BodyText"/>
                  </w:pPr>
                </w:p>
              </w:tc>
              <w:tc>
                <w:tcPr>
                  <w:tcW w:w="7250" w:type="dxa"/>
                  <w:gridSpan w:val="4"/>
                </w:tcPr>
                <w:p w14:paraId="07093DB2" w14:textId="53CD732A" w:rsidR="001E7448" w:rsidRDefault="001E7448" w:rsidP="004A673F">
                  <w:pPr>
                    <w:pStyle w:val="Body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Text</w:t>
                  </w:r>
                </w:p>
              </w:tc>
            </w:tr>
            <w:tr w:rsidR="002204AA" w14:paraId="5489D3FE" w14:textId="77777777" w:rsidTr="00F86AC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9" w:type="dxa"/>
                </w:tcPr>
                <w:p w14:paraId="7611CC34" w14:textId="77777777" w:rsidR="002204AA" w:rsidRDefault="002204AA" w:rsidP="004A673F">
                  <w:pPr>
                    <w:pStyle w:val="BodyText"/>
                  </w:pPr>
                </w:p>
              </w:tc>
              <w:tc>
                <w:tcPr>
                  <w:tcW w:w="709" w:type="dxa"/>
                </w:tcPr>
                <w:p w14:paraId="222C13DC" w14:textId="166CF516" w:rsidR="002204AA" w:rsidRPr="00F86AC0" w:rsidRDefault="002204AA" w:rsidP="004A673F">
                  <w:pPr>
                    <w:pStyle w:val="BodyTex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F86AC0">
                    <w:rPr>
                      <w:b/>
                      <w:bCs/>
                    </w:rPr>
                    <w:t>count</w:t>
                  </w:r>
                </w:p>
              </w:tc>
              <w:tc>
                <w:tcPr>
                  <w:tcW w:w="726" w:type="dxa"/>
                </w:tcPr>
                <w:p w14:paraId="352CD0D4" w14:textId="4FA03454" w:rsidR="002204AA" w:rsidRPr="00F86AC0" w:rsidRDefault="002204AA" w:rsidP="004A673F">
                  <w:pPr>
                    <w:pStyle w:val="BodyTex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F86AC0">
                    <w:rPr>
                      <w:b/>
                      <w:bCs/>
                    </w:rPr>
                    <w:t>unique</w:t>
                  </w:r>
                </w:p>
              </w:tc>
              <w:tc>
                <w:tcPr>
                  <w:tcW w:w="5086" w:type="dxa"/>
                </w:tcPr>
                <w:p w14:paraId="135428DD" w14:textId="06812A84" w:rsidR="002204AA" w:rsidRPr="00F86AC0" w:rsidRDefault="002204AA" w:rsidP="004A673F">
                  <w:pPr>
                    <w:pStyle w:val="BodyTex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F86AC0">
                    <w:rPr>
                      <w:b/>
                      <w:bCs/>
                    </w:rPr>
                    <w:t>top</w:t>
                  </w:r>
                </w:p>
              </w:tc>
              <w:tc>
                <w:tcPr>
                  <w:tcW w:w="729" w:type="dxa"/>
                </w:tcPr>
                <w:p w14:paraId="2A492E81" w14:textId="7FA13BED" w:rsidR="002204AA" w:rsidRPr="00F86AC0" w:rsidRDefault="002204AA" w:rsidP="008D7A24">
                  <w:pPr>
                    <w:pStyle w:val="BodyTex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proofErr w:type="spellStart"/>
                  <w:r w:rsidRPr="00F86AC0">
                    <w:rPr>
                      <w:b/>
                      <w:bCs/>
                    </w:rPr>
                    <w:t>freq</w:t>
                  </w:r>
                  <w:proofErr w:type="spellEnd"/>
                </w:p>
              </w:tc>
            </w:tr>
            <w:tr w:rsidR="002204AA" w14:paraId="1AE7C496" w14:textId="77777777" w:rsidTr="00F86AC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989" w:type="dxa"/>
                  <w:gridSpan w:val="5"/>
                </w:tcPr>
                <w:p w14:paraId="46969BE7" w14:textId="07B504D5" w:rsidR="002204AA" w:rsidRDefault="002204AA" w:rsidP="004A673F">
                  <w:pPr>
                    <w:pStyle w:val="BodyText"/>
                  </w:pPr>
                  <w:r>
                    <w:t>Spam</w:t>
                  </w:r>
                </w:p>
              </w:tc>
            </w:tr>
            <w:tr w:rsidR="002204AA" w14:paraId="5DA5BF99" w14:textId="77777777" w:rsidTr="00F86AC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9" w:type="dxa"/>
                </w:tcPr>
                <w:p w14:paraId="40A5EF57" w14:textId="23E654BC" w:rsidR="002204AA" w:rsidRDefault="002204AA" w:rsidP="00F86AC0">
                  <w:pPr>
                    <w:pStyle w:val="BodyText"/>
                  </w:pPr>
                  <w:r>
                    <w:t>False</w:t>
                  </w:r>
                </w:p>
              </w:tc>
              <w:tc>
                <w:tcPr>
                  <w:tcW w:w="709" w:type="dxa"/>
                </w:tcPr>
                <w:p w14:paraId="37F9E6F2" w14:textId="034C0F22" w:rsidR="002204AA" w:rsidRDefault="001E7448" w:rsidP="008D7A24">
                  <w:pPr>
                    <w:pStyle w:val="BodyTex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4827</w:t>
                  </w:r>
                </w:p>
              </w:tc>
              <w:tc>
                <w:tcPr>
                  <w:tcW w:w="726" w:type="dxa"/>
                </w:tcPr>
                <w:p w14:paraId="7B432004" w14:textId="5CEF8641" w:rsidR="002204AA" w:rsidRDefault="00E572B7" w:rsidP="008D7A24">
                  <w:pPr>
                    <w:pStyle w:val="BodyTex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4518</w:t>
                  </w:r>
                </w:p>
              </w:tc>
              <w:tc>
                <w:tcPr>
                  <w:tcW w:w="5086" w:type="dxa"/>
                </w:tcPr>
                <w:p w14:paraId="5930220D" w14:textId="2C7A0A2C" w:rsidR="002204AA" w:rsidRDefault="003A3152" w:rsidP="008D7A24">
                  <w:pPr>
                    <w:pStyle w:val="BodyText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Sorry, I’ll call later</w:t>
                  </w:r>
                </w:p>
              </w:tc>
              <w:tc>
                <w:tcPr>
                  <w:tcW w:w="729" w:type="dxa"/>
                </w:tcPr>
                <w:p w14:paraId="38DBA716" w14:textId="2690791D" w:rsidR="002204AA" w:rsidRDefault="008D7A24" w:rsidP="008D7A24">
                  <w:pPr>
                    <w:pStyle w:val="BodyTex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30</w:t>
                  </w:r>
                </w:p>
              </w:tc>
            </w:tr>
            <w:tr w:rsidR="002204AA" w14:paraId="2DAA5864" w14:textId="77777777" w:rsidTr="00F86AC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9" w:type="dxa"/>
                </w:tcPr>
                <w:p w14:paraId="255A4797" w14:textId="14D36AD6" w:rsidR="002204AA" w:rsidRDefault="002204AA" w:rsidP="00F86AC0">
                  <w:pPr>
                    <w:pStyle w:val="BodyText"/>
                  </w:pPr>
                  <w:r>
                    <w:t>True</w:t>
                  </w:r>
                </w:p>
              </w:tc>
              <w:tc>
                <w:tcPr>
                  <w:tcW w:w="709" w:type="dxa"/>
                </w:tcPr>
                <w:p w14:paraId="27897FEF" w14:textId="61F8A186" w:rsidR="002204AA" w:rsidRDefault="001E7448" w:rsidP="008D7A24">
                  <w:pPr>
                    <w:pStyle w:val="BodyTex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747</w:t>
                  </w:r>
                </w:p>
              </w:tc>
              <w:tc>
                <w:tcPr>
                  <w:tcW w:w="726" w:type="dxa"/>
                </w:tcPr>
                <w:p w14:paraId="60FBB1F8" w14:textId="62CA5AAE" w:rsidR="002204AA" w:rsidRDefault="00E572B7" w:rsidP="008D7A24">
                  <w:pPr>
                    <w:pStyle w:val="BodyTex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653</w:t>
                  </w:r>
                </w:p>
              </w:tc>
              <w:tc>
                <w:tcPr>
                  <w:tcW w:w="5086" w:type="dxa"/>
                </w:tcPr>
                <w:p w14:paraId="32E76ED5" w14:textId="1877BD1F" w:rsidR="002204AA" w:rsidRDefault="008D7A24" w:rsidP="008D7A24">
                  <w:pPr>
                    <w:pStyle w:val="BodyText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Please call our customer service representative…</w:t>
                  </w:r>
                </w:p>
              </w:tc>
              <w:tc>
                <w:tcPr>
                  <w:tcW w:w="729" w:type="dxa"/>
                </w:tcPr>
                <w:p w14:paraId="13794074" w14:textId="0F831745" w:rsidR="002204AA" w:rsidRDefault="008D7A24" w:rsidP="008D7A24">
                  <w:pPr>
                    <w:pStyle w:val="BodyTex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</w:tr>
          </w:tbl>
          <w:p w14:paraId="3AB3D160" w14:textId="6AF69C5B" w:rsidR="0033102F" w:rsidRDefault="0033102F" w:rsidP="00B36E59">
            <w:pPr>
              <w:pStyle w:val="Heading4"/>
            </w:pPr>
          </w:p>
        </w:tc>
      </w:tr>
      <w:tr w:rsidR="007A0942" w14:paraId="511C9905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F102964" w14:textId="77777777" w:rsidR="007A0942" w:rsidRDefault="007A0942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5A10C9DA" w14:textId="57281CFD" w:rsidR="007A0942" w:rsidRPr="00F108D8" w:rsidRDefault="007A0942" w:rsidP="004A673F">
            <w:pPr>
              <w:pStyle w:val="BodyText"/>
              <w:rPr>
                <w:i/>
                <w:iCs/>
              </w:rPr>
            </w:pPr>
            <w:r w:rsidRPr="00F108D8">
              <w:rPr>
                <w:i/>
                <w:iCs/>
                <w:color w:val="808080" w:themeColor="background1" w:themeShade="80"/>
              </w:rPr>
              <w:t xml:space="preserve">Figure: </w:t>
            </w:r>
            <w:r w:rsidR="00BD33F1" w:rsidRPr="00F108D8">
              <w:rPr>
                <w:i/>
                <w:iCs/>
                <w:color w:val="808080" w:themeColor="background1" w:themeShade="80"/>
              </w:rPr>
              <w:t xml:space="preserve">There is a greater distribution of </w:t>
            </w:r>
            <w:r w:rsidR="007576C8" w:rsidRPr="00F108D8">
              <w:rPr>
                <w:i/>
                <w:iCs/>
                <w:color w:val="808080" w:themeColor="background1" w:themeShade="80"/>
              </w:rPr>
              <w:t xml:space="preserve">non-spam SMS messages compared to spam messages. Additionally, </w:t>
            </w:r>
            <w:r w:rsidR="000D230D" w:rsidRPr="00F108D8">
              <w:rPr>
                <w:i/>
                <w:iCs/>
                <w:color w:val="808080" w:themeColor="background1" w:themeShade="80"/>
              </w:rPr>
              <w:t xml:space="preserve">non-spam messages appear to have a greater frequency of </w:t>
            </w:r>
            <w:r w:rsidR="00272CBB" w:rsidRPr="00F108D8">
              <w:rPr>
                <w:i/>
                <w:iCs/>
                <w:color w:val="808080" w:themeColor="background1" w:themeShade="80"/>
              </w:rPr>
              <w:t xml:space="preserve">identical messages compared to non-spam messages. This could potentially be attributed to users communicating </w:t>
            </w:r>
            <w:r w:rsidR="00F108D8" w:rsidRPr="00F108D8">
              <w:rPr>
                <w:i/>
                <w:iCs/>
                <w:color w:val="808080" w:themeColor="background1" w:themeShade="80"/>
              </w:rPr>
              <w:t>using</w:t>
            </w:r>
            <w:r w:rsidR="00272CBB" w:rsidRPr="00F108D8">
              <w:rPr>
                <w:i/>
                <w:iCs/>
                <w:color w:val="808080" w:themeColor="background1" w:themeShade="80"/>
              </w:rPr>
              <w:t xml:space="preserve"> short-hand or common phrases.</w:t>
            </w:r>
          </w:p>
        </w:tc>
      </w:tr>
      <w:tr w:rsidR="007D569F" w14:paraId="30057DFC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5122B64D" w14:textId="77777777" w:rsidR="007D569F" w:rsidRDefault="007D569F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3BB87FA4" w14:textId="0A0C3B59" w:rsidR="007D569F" w:rsidRDefault="007D569F" w:rsidP="00B36E59">
            <w:pPr>
              <w:pStyle w:val="Heading4"/>
            </w:pPr>
            <w:bookmarkStart w:id="13" w:name="_Data_Preprocessing"/>
            <w:bookmarkEnd w:id="13"/>
            <w:r>
              <w:t>Data Preprocessing</w:t>
            </w:r>
          </w:p>
        </w:tc>
      </w:tr>
      <w:tr w:rsidR="007D569F" w14:paraId="1ADDB9F5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4C40EFCE" w14:textId="77777777" w:rsidR="007D569F" w:rsidRDefault="007D569F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723CA047" w14:textId="4C4F23FE" w:rsidR="007D569F" w:rsidRDefault="00322ECE" w:rsidP="00322ECE">
            <w:pPr>
              <w:pStyle w:val="UTSH5"/>
            </w:pPr>
            <w:r>
              <w:t>Tokenization</w:t>
            </w:r>
          </w:p>
        </w:tc>
      </w:tr>
      <w:tr w:rsidR="00390FDF" w14:paraId="0400147E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52FAC460" w14:textId="77777777" w:rsidR="00390FDF" w:rsidRDefault="00390FDF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794C6D0A" w14:textId="16AE8099" w:rsidR="00390FDF" w:rsidRDefault="00390FDF" w:rsidP="00390FDF">
            <w:pPr>
              <w:pStyle w:val="BodyText"/>
            </w:pPr>
            <w:r>
              <w:t xml:space="preserve">Tokenization is the method </w:t>
            </w:r>
            <w:r w:rsidR="0094165F">
              <w:t xml:space="preserve">of splitting a sentence </w:t>
            </w:r>
            <w:r w:rsidR="00431135">
              <w:t xml:space="preserve">into individual words/tokens and removing </w:t>
            </w:r>
            <w:r w:rsidR="009B0CC2">
              <w:t>irrelevant artefacts.</w:t>
            </w:r>
          </w:p>
        </w:tc>
      </w:tr>
      <w:tr w:rsidR="00855623" w14:paraId="1DB038D4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4684DF29" w14:textId="77777777" w:rsidR="00855623" w:rsidRDefault="00855623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72721583" w14:textId="02847680" w:rsidR="00855623" w:rsidRPr="00A76BC4" w:rsidRDefault="00855623" w:rsidP="00855623">
            <w:pPr>
              <w:pStyle w:val="BodyText"/>
              <w:rPr>
                <w:b/>
                <w:bCs/>
              </w:rPr>
            </w:pPr>
            <w:r w:rsidRPr="00A76BC4">
              <w:rPr>
                <w:b/>
                <w:bCs/>
              </w:rPr>
              <w:t>Previous Literature</w:t>
            </w:r>
          </w:p>
        </w:tc>
      </w:tr>
      <w:tr w:rsidR="00A76BC4" w14:paraId="5BE92155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3693CEC2" w14:textId="77777777" w:rsidR="00A76BC4" w:rsidRDefault="00A76BC4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4489D68A" w14:textId="7B5FDD4D" w:rsidR="00095935" w:rsidRDefault="002110F9" w:rsidP="00095935">
            <w:pPr>
              <w:pStyle w:val="BodyText"/>
            </w:pPr>
            <w:r>
              <w:fldChar w:fldCharType="begin"/>
            </w:r>
            <w:r>
              <w:instrText xml:space="preserve"> ADDIN EN.CITE &lt;EndNote&gt;&lt;Cite AuthorYear="1"&gt;&lt;Author&gt;Almeida&lt;/Author&gt;&lt;Year&gt;2011&lt;/Year&gt;&lt;RecNum&gt;78&lt;/RecNum&gt;&lt;DisplayText&gt;Almeida et al. (2011)&lt;/DisplayText&gt;&lt;record&gt;&lt;rec-number&gt;78&lt;/rec-number&gt;&lt;foreign-keys&gt;&lt;key app="EN" db-id="dftws5xf9z29a8efeasp502ysr0v559d5zpr" timestamp="1728528431"&gt;78&lt;/key&gt;&lt;/foreign-keys&gt;&lt;ref-type name="Conference Proceedings"&gt;10&lt;/ref-type&gt;&lt;contributors&gt;&lt;authors&gt;&lt;author&gt;Almeida, Tiago A&lt;/author&gt;&lt;author&gt;Hidalgo, José María G&lt;/author&gt;&lt;author&gt;Yamakami, Akebo&lt;/author&gt;&lt;/authors&gt;&lt;/contributors&gt;&lt;titles&gt;&lt;title&gt;Contributions to the study of SMS spam filtering: new collection and results&lt;/title&gt;&lt;secondary-title&gt;Proceedings of the 11th ACM symposium on Document engineering&lt;/secondary-title&gt;&lt;/titles&gt;&lt;pages&gt;259-262&lt;/pages&gt;&lt;dates&gt;&lt;year&gt;2011&lt;/year&gt;&lt;/dates&gt;&lt;urls&gt;&lt;/urls&gt;&lt;/record&gt;&lt;/Cite&gt;&lt;/EndNote&gt;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Almeida et al. (2011)</w:t>
            </w:r>
            <w:r>
              <w:fldChar w:fldCharType="end"/>
            </w:r>
            <w:r>
              <w:t xml:space="preserve"> proposed the following tokenization methods:</w:t>
            </w:r>
          </w:p>
          <w:p w14:paraId="6E8A4A15" w14:textId="1CA36C98" w:rsidR="00095935" w:rsidRPr="00095935" w:rsidRDefault="00095935" w:rsidP="00095935">
            <w:pPr>
              <w:pStyle w:val="ListNumber0"/>
            </w:pPr>
            <w:r w:rsidRPr="00095935">
              <w:t>tokens start with a printable character, followed by any number of alphanumeric characters, excluding dots, commas and colons from the middle of the pattern.</w:t>
            </w:r>
          </w:p>
          <w:p w14:paraId="5F6FB7C0" w14:textId="1606C43F" w:rsidR="00A76BC4" w:rsidRDefault="00095935" w:rsidP="00095935">
            <w:pPr>
              <w:pStyle w:val="ListNumber0"/>
            </w:pPr>
            <w:r w:rsidRPr="00095935">
              <w:t>any sequence of characters separated by blanks, tabs, returns, dots, commas, colons and dashes are considered as tokens.</w:t>
            </w:r>
          </w:p>
        </w:tc>
      </w:tr>
      <w:tr w:rsidR="002110F9" w14:paraId="365235D5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5E6C3793" w14:textId="77777777" w:rsidR="002110F9" w:rsidRDefault="002110F9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789CE6E1" w14:textId="2F6AFC6B" w:rsidR="002110F9" w:rsidRPr="002110F9" w:rsidRDefault="002110F9" w:rsidP="00095935">
            <w:pPr>
              <w:pStyle w:val="BodyText"/>
              <w:rPr>
                <w:b/>
                <w:bCs/>
              </w:rPr>
            </w:pPr>
            <w:r w:rsidRPr="002110F9">
              <w:rPr>
                <w:b/>
                <w:bCs/>
              </w:rPr>
              <w:t>Criticism</w:t>
            </w:r>
          </w:p>
        </w:tc>
      </w:tr>
      <w:tr w:rsidR="00322ECE" w14:paraId="708E1B9E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6C0BB47" w14:textId="77777777" w:rsidR="00322ECE" w:rsidRDefault="00322ECE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0ADD8D9B" w14:textId="0952D9EC" w:rsidR="00322ECE" w:rsidRDefault="00710231" w:rsidP="00855623">
            <w:pPr>
              <w:pStyle w:val="BodyText"/>
            </w:pPr>
            <w:r w:rsidRPr="00710231">
              <w:t xml:space="preserve">The tokens described in the paper do not adequately capture the words for this data as </w:t>
            </w:r>
            <w:r w:rsidR="00E10C53">
              <w:t xml:space="preserve">they are case </w:t>
            </w:r>
            <w:r w:rsidR="00AF109E">
              <w:t>sensitive,</w:t>
            </w:r>
            <w:r w:rsidR="00E10C53">
              <w:t xml:space="preserve"> and </w:t>
            </w:r>
            <w:r w:rsidRPr="00710231">
              <w:t>some un</w:t>
            </w:r>
            <w:r>
              <w:t>n</w:t>
            </w:r>
            <w:r w:rsidRPr="00710231">
              <w:t>ecessary punctuation is included.</w:t>
            </w:r>
            <w:r w:rsidR="00FD0512">
              <w:t xml:space="preserve"> The resulting tokens </w:t>
            </w:r>
            <w:r w:rsidR="00706D4F">
              <w:t>contain redundancies as</w:t>
            </w:r>
            <w:r w:rsidR="003C2B0F">
              <w:t xml:space="preserve"> identical words are coded as separate features </w:t>
            </w:r>
            <w:r w:rsidR="0021051F">
              <w:t>in the vectorization process.</w:t>
            </w:r>
          </w:p>
        </w:tc>
      </w:tr>
      <w:tr w:rsidR="0021051F" w14:paraId="556DC2F0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8E13230" w14:textId="77777777" w:rsidR="0021051F" w:rsidRDefault="0021051F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3EA6A597" w14:textId="319CA6CA" w:rsidR="00B41430" w:rsidRPr="00B41430" w:rsidRDefault="00B41430" w:rsidP="00B41430">
            <w:pPr>
              <w:pStyle w:val="BodyText"/>
              <w:rPr>
                <w:u w:val="single"/>
              </w:rPr>
            </w:pPr>
            <w:r w:rsidRPr="00B41430">
              <w:rPr>
                <w:u w:val="single"/>
              </w:rPr>
              <w:t>Example:</w:t>
            </w:r>
          </w:p>
          <w:p w14:paraId="3C506051" w14:textId="67659233" w:rsidR="00B41430" w:rsidRDefault="00B41430" w:rsidP="00B41430">
            <w:pPr>
              <w:pStyle w:val="BodyText"/>
            </w:pPr>
            <w:r>
              <w:t>“I was under-prepared.”</w:t>
            </w:r>
          </w:p>
          <w:p w14:paraId="728BC5A9" w14:textId="66027E1D" w:rsidR="00B41430" w:rsidRDefault="00B41430" w:rsidP="00B41430">
            <w:pPr>
              <w:pStyle w:val="BodyText"/>
            </w:pPr>
            <w:r>
              <w:t xml:space="preserve">“I was </w:t>
            </w:r>
            <w:r w:rsidR="00AD1314">
              <w:t>u</w:t>
            </w:r>
            <w:r>
              <w:t>nder-prepared?”</w:t>
            </w:r>
          </w:p>
          <w:p w14:paraId="36B6D27E" w14:textId="772AD41C" w:rsidR="003E6BE9" w:rsidRDefault="00B41430" w:rsidP="00AD1314">
            <w:pPr>
              <w:pStyle w:val="BodyText"/>
            </w:pPr>
            <w:r>
              <w:t>“I was under-prepared!”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824"/>
            </w:tblGrid>
            <w:tr w:rsidR="00FD1CC2" w14:paraId="68384DEE" w14:textId="77777777" w:rsidTr="00EB6BBD">
              <w:tc>
                <w:tcPr>
                  <w:tcW w:w="1165" w:type="dxa"/>
                </w:tcPr>
                <w:p w14:paraId="34D0BC7A" w14:textId="7A7B9B6B" w:rsidR="00FD1CC2" w:rsidRPr="00B41430" w:rsidRDefault="00EB6BBD" w:rsidP="00855623">
                  <w:pPr>
                    <w:pStyle w:val="BodyText"/>
                    <w:rPr>
                      <w:b/>
                      <w:bCs/>
                    </w:rPr>
                  </w:pPr>
                  <w:r w:rsidRPr="00B41430">
                    <w:rPr>
                      <w:b/>
                      <w:bCs/>
                    </w:rPr>
                    <w:t>Method</w:t>
                  </w:r>
                </w:p>
              </w:tc>
              <w:tc>
                <w:tcPr>
                  <w:tcW w:w="6824" w:type="dxa"/>
                </w:tcPr>
                <w:p w14:paraId="46DB5AD4" w14:textId="79319851" w:rsidR="00FD1CC2" w:rsidRPr="00B41430" w:rsidRDefault="00EB6BBD" w:rsidP="00855623">
                  <w:pPr>
                    <w:pStyle w:val="BodyText"/>
                    <w:rPr>
                      <w:b/>
                      <w:bCs/>
                    </w:rPr>
                  </w:pPr>
                  <w:r w:rsidRPr="00B41430">
                    <w:rPr>
                      <w:b/>
                      <w:bCs/>
                    </w:rPr>
                    <w:t>Tokens</w:t>
                  </w:r>
                </w:p>
              </w:tc>
            </w:tr>
            <w:tr w:rsidR="00EB6BBD" w14:paraId="1144B7D8" w14:textId="77777777" w:rsidTr="00EB6BBD">
              <w:tc>
                <w:tcPr>
                  <w:tcW w:w="1165" w:type="dxa"/>
                </w:tcPr>
                <w:p w14:paraId="1BEE6CA5" w14:textId="00078F22" w:rsidR="00EB6BBD" w:rsidRDefault="00EB6BBD" w:rsidP="00855623">
                  <w:pPr>
                    <w:pStyle w:val="BodyText"/>
                  </w:pPr>
                  <w:r>
                    <w:t>Tokenizer 1</w:t>
                  </w:r>
                </w:p>
              </w:tc>
              <w:tc>
                <w:tcPr>
                  <w:tcW w:w="6824" w:type="dxa"/>
                </w:tcPr>
                <w:p w14:paraId="24CAC06C" w14:textId="3241B8AE" w:rsidR="00EB6BBD" w:rsidRDefault="003E6BE9" w:rsidP="00855623">
                  <w:pPr>
                    <w:pStyle w:val="BodyText"/>
                  </w:pPr>
                  <w:r>
                    <w:t xml:space="preserve"> “was”, “under-prepared”, “Under-prepared?”, “under-prepared!”</w:t>
                  </w:r>
                </w:p>
              </w:tc>
            </w:tr>
            <w:tr w:rsidR="00FD1CC2" w14:paraId="4652AFF8" w14:textId="77777777" w:rsidTr="00EB6BBD">
              <w:tc>
                <w:tcPr>
                  <w:tcW w:w="1165" w:type="dxa"/>
                </w:tcPr>
                <w:p w14:paraId="53129846" w14:textId="4D32674C" w:rsidR="00FD1CC2" w:rsidRDefault="00EB6BBD" w:rsidP="00855623">
                  <w:pPr>
                    <w:pStyle w:val="BodyText"/>
                  </w:pPr>
                  <w:r>
                    <w:t>Tokenizer 2</w:t>
                  </w:r>
                </w:p>
              </w:tc>
              <w:tc>
                <w:tcPr>
                  <w:tcW w:w="6824" w:type="dxa"/>
                </w:tcPr>
                <w:p w14:paraId="0B689617" w14:textId="258AA7A2" w:rsidR="00FD1CC2" w:rsidRDefault="003E6BE9" w:rsidP="00855623">
                  <w:pPr>
                    <w:pStyle w:val="BodyText"/>
                  </w:pPr>
                  <w:r>
                    <w:t>“I”, “was”, “under”, “Under”, “prepared”, “prepared?”, “prepared!”</w:t>
                  </w:r>
                </w:p>
              </w:tc>
            </w:tr>
          </w:tbl>
          <w:p w14:paraId="224F4098" w14:textId="77777777" w:rsidR="0021051F" w:rsidRPr="00710231" w:rsidRDefault="0021051F" w:rsidP="00855623">
            <w:pPr>
              <w:pStyle w:val="BodyText"/>
            </w:pPr>
          </w:p>
        </w:tc>
      </w:tr>
      <w:tr w:rsidR="0014276C" w14:paraId="6B2E4855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4BE0BFE2" w14:textId="77777777" w:rsidR="0014276C" w:rsidRDefault="0014276C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082E16D3" w14:textId="54AC2683" w:rsidR="0014276C" w:rsidRPr="0014276C" w:rsidRDefault="0014276C" w:rsidP="00B41430">
            <w:pPr>
              <w:pStyle w:val="BodyText"/>
              <w:rPr>
                <w:b/>
                <w:bCs/>
              </w:rPr>
            </w:pPr>
            <w:r w:rsidRPr="0014276C">
              <w:rPr>
                <w:b/>
                <w:bCs/>
              </w:rPr>
              <w:t>Solution</w:t>
            </w:r>
          </w:p>
        </w:tc>
      </w:tr>
      <w:tr w:rsidR="0014276C" w14:paraId="6E740279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72C35B26" w14:textId="77777777" w:rsidR="0014276C" w:rsidRDefault="0014276C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69932915" w14:textId="268CB142" w:rsidR="0014276C" w:rsidRDefault="000758BF" w:rsidP="000758BF">
            <w:pPr>
              <w:pStyle w:val="BodyText"/>
            </w:pPr>
            <w:r>
              <w:t xml:space="preserve">The scikit-learn library uses a standardized </w:t>
            </w:r>
            <w:r w:rsidR="00AC7F02">
              <w:t xml:space="preserve">token pattern that matches </w:t>
            </w:r>
            <w:r w:rsidR="00B172EA">
              <w:t>any sequence of characters of length 2 or greater and excludes all punctuation.</w:t>
            </w:r>
            <w:r w:rsidR="007E1B20">
              <w:t xml:space="preserve"> </w:t>
            </w:r>
            <w:r w:rsidR="00022F13">
              <w:t xml:space="preserve">The following pattern greatly reduces the number of tokens resulting in </w:t>
            </w:r>
            <w:r w:rsidR="004A306F">
              <w:t>fewer dimensions</w:t>
            </w:r>
            <w:r w:rsidR="00351B1D">
              <w:t xml:space="preserve"> for the vectorization step.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89"/>
            </w:tblGrid>
            <w:tr w:rsidR="0054173B" w14:paraId="1A0CBACE" w14:textId="77777777" w:rsidTr="0054173B">
              <w:tc>
                <w:tcPr>
                  <w:tcW w:w="7989" w:type="dxa"/>
                </w:tcPr>
                <w:p w14:paraId="5A917A46" w14:textId="79C26FB7" w:rsidR="0054173B" w:rsidRPr="00405573" w:rsidRDefault="0054173B" w:rsidP="000758BF">
                  <w:pPr>
                    <w:pStyle w:val="BodyText"/>
                    <w:rPr>
                      <w:b/>
                      <w:bCs/>
                    </w:rPr>
                  </w:pPr>
                  <w:hyperlink r:id="rId21" w:anchor="L779" w:history="1">
                    <w:r w:rsidRPr="00405573">
                      <w:rPr>
                        <w:rStyle w:val="Hyperlink"/>
                        <w:b/>
                        <w:bCs/>
                      </w:rPr>
                      <w:t>Regular Expression from Scikit-Learn Library:</w:t>
                    </w:r>
                  </w:hyperlink>
                  <w:r w:rsidRPr="00405573">
                    <w:rPr>
                      <w:b/>
                      <w:bCs/>
                    </w:rPr>
                    <w:t xml:space="preserve">  </w:t>
                  </w:r>
                </w:p>
              </w:tc>
            </w:tr>
            <w:bookmarkStart w:id="14" w:name="_MON_1790354305"/>
            <w:bookmarkEnd w:id="14"/>
            <w:tr w:rsidR="0054173B" w14:paraId="12952F78" w14:textId="77777777" w:rsidTr="0054173B">
              <w:tc>
                <w:tcPr>
                  <w:tcW w:w="7989" w:type="dxa"/>
                </w:tcPr>
                <w:p w14:paraId="75672F79" w14:textId="47043AC7" w:rsidR="0054173B" w:rsidRDefault="00405573" w:rsidP="000758BF">
                  <w:pPr>
                    <w:pStyle w:val="BodyText"/>
                  </w:pPr>
                  <w:r>
                    <w:object w:dxaOrig="9026" w:dyaOrig="285" w14:anchorId="725ACE4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0" type="#_x0000_t75" style="width:452.55pt;height:15.45pt" o:ole="">
                        <v:imagedata r:id="rId22" o:title=""/>
                      </v:shape>
                      <o:OLEObject Type="Embed" ProgID="Word.OpenDocumentText.12" ShapeID="_x0000_i1040" DrawAspect="Content" ObjectID="_1790369177" r:id="rId23"/>
                    </w:object>
                  </w:r>
                </w:p>
              </w:tc>
            </w:tr>
            <w:tr w:rsidR="00405573" w14:paraId="70C522CF" w14:textId="77777777" w:rsidTr="0054173B">
              <w:tc>
                <w:tcPr>
                  <w:tcW w:w="7989" w:type="dxa"/>
                </w:tcPr>
                <w:p w14:paraId="744406C8" w14:textId="2D9576C7" w:rsidR="00405573" w:rsidRPr="00405573" w:rsidRDefault="00405573" w:rsidP="000758BF">
                  <w:pPr>
                    <w:pStyle w:val="BodyText"/>
                    <w:rPr>
                      <w:b/>
                      <w:bCs/>
                    </w:rPr>
                  </w:pPr>
                  <w:r w:rsidRPr="00405573">
                    <w:rPr>
                      <w:b/>
                      <w:bCs/>
                    </w:rPr>
                    <w:t>Tokens</w:t>
                  </w:r>
                </w:p>
              </w:tc>
            </w:tr>
            <w:tr w:rsidR="00405573" w14:paraId="49382BF6" w14:textId="77777777" w:rsidTr="0054173B">
              <w:tc>
                <w:tcPr>
                  <w:tcW w:w="7989" w:type="dxa"/>
                </w:tcPr>
                <w:p w14:paraId="77030087" w14:textId="62BE4B3C" w:rsidR="00405573" w:rsidRPr="00405573" w:rsidRDefault="00405573" w:rsidP="000758BF">
                  <w:pPr>
                    <w:pStyle w:val="BodyText"/>
                  </w:pPr>
                  <w:r>
                    <w:t>“was”, “under”, “prepared”</w:t>
                  </w:r>
                </w:p>
              </w:tc>
            </w:tr>
          </w:tbl>
          <w:p w14:paraId="4B8CAA74" w14:textId="58E63A15" w:rsidR="0054173B" w:rsidRPr="000758BF" w:rsidRDefault="0054173B" w:rsidP="000758BF">
            <w:pPr>
              <w:pStyle w:val="BodyText"/>
            </w:pPr>
          </w:p>
        </w:tc>
      </w:tr>
      <w:tr w:rsidR="00322ECE" w14:paraId="7D77BDA4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5C28012D" w14:textId="77777777" w:rsidR="00322ECE" w:rsidRDefault="00322ECE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05C1F8F0" w14:textId="37152C37" w:rsidR="00322ECE" w:rsidRDefault="00BF610C" w:rsidP="00BF610C">
            <w:pPr>
              <w:pStyle w:val="UTSH5"/>
            </w:pPr>
            <w:r>
              <w:t>Vectorization</w:t>
            </w:r>
          </w:p>
        </w:tc>
      </w:tr>
      <w:tr w:rsidR="00322ECE" w14:paraId="5ACA5532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2F639548" w14:textId="77777777" w:rsidR="00322ECE" w:rsidRDefault="00322ECE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1A62C91E" w14:textId="20236360" w:rsidR="00322ECE" w:rsidRDefault="000C60F6" w:rsidP="000C60F6">
            <w:pPr>
              <w:pStyle w:val="BodyText"/>
            </w:pPr>
            <w:r>
              <w:t xml:space="preserve">The process of </w:t>
            </w:r>
            <w:r w:rsidR="00284E0A">
              <w:t>converting text tokens into numerical</w:t>
            </w:r>
            <w:r w:rsidR="003E75E9">
              <w:t xml:space="preserve"> feature</w:t>
            </w:r>
            <w:r w:rsidR="00284E0A">
              <w:t xml:space="preserve"> representations for model training.</w:t>
            </w:r>
            <w:r w:rsidR="003E75E9">
              <w:t xml:space="preserve"> The resulting dimensions of the </w:t>
            </w:r>
            <w:r w:rsidR="00947A6B">
              <w:t xml:space="preserve">vectorized dataset contained </w:t>
            </w:r>
            <w:r w:rsidR="00B5471F">
              <w:t>5573 rows and 8713 columns.</w:t>
            </w:r>
          </w:p>
        </w:tc>
      </w:tr>
      <w:tr w:rsidR="00284E0A" w14:paraId="0A81639B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2DA50F7E" w14:textId="77777777" w:rsidR="00284E0A" w:rsidRDefault="00284E0A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30500FF8" w14:textId="0AF44EA7" w:rsidR="00284E0A" w:rsidRPr="001116DD" w:rsidRDefault="00284E0A" w:rsidP="000C60F6">
            <w:pPr>
              <w:pStyle w:val="BodyText"/>
              <w:rPr>
                <w:b/>
                <w:bCs/>
              </w:rPr>
            </w:pPr>
            <w:r w:rsidRPr="001116DD">
              <w:rPr>
                <w:b/>
                <w:bCs/>
              </w:rPr>
              <w:t>Term Frequency</w:t>
            </w:r>
            <w:r w:rsidR="001116DD" w:rsidRPr="001116DD">
              <w:rPr>
                <w:b/>
                <w:bCs/>
              </w:rPr>
              <w:t xml:space="preserve"> Inverse Document Frequency (TF-IDF)</w:t>
            </w:r>
          </w:p>
        </w:tc>
      </w:tr>
      <w:tr w:rsidR="001116DD" w14:paraId="69FC169E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774AA6DC" w14:textId="77777777" w:rsidR="001116DD" w:rsidRDefault="001116DD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05F02D07" w14:textId="655822BB" w:rsidR="001116DD" w:rsidRPr="001116DD" w:rsidRDefault="00EF0C35" w:rsidP="000C60F6">
            <w:pPr>
              <w:pStyle w:val="BodyText"/>
            </w:pPr>
            <w:r>
              <w:t xml:space="preserve">TF-IDF </w:t>
            </w:r>
            <w:r w:rsidR="00B27CCA">
              <w:t>is a probab</w:t>
            </w:r>
            <w:r w:rsidR="00F4564C">
              <w:t>ilistic model of information retrieval</w:t>
            </w:r>
            <w:r w:rsidR="00B27CCA">
              <w:t xml:space="preserve"> </w:t>
            </w:r>
            <w:r w:rsidR="002F3730">
              <w:t xml:space="preserve">where </w:t>
            </w:r>
            <w:r w:rsidR="00CA6BAD">
              <w:t>terms that occur in many documents</w:t>
            </w:r>
            <w:r w:rsidR="00972A88">
              <w:t xml:space="preserve"> are given lower weights as they</w:t>
            </w:r>
            <w:r w:rsidR="00CA6BAD">
              <w:t xml:space="preserve"> are not good discriminators </w:t>
            </w:r>
            <w:r w:rsidR="00972A88">
              <w:t>compared words that appear in fewer documents</w:t>
            </w:r>
            <w:r w:rsidR="001A5593">
              <w:t xml:space="preserve"> </w:t>
            </w:r>
            <w:r w:rsidR="00452F17">
              <w:fldChar w:fldCharType="begin"/>
            </w:r>
            <w:r w:rsidR="00452F17">
              <w:instrText xml:space="preserve"> ADDIN EN.CITE &lt;EndNote&gt;&lt;Cite&gt;&lt;Author&gt;Robertson&lt;/Author&gt;&lt;Year&gt;2004&lt;/Year&gt;&lt;RecNum&gt;81&lt;/RecNum&gt;&lt;DisplayText&gt;(Robertson, 2004)&lt;/DisplayText&gt;&lt;record&gt;&lt;rec-number&gt;81&lt;/rec-number&gt;&lt;foreign-keys&gt;&lt;key app="EN" db-id="dftws5xf9z29a8efeasp502ysr0v559d5zpr" timestamp="1728812491"&gt;81&lt;/key&gt;&lt;/foreign-keys&gt;&lt;ref-type name="Journal Article"&gt;17&lt;/ref-type&gt;&lt;contributors&gt;&lt;authors&gt;&lt;author&gt;Robertson, Stephen&lt;/author&gt;&lt;/authors&gt;&lt;/contributors&gt;&lt;titles&gt;&lt;title&gt;Understanding inverse document frequency: on theoretical arguments for IDF&lt;/title&gt;&lt;secondary-title&gt;Journal of documentation&lt;/secondary-title&gt;&lt;/titles&gt;&lt;periodical&gt;&lt;full-title&gt;Journal of documentation&lt;/full-title&gt;&lt;/periodical&gt;&lt;pages&gt;503-520&lt;/pages&gt;&lt;volume&gt;60&lt;/volume&gt;&lt;number&gt;5&lt;/number&gt;&lt;dates&gt;&lt;year&gt;2004&lt;/year&gt;&lt;/dates&gt;&lt;isbn&gt;0022-0418&lt;/isbn&gt;&lt;urls&gt;&lt;/urls&gt;&lt;/record&gt;&lt;/Cite&gt;&lt;/EndNote&gt;</w:instrText>
            </w:r>
            <w:r w:rsidR="00452F17">
              <w:fldChar w:fldCharType="separate"/>
            </w:r>
            <w:r w:rsidR="00452F17">
              <w:rPr>
                <w:noProof/>
              </w:rPr>
              <w:t>(Robertson, 2004)</w:t>
            </w:r>
            <w:r w:rsidR="00452F17">
              <w:fldChar w:fldCharType="end"/>
            </w:r>
            <w:r w:rsidR="00972A88">
              <w:t xml:space="preserve">. </w:t>
            </w:r>
            <w:r w:rsidR="00F66EC4">
              <w:t xml:space="preserve">The weight is calculated by multiplying </w:t>
            </w:r>
            <w:r w:rsidR="003B4179">
              <w:t>the term frequency (TF) by the inverse document frequency (IDF).</w:t>
            </w:r>
          </w:p>
        </w:tc>
      </w:tr>
      <w:tr w:rsidR="00A73DDA" w14:paraId="1D1691AD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744A01E2" w14:textId="77777777" w:rsidR="00A73DDA" w:rsidRDefault="00A73DDA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00"/>
              <w:gridCol w:w="5547"/>
            </w:tblGrid>
            <w:tr w:rsidR="00A73DDA" w14:paraId="15F9A5D5" w14:textId="77777777" w:rsidTr="00267A85">
              <w:tc>
                <w:tcPr>
                  <w:tcW w:w="2500" w:type="dxa"/>
                </w:tcPr>
                <w:p w14:paraId="757BA9A0" w14:textId="4FAC9892" w:rsidR="00A73DDA" w:rsidRPr="000505C8" w:rsidRDefault="00A73DDA" w:rsidP="000C60F6">
                  <w:pPr>
                    <w:pStyle w:val="BodyText"/>
                    <w:rPr>
                      <w:b/>
                      <w:bCs/>
                    </w:rPr>
                  </w:pPr>
                  <w:r w:rsidRPr="000505C8">
                    <w:rPr>
                      <w:b/>
                      <w:bCs/>
                    </w:rPr>
                    <w:t>Component</w:t>
                  </w:r>
                </w:p>
              </w:tc>
              <w:tc>
                <w:tcPr>
                  <w:tcW w:w="5547" w:type="dxa"/>
                </w:tcPr>
                <w:p w14:paraId="2427627A" w14:textId="3371BAF4" w:rsidR="00A73DDA" w:rsidRPr="000505C8" w:rsidRDefault="00E05F73" w:rsidP="000C60F6">
                  <w:pPr>
                    <w:pStyle w:val="BodyTex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D15345" w14:paraId="0A0393FB" w14:textId="77777777" w:rsidTr="00267A85">
              <w:trPr>
                <w:trHeight w:val="110"/>
              </w:trPr>
              <w:tc>
                <w:tcPr>
                  <w:tcW w:w="2500" w:type="dxa"/>
                  <w:vMerge w:val="restart"/>
                </w:tcPr>
                <w:p w14:paraId="255BA91C" w14:textId="411D0DE6" w:rsidR="00D15345" w:rsidRDefault="00D15345" w:rsidP="000C60F6">
                  <w:pPr>
                    <w:pStyle w:val="BodyText"/>
                  </w:pPr>
                  <w:r>
                    <w:t>Term Frequency</w:t>
                  </w:r>
                </w:p>
              </w:tc>
              <w:tc>
                <w:tcPr>
                  <w:tcW w:w="5547" w:type="dxa"/>
                </w:tcPr>
                <w:p w14:paraId="48734AA6" w14:textId="25CDC385" w:rsidR="00D15345" w:rsidRDefault="00D15345" w:rsidP="000C60F6">
                  <w:pPr>
                    <w:pStyle w:val="BodyText"/>
                  </w:pPr>
                  <w:r>
                    <w:t>The number of occurrences that a token appears.</w:t>
                  </w:r>
                </w:p>
              </w:tc>
            </w:tr>
            <w:tr w:rsidR="00D15345" w14:paraId="45C3FEC1" w14:textId="77777777" w:rsidTr="00267A85">
              <w:trPr>
                <w:trHeight w:val="110"/>
              </w:trPr>
              <w:tc>
                <w:tcPr>
                  <w:tcW w:w="2500" w:type="dxa"/>
                  <w:vMerge/>
                </w:tcPr>
                <w:p w14:paraId="22E5E157" w14:textId="77777777" w:rsidR="00D15345" w:rsidRDefault="00D15345" w:rsidP="000C60F6">
                  <w:pPr>
                    <w:pStyle w:val="BodyText"/>
                  </w:pPr>
                </w:p>
              </w:tc>
              <w:tc>
                <w:tcPr>
                  <w:tcW w:w="5547" w:type="dxa"/>
                </w:tcPr>
                <w:p w14:paraId="680292BB" w14:textId="2951D496" w:rsidR="00D15345" w:rsidRPr="00CB6B14" w:rsidRDefault="005E0265" w:rsidP="000C60F6">
                  <w:pPr>
                    <w:pStyle w:val="BodyText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TF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term, document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# occurence of term in </m:t>
                          </m:r>
                          <m:r>
                            <w:rPr>
                              <w:rFonts w:ascii="Cambria Math" w:hAnsi="Cambria Math"/>
                            </w:rPr>
                            <m:t>document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# total words in document</m:t>
                          </m:r>
                        </m:den>
                      </m:f>
                    </m:oMath>
                  </m:oMathPara>
                </w:p>
              </w:tc>
            </w:tr>
            <w:tr w:rsidR="00D15345" w14:paraId="613D0A38" w14:textId="77777777" w:rsidTr="00267A85">
              <w:trPr>
                <w:trHeight w:val="220"/>
              </w:trPr>
              <w:tc>
                <w:tcPr>
                  <w:tcW w:w="2500" w:type="dxa"/>
                  <w:vMerge w:val="restart"/>
                </w:tcPr>
                <w:p w14:paraId="4650B736" w14:textId="59F951D3" w:rsidR="00D15345" w:rsidRDefault="00D15345" w:rsidP="000C60F6">
                  <w:pPr>
                    <w:pStyle w:val="BodyText"/>
                  </w:pPr>
                  <w:r>
                    <w:t>Inverse Document Frequency</w:t>
                  </w:r>
                </w:p>
              </w:tc>
              <w:tc>
                <w:tcPr>
                  <w:tcW w:w="5547" w:type="dxa"/>
                </w:tcPr>
                <w:p w14:paraId="219160D8" w14:textId="289E78C5" w:rsidR="00D15345" w:rsidRDefault="00D15345" w:rsidP="000C60F6">
                  <w:pPr>
                    <w:pStyle w:val="BodyText"/>
                  </w:pPr>
                  <w:r>
                    <w:t>A weight for any given token that decreases as the number of occurrences increase.</w:t>
                  </w:r>
                </w:p>
              </w:tc>
            </w:tr>
            <w:tr w:rsidR="00D15345" w14:paraId="1C561BE7" w14:textId="77777777" w:rsidTr="00267A85">
              <w:trPr>
                <w:trHeight w:val="220"/>
              </w:trPr>
              <w:tc>
                <w:tcPr>
                  <w:tcW w:w="2500" w:type="dxa"/>
                  <w:vMerge/>
                </w:tcPr>
                <w:p w14:paraId="65DB21F0" w14:textId="77777777" w:rsidR="00D15345" w:rsidRDefault="00D15345" w:rsidP="000C60F6">
                  <w:pPr>
                    <w:pStyle w:val="BodyText"/>
                  </w:pPr>
                </w:p>
              </w:tc>
              <w:tc>
                <w:tcPr>
                  <w:tcW w:w="5547" w:type="dxa"/>
                </w:tcPr>
                <w:p w14:paraId="22B1DC1D" w14:textId="7157FDC6" w:rsidR="00D15345" w:rsidRPr="00EA444F" w:rsidRDefault="001D1B37" w:rsidP="000C60F6">
                  <w:pPr>
                    <w:pStyle w:val="BodyText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IDF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term,corpus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# documents in corpus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# documents </m:t>
                          </m:r>
                          <m:r>
                            <w:rPr>
                              <w:rFonts w:ascii="Cambria Math" w:hAnsi="Cambria Math"/>
                            </w:rPr>
                            <m:t>containing term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</w:tc>
            </w:tr>
          </w:tbl>
          <w:p w14:paraId="5637286C" w14:textId="77777777" w:rsidR="00A73DDA" w:rsidRDefault="00A73DDA" w:rsidP="000C60F6">
            <w:pPr>
              <w:pStyle w:val="BodyText"/>
            </w:pPr>
          </w:p>
        </w:tc>
      </w:tr>
      <w:tr w:rsidR="007D569F" w14:paraId="1275052A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74B49E26" w14:textId="77777777" w:rsidR="007D569F" w:rsidRDefault="007D569F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50240F8A" w14:textId="30E73349" w:rsidR="007D569F" w:rsidRDefault="00097929" w:rsidP="00B36E59">
            <w:pPr>
              <w:pStyle w:val="Heading4"/>
            </w:pPr>
            <w:r>
              <w:t>Experiments</w:t>
            </w:r>
          </w:p>
        </w:tc>
      </w:tr>
      <w:tr w:rsidR="007D569F" w14:paraId="306E813D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2C34F122" w14:textId="77777777" w:rsidR="007D569F" w:rsidRDefault="007D569F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061360A0" w14:textId="5E0F998B" w:rsidR="007D569F" w:rsidRDefault="005A14E7" w:rsidP="005A14E7">
            <w:pPr>
              <w:pStyle w:val="UTSH5"/>
            </w:pPr>
            <w:r>
              <w:t xml:space="preserve">Support Vector </w:t>
            </w:r>
            <w:r w:rsidR="002E367B">
              <w:t>Classifier</w:t>
            </w:r>
          </w:p>
        </w:tc>
      </w:tr>
      <w:tr w:rsidR="00D576AE" w14:paraId="3828973F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59994581" w14:textId="77777777" w:rsidR="00D576AE" w:rsidRDefault="00D576AE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92"/>
              <w:gridCol w:w="1842"/>
              <w:gridCol w:w="4413"/>
            </w:tblGrid>
            <w:tr w:rsidR="009F06D4" w14:paraId="03EA2218" w14:textId="77777777" w:rsidTr="009B6945">
              <w:tc>
                <w:tcPr>
                  <w:tcW w:w="1792" w:type="dxa"/>
                </w:tcPr>
                <w:p w14:paraId="1FC22267" w14:textId="5C079D02" w:rsidR="009F06D4" w:rsidRPr="009F06D4" w:rsidRDefault="009F06D4" w:rsidP="009F06D4">
                  <w:pPr>
                    <w:pStyle w:val="BodyTex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Parameter</w:t>
                  </w:r>
                </w:p>
              </w:tc>
              <w:tc>
                <w:tcPr>
                  <w:tcW w:w="1842" w:type="dxa"/>
                </w:tcPr>
                <w:p w14:paraId="75AE9ADD" w14:textId="13C7DC25" w:rsidR="009F06D4" w:rsidRPr="009F06D4" w:rsidRDefault="009F06D4" w:rsidP="009F06D4">
                  <w:pPr>
                    <w:pStyle w:val="BodyTex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Configuration</w:t>
                  </w:r>
                </w:p>
              </w:tc>
              <w:tc>
                <w:tcPr>
                  <w:tcW w:w="4413" w:type="dxa"/>
                </w:tcPr>
                <w:p w14:paraId="4677FB22" w14:textId="6E409704" w:rsidR="009F06D4" w:rsidRPr="004908AB" w:rsidRDefault="004908AB" w:rsidP="009F06D4">
                  <w:pPr>
                    <w:pStyle w:val="BodyText"/>
                    <w:rPr>
                      <w:b/>
                      <w:bCs/>
                    </w:rPr>
                  </w:pPr>
                  <w:r w:rsidRPr="004908AB">
                    <w:rPr>
                      <w:b/>
                      <w:bCs/>
                    </w:rPr>
                    <w:t>Justification</w:t>
                  </w:r>
                </w:p>
              </w:tc>
            </w:tr>
            <w:tr w:rsidR="009F06D4" w14:paraId="2BFE3722" w14:textId="77777777" w:rsidTr="009B6945">
              <w:tc>
                <w:tcPr>
                  <w:tcW w:w="1792" w:type="dxa"/>
                </w:tcPr>
                <w:p w14:paraId="482AA4EC" w14:textId="7F55AE9A" w:rsidR="009F06D4" w:rsidRDefault="005A0F5A" w:rsidP="005A0F5A">
                  <w:pPr>
                    <w:pStyle w:val="BodyText"/>
                  </w:pPr>
                  <w:r>
                    <w:t>Kernel</w:t>
                  </w:r>
                </w:p>
              </w:tc>
              <w:tc>
                <w:tcPr>
                  <w:tcW w:w="1842" w:type="dxa"/>
                </w:tcPr>
                <w:p w14:paraId="2705C009" w14:textId="02DF926B" w:rsidR="009F06D4" w:rsidRDefault="005A0F5A" w:rsidP="005A0F5A">
                  <w:pPr>
                    <w:pStyle w:val="BodyText"/>
                  </w:pPr>
                  <w:r>
                    <w:t>Radial Basis Function</w:t>
                  </w:r>
                </w:p>
              </w:tc>
              <w:tc>
                <w:tcPr>
                  <w:tcW w:w="4413" w:type="dxa"/>
                </w:tcPr>
                <w:p w14:paraId="22A4EBFE" w14:textId="70C25509" w:rsidR="009F06D4" w:rsidRDefault="001F3235" w:rsidP="005A0F5A">
                  <w:pPr>
                    <w:pStyle w:val="BodyText"/>
                  </w:pPr>
                  <w:r>
                    <w:t>RBF is a popular kernel</w:t>
                  </w:r>
                  <w:r w:rsidR="00B843C2">
                    <w:t xml:space="preserve"> that is widely used for non-linear </w:t>
                  </w:r>
                  <w:r w:rsidR="009B6945">
                    <w:t>classification tasks.</w:t>
                  </w:r>
                </w:p>
              </w:tc>
            </w:tr>
          </w:tbl>
          <w:p w14:paraId="680C3A61" w14:textId="77777777" w:rsidR="00D576AE" w:rsidRDefault="00D576AE" w:rsidP="00B36E59">
            <w:pPr>
              <w:pStyle w:val="Heading4"/>
            </w:pPr>
          </w:p>
        </w:tc>
      </w:tr>
      <w:tr w:rsidR="005A14E7" w14:paraId="0678B360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1195AAE2" w14:textId="77777777" w:rsidR="005A14E7" w:rsidRDefault="005A14E7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35C94C16" w14:textId="11A6B02A" w:rsidR="005A14E7" w:rsidRDefault="008A437B" w:rsidP="005A14E7">
            <w:pPr>
              <w:pStyle w:val="UTSH5"/>
            </w:pPr>
            <w:r>
              <w:t>Neural Network</w:t>
            </w:r>
          </w:p>
        </w:tc>
      </w:tr>
      <w:tr w:rsidR="00D576AE" w14:paraId="0A94D175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0C4B9DB7" w14:textId="77777777" w:rsidR="00D576AE" w:rsidRDefault="00D576AE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92"/>
              <w:gridCol w:w="1842"/>
              <w:gridCol w:w="4413"/>
            </w:tblGrid>
            <w:tr w:rsidR="005A0F24" w14:paraId="15E9402D" w14:textId="77777777" w:rsidTr="002509E1">
              <w:tc>
                <w:tcPr>
                  <w:tcW w:w="1792" w:type="dxa"/>
                </w:tcPr>
                <w:p w14:paraId="275606A9" w14:textId="32545D0F" w:rsidR="005A0F24" w:rsidRPr="00EC4F5C" w:rsidRDefault="00EC4F5C" w:rsidP="00EC4F5C">
                  <w:pPr>
                    <w:pStyle w:val="BodyTex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Parameter</w:t>
                  </w:r>
                </w:p>
              </w:tc>
              <w:tc>
                <w:tcPr>
                  <w:tcW w:w="1842" w:type="dxa"/>
                </w:tcPr>
                <w:p w14:paraId="2A4A3F37" w14:textId="6D639F87" w:rsidR="005A0F24" w:rsidRPr="00EC4F5C" w:rsidRDefault="00EC4F5C" w:rsidP="00EC4F5C">
                  <w:pPr>
                    <w:pStyle w:val="BodyTex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Configuration</w:t>
                  </w:r>
                </w:p>
              </w:tc>
              <w:tc>
                <w:tcPr>
                  <w:tcW w:w="4413" w:type="dxa"/>
                </w:tcPr>
                <w:p w14:paraId="7D67E5D6" w14:textId="6A1CD03C" w:rsidR="005A0F24" w:rsidRPr="00EC4F5C" w:rsidRDefault="00EC4F5C" w:rsidP="00EC4F5C">
                  <w:pPr>
                    <w:pStyle w:val="BodyTex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Justification</w:t>
                  </w:r>
                </w:p>
              </w:tc>
            </w:tr>
            <w:tr w:rsidR="005A0F24" w14:paraId="764CD418" w14:textId="77777777" w:rsidTr="002509E1">
              <w:tc>
                <w:tcPr>
                  <w:tcW w:w="1792" w:type="dxa"/>
                  <w:tcBorders>
                    <w:bottom w:val="single" w:sz="4" w:space="0" w:color="auto"/>
                  </w:tcBorders>
                </w:tcPr>
                <w:p w14:paraId="304FB486" w14:textId="7DA5E838" w:rsidR="005A0F24" w:rsidRDefault="00EC4F5C" w:rsidP="00EC4F5C">
                  <w:pPr>
                    <w:pStyle w:val="BodyText"/>
                  </w:pPr>
                  <w:r>
                    <w:t>Hidden Layers</w:t>
                  </w:r>
                </w:p>
              </w:tc>
              <w:tc>
                <w:tcPr>
                  <w:tcW w:w="1842" w:type="dxa"/>
                  <w:tcBorders>
                    <w:bottom w:val="single" w:sz="4" w:space="0" w:color="auto"/>
                  </w:tcBorders>
                </w:tcPr>
                <w:p w14:paraId="7CCD38AA" w14:textId="2EDB2267" w:rsidR="005A0F24" w:rsidRDefault="000D1FE4" w:rsidP="00EC4F5C">
                  <w:pPr>
                    <w:pStyle w:val="BodyText"/>
                  </w:pPr>
                  <w:r>
                    <w:t>3</w:t>
                  </w:r>
                </w:p>
              </w:tc>
              <w:tc>
                <w:tcPr>
                  <w:tcW w:w="4413" w:type="dxa"/>
                  <w:tcBorders>
                    <w:bottom w:val="single" w:sz="4" w:space="0" w:color="auto"/>
                  </w:tcBorders>
                </w:tcPr>
                <w:p w14:paraId="6803D69B" w14:textId="6EBF22BB" w:rsidR="005A0F24" w:rsidRDefault="00154F77" w:rsidP="00EC4F5C">
                  <w:pPr>
                    <w:pStyle w:val="BodyText"/>
                  </w:pPr>
                  <w:r>
                    <w:t xml:space="preserve">Layers were kept low as the </w:t>
                  </w:r>
                  <w:r w:rsidR="008D5221">
                    <w:t>matrix is sparse and likely does not contain many complex relationships between vector pairs.</w:t>
                  </w:r>
                </w:p>
              </w:tc>
            </w:tr>
            <w:tr w:rsidR="005A0F24" w14:paraId="31B1E930" w14:textId="77777777" w:rsidTr="002509E1">
              <w:tc>
                <w:tcPr>
                  <w:tcW w:w="17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C718A1C" w14:textId="6ECB000F" w:rsidR="005A0F24" w:rsidRDefault="00E167F6" w:rsidP="00EC4F5C">
                  <w:pPr>
                    <w:pStyle w:val="BodyText"/>
                  </w:pPr>
                  <w:r>
                    <w:t>Neurons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10"/>
                    <w:gridCol w:w="916"/>
                  </w:tblGrid>
                  <w:tr w:rsidR="00064C12" w14:paraId="16EE4BAB" w14:textId="77777777" w:rsidTr="002509E1">
                    <w:tc>
                      <w:tcPr>
                        <w:tcW w:w="1673" w:type="dxa"/>
                      </w:tcPr>
                      <w:p w14:paraId="389EF03E" w14:textId="4683AAAD" w:rsidR="00064C12" w:rsidRDefault="008E5B43" w:rsidP="00EC4F5C">
                        <w:pPr>
                          <w:pStyle w:val="BodyText"/>
                        </w:pPr>
                        <w:r>
                          <w:t>Layer</w:t>
                        </w:r>
                      </w:p>
                    </w:tc>
                    <w:tc>
                      <w:tcPr>
                        <w:tcW w:w="1673" w:type="dxa"/>
                      </w:tcPr>
                      <w:p w14:paraId="447350C4" w14:textId="60B34E73" w:rsidR="00064C12" w:rsidRDefault="0080052D" w:rsidP="00EC4F5C">
                        <w:pPr>
                          <w:pStyle w:val="BodyText"/>
                        </w:pPr>
                        <w:r>
                          <w:t>Neurons</w:t>
                        </w:r>
                      </w:p>
                    </w:tc>
                  </w:tr>
                  <w:tr w:rsidR="00064C12" w14:paraId="1D6537EA" w14:textId="77777777" w:rsidTr="002509E1">
                    <w:tc>
                      <w:tcPr>
                        <w:tcW w:w="1673" w:type="dxa"/>
                      </w:tcPr>
                      <w:p w14:paraId="4ED99824" w14:textId="04A1D2F8" w:rsidR="00064C12" w:rsidRPr="00BD3F4C" w:rsidRDefault="00BD3F4C" w:rsidP="00EC4F5C">
                        <w:pPr>
                          <w:pStyle w:val="BodyText"/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1673" w:type="dxa"/>
                      </w:tcPr>
                      <w:p w14:paraId="0CAE7FB0" w14:textId="3316FD9E" w:rsidR="00064C12" w:rsidRDefault="008457FF" w:rsidP="00EC4F5C">
                        <w:pPr>
                          <w:pStyle w:val="BodyText"/>
                        </w:pPr>
                        <w:r>
                          <w:t>8713</w:t>
                        </w:r>
                      </w:p>
                    </w:tc>
                  </w:tr>
                  <w:tr w:rsidR="00064C12" w14:paraId="0EFE5FBB" w14:textId="77777777" w:rsidTr="002509E1">
                    <w:tc>
                      <w:tcPr>
                        <w:tcW w:w="1673" w:type="dxa"/>
                      </w:tcPr>
                      <w:p w14:paraId="4F1ECF98" w14:textId="414DE791" w:rsidR="00064C12" w:rsidRPr="00BD3F4C" w:rsidRDefault="00BD3F4C" w:rsidP="00EC4F5C">
                        <w:pPr>
                          <w:pStyle w:val="BodyText"/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1673" w:type="dxa"/>
                      </w:tcPr>
                      <w:p w14:paraId="6C0ECDE9" w14:textId="4C5B7A82" w:rsidR="00064C12" w:rsidRDefault="00627462" w:rsidP="00EC4F5C">
                        <w:pPr>
                          <w:pStyle w:val="BodyText"/>
                        </w:pPr>
                        <w:r>
                          <w:t>128</w:t>
                        </w:r>
                      </w:p>
                    </w:tc>
                  </w:tr>
                  <w:tr w:rsidR="00064C12" w14:paraId="219C7BB0" w14:textId="77777777" w:rsidTr="002509E1">
                    <w:tc>
                      <w:tcPr>
                        <w:tcW w:w="1673" w:type="dxa"/>
                      </w:tcPr>
                      <w:p w14:paraId="4FAB349E" w14:textId="79FA084D" w:rsidR="00064C12" w:rsidRPr="00BD3F4C" w:rsidRDefault="00BD3F4C" w:rsidP="00EC4F5C">
                        <w:pPr>
                          <w:pStyle w:val="BodyText"/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1673" w:type="dxa"/>
                      </w:tcPr>
                      <w:p w14:paraId="760E6743" w14:textId="543DB71A" w:rsidR="00064C12" w:rsidRDefault="00627462" w:rsidP="00EC4F5C">
                        <w:pPr>
                          <w:pStyle w:val="BodyText"/>
                        </w:pPr>
                        <w:r>
                          <w:t>128</w:t>
                        </w:r>
                      </w:p>
                    </w:tc>
                  </w:tr>
                  <w:tr w:rsidR="00064C12" w14:paraId="1C5939D6" w14:textId="77777777" w:rsidTr="002509E1">
                    <w:tc>
                      <w:tcPr>
                        <w:tcW w:w="1673" w:type="dxa"/>
                      </w:tcPr>
                      <w:p w14:paraId="0B41DCA4" w14:textId="6BA985FD" w:rsidR="00064C12" w:rsidRPr="00BD3F4C" w:rsidRDefault="00BD3F4C" w:rsidP="00EC4F5C">
                        <w:pPr>
                          <w:pStyle w:val="BodyText"/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1673" w:type="dxa"/>
                      </w:tcPr>
                      <w:p w14:paraId="78BA40EA" w14:textId="0B5433F8" w:rsidR="00064C12" w:rsidRDefault="00627462" w:rsidP="00EC4F5C">
                        <w:pPr>
                          <w:pStyle w:val="BodyText"/>
                        </w:pPr>
                        <w:r>
                          <w:t>128</w:t>
                        </w:r>
                      </w:p>
                    </w:tc>
                  </w:tr>
                  <w:tr w:rsidR="00BD3F4C" w14:paraId="2CC6E541" w14:textId="77777777" w:rsidTr="002509E1">
                    <w:tc>
                      <w:tcPr>
                        <w:tcW w:w="1673" w:type="dxa"/>
                      </w:tcPr>
                      <w:p w14:paraId="4FDF7647" w14:textId="2468537C" w:rsidR="00BD3F4C" w:rsidRPr="00BD3F4C" w:rsidRDefault="00BD3F4C" w:rsidP="00EC4F5C">
                        <w:pPr>
                          <w:pStyle w:val="BodyText"/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1673" w:type="dxa"/>
                      </w:tcPr>
                      <w:p w14:paraId="4AC96F7D" w14:textId="3656722C" w:rsidR="00BD3F4C" w:rsidRDefault="00627462" w:rsidP="00EC4F5C">
                        <w:pPr>
                          <w:pStyle w:val="BodyText"/>
                        </w:pPr>
                        <w:r>
                          <w:t>1</w:t>
                        </w:r>
                      </w:p>
                    </w:tc>
                  </w:tr>
                </w:tbl>
                <w:p w14:paraId="2ACC5BDE" w14:textId="77777777" w:rsidR="005A0F24" w:rsidRDefault="005A0F24" w:rsidP="00EC4F5C">
                  <w:pPr>
                    <w:pStyle w:val="BodyText"/>
                  </w:pPr>
                </w:p>
              </w:tc>
              <w:tc>
                <w:tcPr>
                  <w:tcW w:w="441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CED2BB0" w14:textId="32D1E1F2" w:rsidR="005A0F24" w:rsidRDefault="00C65EEA" w:rsidP="00EC4F5C">
                  <w:pPr>
                    <w:pStyle w:val="BodyText"/>
                  </w:pPr>
                  <w:r>
                    <w:t xml:space="preserve">Input and output neurons </w:t>
                  </w:r>
                  <w:r w:rsidR="00AC4405">
                    <w:t xml:space="preserve">were determined by the number of features and number of </w:t>
                  </w:r>
                  <w:r w:rsidR="00AF4AE3">
                    <w:t xml:space="preserve">target </w:t>
                  </w:r>
                  <w:r w:rsidR="00AC4405">
                    <w:t xml:space="preserve">features respectively. </w:t>
                  </w:r>
                  <w:r w:rsidR="00AF4AE3">
                    <w:t xml:space="preserve">Hidden layer </w:t>
                  </w:r>
                  <w:r w:rsidR="00026895">
                    <w:t xml:space="preserve">width was initialized </w:t>
                  </w:r>
                  <w:r w:rsidR="00175801">
                    <w:t xml:space="preserve">from a minimum of 128. It was found that </w:t>
                  </w:r>
                  <w:r w:rsidR="00907DC2">
                    <w:t xml:space="preserve">a narrower network </w:t>
                  </w:r>
                  <w:r w:rsidR="00781520">
                    <w:t>made comparable predictions to</w:t>
                  </w:r>
                  <w:r w:rsidR="005E6ED1">
                    <w:t xml:space="preserve"> wider ones. This was likely caused by the spars</w:t>
                  </w:r>
                  <w:r w:rsidR="00132D71">
                    <w:t>e</w:t>
                  </w:r>
                  <w:r w:rsidR="005E6ED1">
                    <w:t xml:space="preserve">ness of the </w:t>
                  </w:r>
                  <w:r w:rsidR="00132D71">
                    <w:t>vector matrix.</w:t>
                  </w:r>
                </w:p>
              </w:tc>
            </w:tr>
            <w:tr w:rsidR="00EC4F5C" w14:paraId="2129D600" w14:textId="77777777" w:rsidTr="002509E1">
              <w:tc>
                <w:tcPr>
                  <w:tcW w:w="17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9FC50C3" w14:textId="06F443BC" w:rsidR="00EC4F5C" w:rsidRDefault="00D94580" w:rsidP="00EC4F5C">
                  <w:pPr>
                    <w:pStyle w:val="BodyText"/>
                  </w:pPr>
                  <w:r>
                    <w:t>Activation Function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FB30DC6" w14:textId="51C88463" w:rsidR="00EC4F5C" w:rsidRDefault="00AE28EF" w:rsidP="00EC4F5C">
                  <w:pPr>
                    <w:pStyle w:val="BodyText"/>
                  </w:pPr>
                  <w:r>
                    <w:t>Rectified Linear Unit</w:t>
                  </w:r>
                </w:p>
              </w:tc>
              <w:tc>
                <w:tcPr>
                  <w:tcW w:w="441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32442F8" w14:textId="16562F80" w:rsidR="00EC4F5C" w:rsidRDefault="003D0692" w:rsidP="00EC4F5C">
                  <w:pPr>
                    <w:pStyle w:val="BodyText"/>
                  </w:pPr>
                  <w:r>
                    <w:t xml:space="preserve">Both sigmoid and </w:t>
                  </w:r>
                  <w:r w:rsidR="006B332A">
                    <w:t>RELU activation function configurations were tested. However, RELU produced vastly more accurate results (99% accuracy) com</w:t>
                  </w:r>
                  <w:r w:rsidR="00A53489">
                    <w:t>pared to sigmoid (86% accuracy).</w:t>
                  </w:r>
                </w:p>
              </w:tc>
            </w:tr>
            <w:tr w:rsidR="00D94580" w14:paraId="68487C32" w14:textId="77777777" w:rsidTr="002509E1">
              <w:tc>
                <w:tcPr>
                  <w:tcW w:w="17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14648DC" w14:textId="6F34ECDD" w:rsidR="00D94580" w:rsidRDefault="008C7F72" w:rsidP="00EC4F5C">
                  <w:pPr>
                    <w:pStyle w:val="BodyText"/>
                  </w:pPr>
                  <w:r>
                    <w:t>Epochs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065DB1F" w14:textId="22B72F19" w:rsidR="00D94580" w:rsidRDefault="002B5B2D" w:rsidP="00EC4F5C">
                  <w:pPr>
                    <w:pStyle w:val="BodyText"/>
                  </w:pPr>
                  <w:r>
                    <w:t>10</w:t>
                  </w:r>
                </w:p>
              </w:tc>
              <w:tc>
                <w:tcPr>
                  <w:tcW w:w="441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E93D468" w14:textId="4DCB5099" w:rsidR="00D94580" w:rsidRDefault="00CA58E6" w:rsidP="00EC4F5C">
                  <w:pPr>
                    <w:pStyle w:val="BodyText"/>
                  </w:pPr>
                  <w:r>
                    <w:t xml:space="preserve">Reduced number of passes over a single batch as the </w:t>
                  </w:r>
                  <w:r w:rsidR="001D696E">
                    <w:t>vector space is sparce re</w:t>
                  </w:r>
                  <w:r w:rsidR="00AA765F">
                    <w:t>sulting is fewer complex relationships. Higher epochs would be inefficient.</w:t>
                  </w:r>
                </w:p>
              </w:tc>
            </w:tr>
            <w:tr w:rsidR="005C3A56" w14:paraId="2C02FB2F" w14:textId="77777777" w:rsidTr="002509E1">
              <w:tc>
                <w:tcPr>
                  <w:tcW w:w="17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6F668B2" w14:textId="76F58D5F" w:rsidR="005C3A56" w:rsidRDefault="005C3A56" w:rsidP="00EC4F5C">
                  <w:pPr>
                    <w:pStyle w:val="BodyText"/>
                  </w:pPr>
                  <w:r>
                    <w:t>Batch Size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61B3CAB" w14:textId="415A559D" w:rsidR="005C3A56" w:rsidRDefault="001250AF" w:rsidP="00EC4F5C">
                  <w:pPr>
                    <w:pStyle w:val="BodyText"/>
                  </w:pPr>
                  <w:r>
                    <w:t>512</w:t>
                  </w:r>
                </w:p>
              </w:tc>
              <w:tc>
                <w:tcPr>
                  <w:tcW w:w="441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DF35B50" w14:textId="53F35A89" w:rsidR="005C3A56" w:rsidRDefault="000F1D07" w:rsidP="00EC4F5C">
                  <w:pPr>
                    <w:pStyle w:val="BodyText"/>
                  </w:pPr>
                  <w:r>
                    <w:t xml:space="preserve">The dataset contains many rows. Lower batch sizes would </w:t>
                  </w:r>
                  <w:r w:rsidR="00F9788E">
                    <w:t>cause unnecessarily long computing times.</w:t>
                  </w:r>
                </w:p>
              </w:tc>
            </w:tr>
            <w:tr w:rsidR="00415F29" w14:paraId="0EBD63E3" w14:textId="77777777" w:rsidTr="002509E1">
              <w:tc>
                <w:tcPr>
                  <w:tcW w:w="17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B10D9EF" w14:textId="5FA14D6C" w:rsidR="00415F29" w:rsidRDefault="002C37AF" w:rsidP="00EC4F5C">
                  <w:pPr>
                    <w:pStyle w:val="BodyText"/>
                  </w:pPr>
                  <w:r>
                    <w:t>Loss Function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0856284" w14:textId="55C14BD2" w:rsidR="00415F29" w:rsidRDefault="00A5519D" w:rsidP="00EC4F5C">
                  <w:pPr>
                    <w:pStyle w:val="BodyText"/>
                  </w:pPr>
                  <w:r>
                    <w:t>Binary Cross Entropy</w:t>
                  </w:r>
                </w:p>
              </w:tc>
              <w:tc>
                <w:tcPr>
                  <w:tcW w:w="441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82140BC" w14:textId="361DC6F5" w:rsidR="00415F29" w:rsidRDefault="00F9788E" w:rsidP="00EC4F5C">
                  <w:pPr>
                    <w:pStyle w:val="BodyText"/>
                  </w:pPr>
                  <w:r>
                    <w:t xml:space="preserve">Effective metric for binary classification tasks compared to </w:t>
                  </w:r>
                  <w:r w:rsidR="00CF3C1C">
                    <w:t>others like mean square error.</w:t>
                  </w:r>
                </w:p>
              </w:tc>
            </w:tr>
            <w:tr w:rsidR="00415F29" w14:paraId="7A475F32" w14:textId="77777777" w:rsidTr="002509E1">
              <w:tc>
                <w:tcPr>
                  <w:tcW w:w="1792" w:type="dxa"/>
                  <w:tcBorders>
                    <w:top w:val="single" w:sz="4" w:space="0" w:color="auto"/>
                  </w:tcBorders>
                </w:tcPr>
                <w:p w14:paraId="3EB78CE7" w14:textId="3CDAE64B" w:rsidR="00415F29" w:rsidRDefault="002C37AF" w:rsidP="00EC4F5C">
                  <w:pPr>
                    <w:pStyle w:val="BodyText"/>
                  </w:pPr>
                  <w:r>
                    <w:t>Optimizer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</w:tcBorders>
                </w:tcPr>
                <w:p w14:paraId="22A54140" w14:textId="30E52B95" w:rsidR="00415F29" w:rsidRDefault="007E6605" w:rsidP="00EC4F5C">
                  <w:pPr>
                    <w:pStyle w:val="BodyText"/>
                  </w:pPr>
                  <w:r>
                    <w:t>Adam</w:t>
                  </w:r>
                </w:p>
              </w:tc>
              <w:tc>
                <w:tcPr>
                  <w:tcW w:w="4413" w:type="dxa"/>
                  <w:tcBorders>
                    <w:top w:val="single" w:sz="4" w:space="0" w:color="auto"/>
                  </w:tcBorders>
                </w:tcPr>
                <w:p w14:paraId="38C50B18" w14:textId="2BEEC1E0" w:rsidR="00415F29" w:rsidRDefault="000037DE" w:rsidP="00EC4F5C">
                  <w:pPr>
                    <w:pStyle w:val="BodyText"/>
                  </w:pPr>
                  <w:r>
                    <w:t xml:space="preserve">Efficient method for adjusting the learning rate of the neural network that is a combination of gradient descent and </w:t>
                  </w:r>
                  <w:proofErr w:type="spellStart"/>
                  <w:r>
                    <w:t>RMSProp</w:t>
                  </w:r>
                  <w:proofErr w:type="spellEnd"/>
                  <w:r>
                    <w:t xml:space="preserve"> optimizer</w:t>
                  </w:r>
                  <w:r>
                    <w:t xml:space="preserve"> </w:t>
                  </w:r>
                  <w:r w:rsidR="001A5593">
                    <w:fldChar w:fldCharType="begin"/>
                  </w:r>
                  <w:r w:rsidR="001A5593">
                    <w:instrText xml:space="preserve"> ADDIN EN.CITE &lt;EndNote&gt;&lt;Cite&gt;&lt;Author&gt;prakharr0y&lt;/Author&gt;&lt;Year&gt;2024&lt;/Year&gt;&lt;RecNum&gt;64&lt;/RecNum&gt;&lt;DisplayText&gt;(prakharr0y, 2024)&lt;/DisplayText&gt;&lt;record&gt;&lt;rec-number&gt;64&lt;/rec-number&gt;&lt;foreign-keys&gt;&lt;key app="EN" db-id="dftws5xf9z29a8efeasp502ysr0v559d5zpr" timestamp="1727658276"&gt;64&lt;/key&gt;&lt;/foreign-keys&gt;&lt;ref-type name="Web Page"&gt;12&lt;/ref-type&gt;&lt;contributors&gt;&lt;authors&gt;&lt;author&gt;prakharr0y&lt;/author&gt;&lt;/authors&gt;&lt;/contributors&gt;&lt;titles&gt;&lt;title&gt;What is Adam Optimizer?&lt;/title&gt;&lt;/titles&gt;&lt;volume&gt;2024&lt;/volume&gt;&lt;number&gt;28 Sep, 2024&lt;/number&gt;&lt;dates&gt;&lt;year&gt;2024&lt;/year&gt;&lt;pub-dates&gt;&lt;date&gt;20 Mar, 2024&lt;/date&gt;&lt;/pub-dates&gt;&lt;/dates&gt;&lt;pub-location&gt;www.geeksforgeeks.org&lt;/pub-location&gt;&lt;publisher&gt;Geeks for Geeks&lt;/publisher&gt;&lt;urls&gt;&lt;related-urls&gt;&lt;url&gt;https://www.geeksforgeeks.org/adam-optimizer/&lt;/url&gt;&lt;/related-urls&gt;&lt;/urls&gt;&lt;custom1&gt;2024&lt;/custom1&gt;&lt;custom2&gt;28 Sep, 2024&lt;/custom2&gt;&lt;/record&gt;&lt;/Cite&gt;&lt;/EndNote&gt;</w:instrText>
                  </w:r>
                  <w:r w:rsidR="001A5593">
                    <w:fldChar w:fldCharType="separate"/>
                  </w:r>
                  <w:r w:rsidR="001A5593">
                    <w:rPr>
                      <w:noProof/>
                    </w:rPr>
                    <w:t>(prakharr0y, 2024)</w:t>
                  </w:r>
                  <w:r w:rsidR="001A5593">
                    <w:fldChar w:fldCharType="end"/>
                  </w:r>
                  <w:r w:rsidR="001A5593">
                    <w:t>.</w:t>
                  </w:r>
                </w:p>
              </w:tc>
            </w:tr>
          </w:tbl>
          <w:p w14:paraId="4BEE2882" w14:textId="77777777" w:rsidR="00D576AE" w:rsidRDefault="00D576AE" w:rsidP="00B36E59">
            <w:pPr>
              <w:pStyle w:val="Heading4"/>
            </w:pPr>
          </w:p>
        </w:tc>
      </w:tr>
      <w:tr w:rsidR="00B24F9D" w14:paraId="30C53167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32CA351D" w14:textId="77777777" w:rsidR="00B24F9D" w:rsidRDefault="00B24F9D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126466B7" w14:textId="002E6163" w:rsidR="00B24F9D" w:rsidRDefault="00A23011" w:rsidP="00A23011">
            <w:pPr>
              <w:pStyle w:val="UTSH5"/>
            </w:pPr>
            <w:r>
              <w:t>Train Test Split</w:t>
            </w:r>
          </w:p>
        </w:tc>
      </w:tr>
      <w:tr w:rsidR="00B24F9D" w14:paraId="0747FD3F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031688A4" w14:textId="77777777" w:rsidR="00B24F9D" w:rsidRDefault="00B24F9D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1284AF5B" w14:textId="7AD3A865" w:rsidR="00B24F9D" w:rsidRDefault="00143354" w:rsidP="00143354">
            <w:pPr>
              <w:pStyle w:val="BodyText"/>
            </w:pPr>
            <w:r>
              <w:t xml:space="preserve">This report used </w:t>
            </w:r>
            <w:r w:rsidR="005B0AE1">
              <w:t xml:space="preserve">only a single train test split. Due to the high dimensionality of the vectorized dataset, </w:t>
            </w:r>
            <w:r w:rsidR="00AE784C">
              <w:t>the robustness of the study was limited by time and computing constraints.</w:t>
            </w:r>
          </w:p>
        </w:tc>
      </w:tr>
      <w:tr w:rsidR="00143354" w14:paraId="3ECB6E95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3124F400" w14:textId="77777777" w:rsidR="00143354" w:rsidRDefault="00143354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92"/>
              <w:gridCol w:w="1417"/>
              <w:gridCol w:w="4838"/>
            </w:tblGrid>
            <w:tr w:rsidR="00C5117F" w14:paraId="29F19177" w14:textId="77777777" w:rsidTr="002509E1">
              <w:tc>
                <w:tcPr>
                  <w:tcW w:w="1792" w:type="dxa"/>
                </w:tcPr>
                <w:p w14:paraId="6F7DCA58" w14:textId="77777777" w:rsidR="00C5117F" w:rsidRPr="009F06D4" w:rsidRDefault="00C5117F" w:rsidP="00C5117F">
                  <w:pPr>
                    <w:pStyle w:val="BodyTex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Parameter</w:t>
                  </w:r>
                </w:p>
              </w:tc>
              <w:tc>
                <w:tcPr>
                  <w:tcW w:w="1417" w:type="dxa"/>
                </w:tcPr>
                <w:p w14:paraId="47C873E6" w14:textId="77777777" w:rsidR="00C5117F" w:rsidRPr="009F06D4" w:rsidRDefault="00C5117F" w:rsidP="00C5117F">
                  <w:pPr>
                    <w:pStyle w:val="BodyTex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Configuration</w:t>
                  </w:r>
                </w:p>
              </w:tc>
              <w:tc>
                <w:tcPr>
                  <w:tcW w:w="4838" w:type="dxa"/>
                </w:tcPr>
                <w:p w14:paraId="701327FA" w14:textId="77777777" w:rsidR="00C5117F" w:rsidRPr="004908AB" w:rsidRDefault="00C5117F" w:rsidP="00C5117F">
                  <w:pPr>
                    <w:pStyle w:val="BodyText"/>
                    <w:rPr>
                      <w:b/>
                      <w:bCs/>
                    </w:rPr>
                  </w:pPr>
                  <w:r w:rsidRPr="004908AB">
                    <w:rPr>
                      <w:b/>
                      <w:bCs/>
                    </w:rPr>
                    <w:t>Justification</w:t>
                  </w:r>
                </w:p>
              </w:tc>
            </w:tr>
            <w:tr w:rsidR="00C5117F" w14:paraId="3848B388" w14:textId="77777777" w:rsidTr="002509E1">
              <w:tc>
                <w:tcPr>
                  <w:tcW w:w="1792" w:type="dxa"/>
                </w:tcPr>
                <w:p w14:paraId="33664E95" w14:textId="088DFF24" w:rsidR="00C5117F" w:rsidRDefault="00C5117F" w:rsidP="00C5117F">
                  <w:pPr>
                    <w:pStyle w:val="BodyText"/>
                  </w:pPr>
                  <w:r>
                    <w:t>Test Size</w:t>
                  </w:r>
                </w:p>
              </w:tc>
              <w:tc>
                <w:tcPr>
                  <w:tcW w:w="1417" w:type="dxa"/>
                </w:tcPr>
                <w:p w14:paraId="76E1877D" w14:textId="36EE476E" w:rsidR="00C5117F" w:rsidRDefault="00F15258" w:rsidP="00C5117F">
                  <w:pPr>
                    <w:pStyle w:val="BodyText"/>
                  </w:pPr>
                  <w:r>
                    <w:t>0.2</w:t>
                  </w:r>
                </w:p>
              </w:tc>
              <w:tc>
                <w:tcPr>
                  <w:tcW w:w="4838" w:type="dxa"/>
                </w:tcPr>
                <w:p w14:paraId="4517ACB0" w14:textId="77763734" w:rsidR="00C5117F" w:rsidRDefault="00F15258" w:rsidP="00C5117F">
                  <w:pPr>
                    <w:pStyle w:val="BodyText"/>
                  </w:pPr>
                  <w:r>
                    <w:t xml:space="preserve">Frequently </w:t>
                  </w:r>
                  <w:r w:rsidR="007A6CF4">
                    <w:t>used split that</w:t>
                  </w:r>
                  <w:r w:rsidR="00050C5B">
                    <w:t xml:space="preserve"> has </w:t>
                  </w:r>
                  <w:r w:rsidR="00C30DC9">
                    <w:t xml:space="preserve">a lower risk of overfitting and underfitting compared to </w:t>
                  </w:r>
                  <w:r w:rsidR="004E4905">
                    <w:t>more extreme split sizes.</w:t>
                  </w:r>
                </w:p>
              </w:tc>
            </w:tr>
          </w:tbl>
          <w:p w14:paraId="71B16DBA" w14:textId="77777777" w:rsidR="00143354" w:rsidRDefault="00143354" w:rsidP="00143354">
            <w:pPr>
              <w:pStyle w:val="BodyText"/>
            </w:pPr>
          </w:p>
        </w:tc>
      </w:tr>
      <w:tr w:rsidR="002836C1" w14:paraId="41460F6B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061C8595" w14:textId="77777777" w:rsidR="002836C1" w:rsidRDefault="002836C1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0F3D6486" w14:textId="4175F7CC" w:rsidR="002836C1" w:rsidRDefault="002836C1" w:rsidP="00B36E59">
            <w:pPr>
              <w:pStyle w:val="Heading4"/>
            </w:pPr>
            <w:bookmarkStart w:id="15" w:name="_Model_Evaluations"/>
            <w:bookmarkEnd w:id="15"/>
            <w:r>
              <w:t>Model Evaluations</w:t>
            </w:r>
          </w:p>
        </w:tc>
      </w:tr>
      <w:tr w:rsidR="00684678" w14:paraId="3AB6D49D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5B1C9346" w14:textId="77777777" w:rsidR="00684678" w:rsidRDefault="00684678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724ACD67" w14:textId="5BB77810" w:rsidR="00684678" w:rsidRDefault="00B42242" w:rsidP="00684678">
            <w:pPr>
              <w:pStyle w:val="UTSH5"/>
            </w:pPr>
            <w:r>
              <w:t>Metrics</w:t>
            </w:r>
          </w:p>
        </w:tc>
      </w:tr>
      <w:tr w:rsidR="00132D71" w14:paraId="21B87611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79ADB7B0" w14:textId="77777777" w:rsidR="00132D71" w:rsidRDefault="00132D71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186CD1C7" w14:textId="75CB4005" w:rsidR="00132D71" w:rsidRPr="00A57A86" w:rsidRDefault="00A57A86" w:rsidP="00A57A86">
            <w:pPr>
              <w:pStyle w:val="BodyText"/>
            </w:pPr>
            <w:r>
              <w:t xml:space="preserve">This paper </w:t>
            </w:r>
            <w:r w:rsidR="00226E42">
              <w:t>evaluates accuracy, precision, recall</w:t>
            </w:r>
            <w:r w:rsidR="002E19E0">
              <w:t xml:space="preserve">, and f1-score from the scikit-learn classification report. It should be noted that due to </w:t>
            </w:r>
            <w:r w:rsidR="00624F82">
              <w:t xml:space="preserve">the data imbalance of spam and non-spam rows, </w:t>
            </w:r>
            <w:r w:rsidR="001E4BCF">
              <w:t>precision, recall, and f1-score should be priority metrics over accuracy.</w:t>
            </w:r>
          </w:p>
        </w:tc>
      </w:tr>
      <w:tr w:rsidR="00684678" w14:paraId="204CDCC2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2FF65769" w14:textId="77777777" w:rsidR="00684678" w:rsidRDefault="00684678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41"/>
              <w:gridCol w:w="7106"/>
            </w:tblGrid>
            <w:tr w:rsidR="00A751B8" w14:paraId="315C2D3A" w14:textId="77777777" w:rsidTr="002509E1">
              <w:tc>
                <w:tcPr>
                  <w:tcW w:w="941" w:type="dxa"/>
                </w:tcPr>
                <w:p w14:paraId="29589230" w14:textId="6DF032FB" w:rsidR="00A751B8" w:rsidRPr="00EA5711" w:rsidRDefault="00C55E0D" w:rsidP="005F7936">
                  <w:pPr>
                    <w:pStyle w:val="BodyText"/>
                    <w:rPr>
                      <w:b/>
                      <w:bCs/>
                    </w:rPr>
                  </w:pPr>
                  <w:r w:rsidRPr="00EA5711">
                    <w:rPr>
                      <w:b/>
                      <w:bCs/>
                    </w:rPr>
                    <w:t>Metric</w:t>
                  </w:r>
                </w:p>
              </w:tc>
              <w:tc>
                <w:tcPr>
                  <w:tcW w:w="7106" w:type="dxa"/>
                </w:tcPr>
                <w:p w14:paraId="45ED0817" w14:textId="51F93036" w:rsidR="00A751B8" w:rsidRPr="00EA5711" w:rsidRDefault="00C55E0D" w:rsidP="005F7936">
                  <w:pPr>
                    <w:pStyle w:val="BodyText"/>
                    <w:rPr>
                      <w:b/>
                      <w:bCs/>
                    </w:rPr>
                  </w:pPr>
                  <w:r w:rsidRPr="00EA5711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5C19A8" w14:paraId="70A1E7DC" w14:textId="77777777" w:rsidTr="002509E1">
              <w:trPr>
                <w:trHeight w:val="205"/>
              </w:trPr>
              <w:tc>
                <w:tcPr>
                  <w:tcW w:w="941" w:type="dxa"/>
                  <w:vMerge w:val="restart"/>
                </w:tcPr>
                <w:p w14:paraId="4706191E" w14:textId="23FC7909" w:rsidR="005C19A8" w:rsidRPr="005C19A8" w:rsidRDefault="005C19A8" w:rsidP="005F7936">
                  <w:pPr>
                    <w:pStyle w:val="BodyText"/>
                  </w:pPr>
                  <w:r w:rsidRPr="005C19A8">
                    <w:t>Accuracy</w:t>
                  </w:r>
                </w:p>
              </w:tc>
              <w:tc>
                <w:tcPr>
                  <w:tcW w:w="7106" w:type="dxa"/>
                </w:tcPr>
                <w:p w14:paraId="4FFE7A2D" w14:textId="3A05CF9A" w:rsidR="005C19A8" w:rsidRPr="005C19A8" w:rsidRDefault="00226E42" w:rsidP="005F7936">
                  <w:pPr>
                    <w:pStyle w:val="BodyText"/>
                  </w:pPr>
                  <w:r>
                    <w:t xml:space="preserve">Although accuracy is helpful in model evaluation, it should not be the primary indicator of performance. </w:t>
                  </w:r>
                  <w:r w:rsidR="00D76F09">
                    <w:t>Typically,</w:t>
                  </w:r>
                  <w:r w:rsidR="006E6B65">
                    <w:t xml:space="preserve"> </w:t>
                  </w:r>
                  <w:r w:rsidR="00D76F09">
                    <w:t xml:space="preserve">it </w:t>
                  </w:r>
                  <w:r w:rsidR="006E6B65">
                    <w:t xml:space="preserve">does not perform well </w:t>
                  </w:r>
                  <w:r w:rsidR="003A7F6E">
                    <w:t xml:space="preserve">when the dataset is not balanced. The SMS text dataset contains </w:t>
                  </w:r>
                  <w:r w:rsidR="002F5DF4">
                    <w:t>747 instances of spam and 482</w:t>
                  </w:r>
                  <w:r w:rsidR="00A112A8">
                    <w:t xml:space="preserve">7 instances of non-spam. </w:t>
                  </w:r>
                </w:p>
              </w:tc>
            </w:tr>
            <w:tr w:rsidR="005C19A8" w14:paraId="48117523" w14:textId="77777777" w:rsidTr="002509E1">
              <w:trPr>
                <w:trHeight w:val="205"/>
              </w:trPr>
              <w:tc>
                <w:tcPr>
                  <w:tcW w:w="941" w:type="dxa"/>
                  <w:vMerge/>
                </w:tcPr>
                <w:p w14:paraId="2E89FA9D" w14:textId="77777777" w:rsidR="005C19A8" w:rsidRPr="005C19A8" w:rsidRDefault="005C19A8" w:rsidP="005F7936">
                  <w:pPr>
                    <w:pStyle w:val="BodyText"/>
                  </w:pPr>
                </w:p>
              </w:tc>
              <w:tc>
                <w:tcPr>
                  <w:tcW w:w="7106" w:type="dxa"/>
                </w:tcPr>
                <w:p w14:paraId="7E601BA5" w14:textId="5556FCA3" w:rsidR="005C19A8" w:rsidRPr="005C19A8" w:rsidRDefault="005C19A8" w:rsidP="005F7936">
                  <w:pPr>
                    <w:pStyle w:val="BodyText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Accuracy=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TN+TP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TN+FP+TP+FN</m:t>
                          </m:r>
                        </m:den>
                      </m:f>
                    </m:oMath>
                  </m:oMathPara>
                </w:p>
              </w:tc>
            </w:tr>
            <w:tr w:rsidR="00D76F09" w14:paraId="003E2DB9" w14:textId="77777777" w:rsidTr="002509E1">
              <w:trPr>
                <w:trHeight w:val="205"/>
              </w:trPr>
              <w:tc>
                <w:tcPr>
                  <w:tcW w:w="941" w:type="dxa"/>
                  <w:vMerge w:val="restart"/>
                </w:tcPr>
                <w:p w14:paraId="383FDFDD" w14:textId="3ACBE333" w:rsidR="00D76F09" w:rsidRDefault="00D76F09" w:rsidP="005F7936">
                  <w:pPr>
                    <w:pStyle w:val="BodyText"/>
                  </w:pPr>
                  <w:r>
                    <w:t>Precision</w:t>
                  </w:r>
                </w:p>
              </w:tc>
              <w:tc>
                <w:tcPr>
                  <w:tcW w:w="7106" w:type="dxa"/>
                </w:tcPr>
                <w:p w14:paraId="057BFA4E" w14:textId="79197687" w:rsidR="00D76F09" w:rsidRPr="006E47D3" w:rsidRDefault="00130529" w:rsidP="005F7936">
                  <w:pPr>
                    <w:pStyle w:val="BodyText"/>
                  </w:pPr>
                  <w:r>
                    <w:t xml:space="preserve">Evaluates the </w:t>
                  </w:r>
                  <w:r w:rsidR="00A767E6">
                    <w:t>accuracy of positive predictions.</w:t>
                  </w:r>
                </w:p>
              </w:tc>
            </w:tr>
            <w:tr w:rsidR="00D76F09" w14:paraId="63713D91" w14:textId="77777777" w:rsidTr="002509E1">
              <w:trPr>
                <w:trHeight w:val="205"/>
              </w:trPr>
              <w:tc>
                <w:tcPr>
                  <w:tcW w:w="941" w:type="dxa"/>
                  <w:vMerge/>
                </w:tcPr>
                <w:p w14:paraId="19243E93" w14:textId="77777777" w:rsidR="00D76F09" w:rsidRDefault="00D76F09" w:rsidP="005F7936">
                  <w:pPr>
                    <w:pStyle w:val="BodyText"/>
                  </w:pPr>
                </w:p>
              </w:tc>
              <w:tc>
                <w:tcPr>
                  <w:tcW w:w="7106" w:type="dxa"/>
                </w:tcPr>
                <w:p w14:paraId="1E815A48" w14:textId="14FA2756" w:rsidR="00D76F09" w:rsidRPr="00D76F09" w:rsidRDefault="00D76F09" w:rsidP="005F7936">
                  <w:pPr>
                    <w:pStyle w:val="BodyText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Precision=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TP+FP</m:t>
                          </m:r>
                        </m:den>
                      </m:f>
                    </m:oMath>
                  </m:oMathPara>
                </w:p>
              </w:tc>
            </w:tr>
            <w:tr w:rsidR="00D76F09" w14:paraId="27AD013A" w14:textId="77777777" w:rsidTr="002509E1">
              <w:trPr>
                <w:trHeight w:val="205"/>
              </w:trPr>
              <w:tc>
                <w:tcPr>
                  <w:tcW w:w="941" w:type="dxa"/>
                  <w:vMerge w:val="restart"/>
                </w:tcPr>
                <w:p w14:paraId="6C6CCC33" w14:textId="364D4716" w:rsidR="00D76F09" w:rsidRDefault="00D76F09" w:rsidP="005F7936">
                  <w:pPr>
                    <w:pStyle w:val="BodyText"/>
                  </w:pPr>
                  <w:r>
                    <w:t>Recall</w:t>
                  </w:r>
                </w:p>
              </w:tc>
              <w:tc>
                <w:tcPr>
                  <w:tcW w:w="7106" w:type="dxa"/>
                </w:tcPr>
                <w:p w14:paraId="24E2B100" w14:textId="3A55B810" w:rsidR="00D76F09" w:rsidRPr="004D7E87" w:rsidRDefault="00A767E6" w:rsidP="005F7936">
                  <w:pPr>
                    <w:pStyle w:val="BodyText"/>
                  </w:pPr>
                  <w:r>
                    <w:t xml:space="preserve">Evaluates the </w:t>
                  </w:r>
                  <w:r w:rsidR="00070067">
                    <w:t>sensitivity of true positive rate.</w:t>
                  </w:r>
                </w:p>
              </w:tc>
            </w:tr>
            <w:tr w:rsidR="00D76F09" w14:paraId="03CD7682" w14:textId="77777777" w:rsidTr="002509E1">
              <w:trPr>
                <w:trHeight w:val="205"/>
              </w:trPr>
              <w:tc>
                <w:tcPr>
                  <w:tcW w:w="941" w:type="dxa"/>
                  <w:vMerge/>
                </w:tcPr>
                <w:p w14:paraId="165FB9AF" w14:textId="77777777" w:rsidR="00D76F09" w:rsidRDefault="00D76F09" w:rsidP="005F7936">
                  <w:pPr>
                    <w:pStyle w:val="BodyText"/>
                  </w:pPr>
                </w:p>
              </w:tc>
              <w:tc>
                <w:tcPr>
                  <w:tcW w:w="7106" w:type="dxa"/>
                </w:tcPr>
                <w:p w14:paraId="7163269E" w14:textId="45EABEBE" w:rsidR="00D76F09" w:rsidRPr="00D76F09" w:rsidRDefault="00D76F09" w:rsidP="005F7936">
                  <w:pPr>
                    <w:pStyle w:val="BodyText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Recall=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TP+FN</m:t>
                          </m:r>
                        </m:den>
                      </m:f>
                    </m:oMath>
                  </m:oMathPara>
                </w:p>
              </w:tc>
            </w:tr>
            <w:tr w:rsidR="00D76F09" w14:paraId="0276B004" w14:textId="77777777" w:rsidTr="002509E1">
              <w:trPr>
                <w:trHeight w:val="205"/>
              </w:trPr>
              <w:tc>
                <w:tcPr>
                  <w:tcW w:w="941" w:type="dxa"/>
                  <w:vMerge w:val="restart"/>
                </w:tcPr>
                <w:p w14:paraId="3314D8B3" w14:textId="3B78CEED" w:rsidR="00D76F09" w:rsidRDefault="00D76F09" w:rsidP="005F7936">
                  <w:pPr>
                    <w:pStyle w:val="BodyText"/>
                  </w:pPr>
                  <w:r>
                    <w:t>F1-score</w:t>
                  </w:r>
                </w:p>
              </w:tc>
              <w:tc>
                <w:tcPr>
                  <w:tcW w:w="7106" w:type="dxa"/>
                </w:tcPr>
                <w:p w14:paraId="41CA2192" w14:textId="4454924F" w:rsidR="00D76F09" w:rsidRPr="005C19A8" w:rsidRDefault="00954C96" w:rsidP="005F7936">
                  <w:pPr>
                    <w:pStyle w:val="BodyText"/>
                  </w:pPr>
                  <w:r>
                    <w:t>Combines precision and recall into a single aggregate value.</w:t>
                  </w:r>
                </w:p>
              </w:tc>
            </w:tr>
            <w:tr w:rsidR="00D76F09" w14:paraId="66FD460F" w14:textId="77777777" w:rsidTr="002509E1">
              <w:trPr>
                <w:trHeight w:val="205"/>
              </w:trPr>
              <w:tc>
                <w:tcPr>
                  <w:tcW w:w="941" w:type="dxa"/>
                  <w:vMerge/>
                </w:tcPr>
                <w:p w14:paraId="0F2D0AC6" w14:textId="77777777" w:rsidR="00D76F09" w:rsidRDefault="00D76F09" w:rsidP="005F7936">
                  <w:pPr>
                    <w:pStyle w:val="BodyText"/>
                  </w:pPr>
                </w:p>
              </w:tc>
              <w:tc>
                <w:tcPr>
                  <w:tcW w:w="7106" w:type="dxa"/>
                </w:tcPr>
                <w:p w14:paraId="4E031303" w14:textId="5B5FA9CC" w:rsidR="00D76F09" w:rsidRPr="00D76F09" w:rsidRDefault="00D76F09" w:rsidP="005F7936">
                  <w:pPr>
                    <w:pStyle w:val="BodyText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F1 Score=2×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Precision*Recall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Precision+Recall</m:t>
                          </m:r>
                        </m:den>
                      </m:f>
                    </m:oMath>
                  </m:oMathPara>
                </w:p>
              </w:tc>
            </w:tr>
          </w:tbl>
          <w:p w14:paraId="18842359" w14:textId="77777777" w:rsidR="00684678" w:rsidRDefault="00684678" w:rsidP="005F7936">
            <w:pPr>
              <w:pStyle w:val="BodyText"/>
            </w:pPr>
          </w:p>
        </w:tc>
      </w:tr>
      <w:tr w:rsidR="00C93390" w14:paraId="10653502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5153CD45" w14:textId="77777777" w:rsidR="00C93390" w:rsidRDefault="00C93390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16F6AD5B" w14:textId="02C223D7" w:rsidR="009E070B" w:rsidRDefault="005F7936" w:rsidP="005F7936">
            <w:pPr>
              <w:pStyle w:val="UTSH5"/>
            </w:pPr>
            <w:r>
              <w:t>Results</w:t>
            </w:r>
          </w:p>
        </w:tc>
      </w:tr>
      <w:tr w:rsidR="009E070B" w14:paraId="2C824B1E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22F04F45" w14:textId="77777777" w:rsidR="009E070B" w:rsidRDefault="009E070B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781DDBB3" w14:textId="7FFF0E0B" w:rsidR="009E070B" w:rsidRPr="009E070B" w:rsidRDefault="009E070B" w:rsidP="009E070B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</w:tr>
      <w:tr w:rsidR="009E070B" w14:paraId="577A335E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4FA07BA6" w14:textId="77777777" w:rsidR="009E070B" w:rsidRDefault="009E070B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5AB471AF" w14:textId="6C827FEE" w:rsidR="009E070B" w:rsidRDefault="004869AB" w:rsidP="004869AB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572ACD8" wp14:editId="7B5DBD25">
                  <wp:extent cx="4873762" cy="3950216"/>
                  <wp:effectExtent l="0" t="0" r="3175" b="0"/>
                  <wp:docPr id="53174567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745678" name="Picture 53174567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3762" cy="39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9AB" w14:paraId="7AA2F0C5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182C3A38" w14:textId="77777777" w:rsidR="004869AB" w:rsidRDefault="004869AB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73C228C5" w14:textId="7CD60818" w:rsidR="004869AB" w:rsidRPr="004869AB" w:rsidRDefault="004869AB" w:rsidP="004869AB">
            <w:pPr>
              <w:pStyle w:val="BodyText"/>
              <w:rPr>
                <w:i/>
                <w:iCs/>
                <w:noProof/>
              </w:rPr>
            </w:pPr>
            <w:r w:rsidRPr="004869AB">
              <w:rPr>
                <w:i/>
                <w:iCs/>
                <w:noProof/>
                <w:color w:val="808080" w:themeColor="background1" w:themeShade="80"/>
              </w:rPr>
              <w:t>Figure</w:t>
            </w:r>
            <w:r w:rsidR="00B449DD">
              <w:rPr>
                <w:i/>
                <w:iCs/>
                <w:noProof/>
                <w:color w:val="808080" w:themeColor="background1" w:themeShade="80"/>
              </w:rPr>
              <w:t xml:space="preserve"> 5</w:t>
            </w:r>
            <w:r w:rsidRPr="004869AB">
              <w:rPr>
                <w:i/>
                <w:iCs/>
                <w:noProof/>
                <w:color w:val="808080" w:themeColor="background1" w:themeShade="80"/>
              </w:rPr>
              <w:t>: SVM Confusion Matrix</w:t>
            </w:r>
          </w:p>
        </w:tc>
      </w:tr>
      <w:tr w:rsidR="009E070B" w14:paraId="0858CE57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6ABF0F8" w14:textId="77777777" w:rsidR="009E070B" w:rsidRDefault="009E070B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6D4843AA" w14:textId="6465ECC0" w:rsidR="009E070B" w:rsidRDefault="009E070B" w:rsidP="009E070B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Neural Network</w:t>
            </w:r>
          </w:p>
        </w:tc>
      </w:tr>
      <w:tr w:rsidR="009E070B" w14:paraId="204A44B1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3AE0C3A2" w14:textId="77777777" w:rsidR="009E070B" w:rsidRDefault="009E070B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5BBDED6D" w14:textId="1B4A48C5" w:rsidR="009E070B" w:rsidRDefault="004869AB" w:rsidP="00D04003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BD65FFF" wp14:editId="52BCC3F0">
                  <wp:extent cx="4873762" cy="3950216"/>
                  <wp:effectExtent l="0" t="0" r="3175" b="0"/>
                  <wp:docPr id="1753825531" name="Picture 10" descr="A chart of different color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825531" name="Picture 10" descr="A chart of different colors&#10;&#10;Description automatically generated with medium confidenc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3762" cy="39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4003" w14:paraId="5382C421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7EFF9233" w14:textId="77777777" w:rsidR="00D04003" w:rsidRDefault="00D04003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2D98A1C5" w14:textId="643AAC3E" w:rsidR="00D04003" w:rsidRPr="00D04003" w:rsidRDefault="00D04003" w:rsidP="00D04003">
            <w:pPr>
              <w:pStyle w:val="BodyText"/>
              <w:rPr>
                <w:i/>
                <w:iCs/>
              </w:rPr>
            </w:pPr>
            <w:r w:rsidRPr="00D04003">
              <w:rPr>
                <w:i/>
                <w:iCs/>
                <w:color w:val="808080" w:themeColor="background1" w:themeShade="80"/>
              </w:rPr>
              <w:t>Figure</w:t>
            </w:r>
            <w:r w:rsidR="00B449DD">
              <w:rPr>
                <w:i/>
                <w:iCs/>
                <w:color w:val="808080" w:themeColor="background1" w:themeShade="80"/>
              </w:rPr>
              <w:t xml:space="preserve"> 6</w:t>
            </w:r>
            <w:r w:rsidRPr="00D04003">
              <w:rPr>
                <w:i/>
                <w:iCs/>
                <w:color w:val="808080" w:themeColor="background1" w:themeShade="80"/>
              </w:rPr>
              <w:t>: Neural Network Confusion Matrix</w:t>
            </w:r>
          </w:p>
        </w:tc>
      </w:tr>
      <w:tr w:rsidR="002836C1" w14:paraId="38BB1D26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53241ACA" w14:textId="77777777" w:rsidR="002836C1" w:rsidRDefault="002836C1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9"/>
              <w:gridCol w:w="1609"/>
              <w:gridCol w:w="1609"/>
              <w:gridCol w:w="1610"/>
              <w:gridCol w:w="1610"/>
            </w:tblGrid>
            <w:tr w:rsidR="00E80B4D" w14:paraId="23093EEF" w14:textId="77777777" w:rsidTr="00E80B4D">
              <w:tc>
                <w:tcPr>
                  <w:tcW w:w="1609" w:type="dxa"/>
                </w:tcPr>
                <w:p w14:paraId="3C8BF0A6" w14:textId="321FCAA9" w:rsidR="00E80B4D" w:rsidRPr="00E80B4D" w:rsidRDefault="00E80B4D" w:rsidP="005F7936">
                  <w:pPr>
                    <w:pStyle w:val="BodyText"/>
                    <w:rPr>
                      <w:b/>
                      <w:bCs/>
                    </w:rPr>
                  </w:pPr>
                  <w:r w:rsidRPr="00E80B4D">
                    <w:rPr>
                      <w:b/>
                      <w:bCs/>
                    </w:rPr>
                    <w:t>Model</w:t>
                  </w:r>
                </w:p>
              </w:tc>
              <w:tc>
                <w:tcPr>
                  <w:tcW w:w="1609" w:type="dxa"/>
                </w:tcPr>
                <w:p w14:paraId="5F9BDA1C" w14:textId="1FECF703" w:rsidR="00E80B4D" w:rsidRPr="00E80B4D" w:rsidRDefault="00E80B4D" w:rsidP="005F7936">
                  <w:pPr>
                    <w:pStyle w:val="BodyText"/>
                    <w:rPr>
                      <w:b/>
                      <w:bCs/>
                    </w:rPr>
                  </w:pPr>
                  <w:r w:rsidRPr="00E80B4D">
                    <w:rPr>
                      <w:b/>
                      <w:bCs/>
                    </w:rPr>
                    <w:t>F1-Score</w:t>
                  </w:r>
                </w:p>
              </w:tc>
              <w:tc>
                <w:tcPr>
                  <w:tcW w:w="1609" w:type="dxa"/>
                </w:tcPr>
                <w:p w14:paraId="790B51CA" w14:textId="6519F07A" w:rsidR="00E80B4D" w:rsidRPr="00E80B4D" w:rsidRDefault="00E80B4D" w:rsidP="005F7936">
                  <w:pPr>
                    <w:pStyle w:val="BodyText"/>
                    <w:rPr>
                      <w:b/>
                      <w:bCs/>
                    </w:rPr>
                  </w:pPr>
                  <w:r w:rsidRPr="00E80B4D">
                    <w:rPr>
                      <w:b/>
                      <w:bCs/>
                    </w:rPr>
                    <w:t>Precision</w:t>
                  </w:r>
                </w:p>
              </w:tc>
              <w:tc>
                <w:tcPr>
                  <w:tcW w:w="1610" w:type="dxa"/>
                </w:tcPr>
                <w:p w14:paraId="424DA89F" w14:textId="17247D12" w:rsidR="00E80B4D" w:rsidRPr="00E80B4D" w:rsidRDefault="00E80B4D" w:rsidP="005F7936">
                  <w:pPr>
                    <w:pStyle w:val="BodyText"/>
                    <w:rPr>
                      <w:b/>
                      <w:bCs/>
                    </w:rPr>
                  </w:pPr>
                  <w:r w:rsidRPr="00E80B4D">
                    <w:rPr>
                      <w:b/>
                      <w:bCs/>
                    </w:rPr>
                    <w:t>Recall</w:t>
                  </w:r>
                </w:p>
              </w:tc>
              <w:tc>
                <w:tcPr>
                  <w:tcW w:w="1610" w:type="dxa"/>
                </w:tcPr>
                <w:p w14:paraId="384AA784" w14:textId="75FFA10B" w:rsidR="00E80B4D" w:rsidRPr="00E80B4D" w:rsidRDefault="00E80B4D" w:rsidP="005F7936">
                  <w:pPr>
                    <w:pStyle w:val="BodyText"/>
                    <w:rPr>
                      <w:b/>
                      <w:bCs/>
                    </w:rPr>
                  </w:pPr>
                  <w:r w:rsidRPr="00E80B4D">
                    <w:rPr>
                      <w:b/>
                      <w:bCs/>
                    </w:rPr>
                    <w:t>Accuracy</w:t>
                  </w:r>
                </w:p>
              </w:tc>
            </w:tr>
            <w:tr w:rsidR="00E80B4D" w14:paraId="5D989B7E" w14:textId="77777777" w:rsidTr="00E80B4D">
              <w:tc>
                <w:tcPr>
                  <w:tcW w:w="1609" w:type="dxa"/>
                </w:tcPr>
                <w:p w14:paraId="34C01158" w14:textId="2C4CB4BD" w:rsidR="00E80B4D" w:rsidRDefault="00E80B4D" w:rsidP="005F7936">
                  <w:pPr>
                    <w:pStyle w:val="BodyText"/>
                  </w:pPr>
                  <w:r>
                    <w:t>SVM</w:t>
                  </w:r>
                </w:p>
              </w:tc>
              <w:tc>
                <w:tcPr>
                  <w:tcW w:w="1609" w:type="dxa"/>
                </w:tcPr>
                <w:p w14:paraId="4766317D" w14:textId="23005302" w:rsidR="00E80B4D" w:rsidRDefault="00AB30CA" w:rsidP="005F7936">
                  <w:pPr>
                    <w:pStyle w:val="BodyText"/>
                  </w:pPr>
                  <w:r>
                    <w:t>0.93</w:t>
                  </w:r>
                </w:p>
              </w:tc>
              <w:tc>
                <w:tcPr>
                  <w:tcW w:w="1609" w:type="dxa"/>
                </w:tcPr>
                <w:p w14:paraId="36855E0E" w14:textId="233D880C" w:rsidR="00E80B4D" w:rsidRDefault="00AB30CA" w:rsidP="005F7936">
                  <w:pPr>
                    <w:pStyle w:val="BodyText"/>
                  </w:pPr>
                  <w:r>
                    <w:t>1.00</w:t>
                  </w:r>
                </w:p>
              </w:tc>
              <w:tc>
                <w:tcPr>
                  <w:tcW w:w="1610" w:type="dxa"/>
                </w:tcPr>
                <w:p w14:paraId="35760A2A" w14:textId="697254F5" w:rsidR="00E80B4D" w:rsidRDefault="006F52B1" w:rsidP="005F7936">
                  <w:pPr>
                    <w:pStyle w:val="BodyText"/>
                  </w:pPr>
                  <w:r>
                    <w:t>0.87</w:t>
                  </w:r>
                </w:p>
              </w:tc>
              <w:tc>
                <w:tcPr>
                  <w:tcW w:w="1610" w:type="dxa"/>
                </w:tcPr>
                <w:p w14:paraId="0C70C740" w14:textId="155FA8C8" w:rsidR="00E80B4D" w:rsidRDefault="006F52B1" w:rsidP="005F7936">
                  <w:pPr>
                    <w:pStyle w:val="BodyText"/>
                  </w:pPr>
                  <w:r>
                    <w:t>0.98</w:t>
                  </w:r>
                </w:p>
              </w:tc>
            </w:tr>
            <w:tr w:rsidR="00E80B4D" w14:paraId="3E89DD24" w14:textId="77777777" w:rsidTr="00E80B4D">
              <w:tc>
                <w:tcPr>
                  <w:tcW w:w="1609" w:type="dxa"/>
                </w:tcPr>
                <w:p w14:paraId="42922849" w14:textId="4AD009CF" w:rsidR="00E80B4D" w:rsidRDefault="00E80B4D" w:rsidP="005F7936">
                  <w:pPr>
                    <w:pStyle w:val="BodyText"/>
                  </w:pPr>
                  <w:r>
                    <w:t>Neural Network</w:t>
                  </w:r>
                </w:p>
              </w:tc>
              <w:tc>
                <w:tcPr>
                  <w:tcW w:w="1609" w:type="dxa"/>
                </w:tcPr>
                <w:p w14:paraId="7C20477E" w14:textId="109350B0" w:rsidR="00E80B4D" w:rsidRDefault="00944047" w:rsidP="005F7936">
                  <w:pPr>
                    <w:pStyle w:val="BodyText"/>
                  </w:pPr>
                  <w:r>
                    <w:t>0.95</w:t>
                  </w:r>
                </w:p>
              </w:tc>
              <w:tc>
                <w:tcPr>
                  <w:tcW w:w="1609" w:type="dxa"/>
                </w:tcPr>
                <w:p w14:paraId="7D6397D8" w14:textId="55A88F66" w:rsidR="00E80B4D" w:rsidRDefault="00023F4C" w:rsidP="005F7936">
                  <w:pPr>
                    <w:pStyle w:val="BodyText"/>
                  </w:pPr>
                  <w:r>
                    <w:t>1.00</w:t>
                  </w:r>
                </w:p>
              </w:tc>
              <w:tc>
                <w:tcPr>
                  <w:tcW w:w="1610" w:type="dxa"/>
                </w:tcPr>
                <w:p w14:paraId="70C52909" w14:textId="495EBCE8" w:rsidR="00E80B4D" w:rsidRDefault="00023F4C" w:rsidP="005F7936">
                  <w:pPr>
                    <w:pStyle w:val="BodyText"/>
                  </w:pPr>
                  <w:r>
                    <w:t>0.91</w:t>
                  </w:r>
                </w:p>
              </w:tc>
              <w:tc>
                <w:tcPr>
                  <w:tcW w:w="1610" w:type="dxa"/>
                </w:tcPr>
                <w:p w14:paraId="56C429F1" w14:textId="1FD0F895" w:rsidR="00E80B4D" w:rsidRDefault="00711F48" w:rsidP="005F7936">
                  <w:pPr>
                    <w:pStyle w:val="BodyText"/>
                  </w:pPr>
                  <w:r>
                    <w:t>0.99</w:t>
                  </w:r>
                </w:p>
              </w:tc>
            </w:tr>
          </w:tbl>
          <w:p w14:paraId="2B24AAD9" w14:textId="77777777" w:rsidR="002836C1" w:rsidRDefault="002836C1" w:rsidP="005F7936">
            <w:pPr>
              <w:pStyle w:val="BodyText"/>
            </w:pPr>
          </w:p>
        </w:tc>
      </w:tr>
      <w:tr w:rsidR="002836C1" w14:paraId="7B94ADD0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57C3AE6D" w14:textId="77777777" w:rsidR="002836C1" w:rsidRDefault="002836C1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09076404" w14:textId="53FDCE7C" w:rsidR="002836C1" w:rsidRDefault="000D384B" w:rsidP="00B36E59">
            <w:pPr>
              <w:pStyle w:val="Heading4"/>
            </w:pPr>
            <w:r>
              <w:t>Findings</w:t>
            </w:r>
          </w:p>
        </w:tc>
      </w:tr>
      <w:tr w:rsidR="002836C1" w14:paraId="132A346D" w14:textId="77777777" w:rsidTr="002509E1"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F1A9C83" w14:textId="77777777" w:rsidR="002836C1" w:rsidRDefault="002836C1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nil"/>
              <w:right w:val="nil"/>
            </w:tcBorders>
          </w:tcPr>
          <w:p w14:paraId="6AF34EFD" w14:textId="43C4F0BC" w:rsidR="002836C1" w:rsidRDefault="008D25A6" w:rsidP="008D25A6">
            <w:pPr>
              <w:pStyle w:val="BodyText"/>
            </w:pPr>
            <w:r>
              <w:t>For all metrics but precision</w:t>
            </w:r>
            <w:r w:rsidR="00482648">
              <w:t>, the neural network perform</w:t>
            </w:r>
            <w:r w:rsidR="00FA725E">
              <w:t>ed</w:t>
            </w:r>
            <w:r w:rsidR="00482648">
              <w:t xml:space="preserve"> better than </w:t>
            </w:r>
            <w:r w:rsidR="00F65134">
              <w:t xml:space="preserve">the SVM classifier. </w:t>
            </w:r>
            <w:r w:rsidR="007455A5">
              <w:t xml:space="preserve">This indicates that for NLP </w:t>
            </w:r>
            <w:r w:rsidR="00440E1E">
              <w:t xml:space="preserve">binary </w:t>
            </w:r>
            <w:r w:rsidR="007455A5">
              <w:t xml:space="preserve">classification tasks, </w:t>
            </w:r>
            <w:r w:rsidR="00583041">
              <w:t xml:space="preserve">neural networks are better </w:t>
            </w:r>
            <w:r w:rsidR="00440E1E">
              <w:t xml:space="preserve">at learning the trends in </w:t>
            </w:r>
            <w:r w:rsidR="00FB6F54">
              <w:t>high dimensional vector spaces.</w:t>
            </w:r>
            <w:r w:rsidR="00440E1E">
              <w:t xml:space="preserve"> </w:t>
            </w:r>
          </w:p>
        </w:tc>
      </w:tr>
    </w:tbl>
    <w:p w14:paraId="1DE1A8D3" w14:textId="7DAEC922" w:rsidR="008C264E" w:rsidRPr="00BC7DA1" w:rsidRDefault="008C264E" w:rsidP="008C264E">
      <w:pPr>
        <w:autoSpaceDE w:val="0"/>
        <w:autoSpaceDN w:val="0"/>
        <w:adjustRightInd w:val="0"/>
        <w:rPr>
          <w:rFonts w:ascii="Calibri" w:hAnsi="Calibri" w:cs="Calibri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4107"/>
        <w:gridCol w:w="4108"/>
      </w:tblGrid>
      <w:tr w:rsidR="00D71D04" w14:paraId="32C7D7FF" w14:textId="77777777" w:rsidTr="00596DBF">
        <w:tc>
          <w:tcPr>
            <w:tcW w:w="8494" w:type="dxa"/>
            <w:gridSpan w:val="3"/>
          </w:tcPr>
          <w:p w14:paraId="1B9EB664" w14:textId="68853522" w:rsidR="00D71D04" w:rsidRDefault="00D71D04" w:rsidP="00D71D04">
            <w:pPr>
              <w:pStyle w:val="Heading3"/>
            </w:pPr>
            <w:bookmarkStart w:id="16" w:name="_Toc179755130"/>
            <w:r>
              <w:t>Comparisons of different AI techniques</w:t>
            </w:r>
            <w:bookmarkEnd w:id="16"/>
          </w:p>
        </w:tc>
      </w:tr>
      <w:tr w:rsidR="00D71D04" w14:paraId="5FC07ABF" w14:textId="77777777" w:rsidTr="00596DBF">
        <w:tc>
          <w:tcPr>
            <w:tcW w:w="279" w:type="dxa"/>
          </w:tcPr>
          <w:p w14:paraId="25E612BA" w14:textId="77777777" w:rsidR="00D71D04" w:rsidRDefault="00D71D04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gridSpan w:val="2"/>
          </w:tcPr>
          <w:p w14:paraId="37B617EC" w14:textId="1B5DDA86" w:rsidR="00D71D04" w:rsidRDefault="002E367B" w:rsidP="002E367B">
            <w:pPr>
              <w:pStyle w:val="Heading4"/>
            </w:pPr>
            <w:r>
              <w:t>Support Vector Classifier</w:t>
            </w:r>
          </w:p>
        </w:tc>
      </w:tr>
      <w:tr w:rsidR="00EB49E1" w14:paraId="1805AFBD" w14:textId="77777777" w:rsidTr="00596DBF">
        <w:tc>
          <w:tcPr>
            <w:tcW w:w="279" w:type="dxa"/>
          </w:tcPr>
          <w:p w14:paraId="1A417BCA" w14:textId="77777777" w:rsidR="00EB49E1" w:rsidRDefault="00EB49E1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4107" w:type="dxa"/>
          </w:tcPr>
          <w:p w14:paraId="49F3CA2A" w14:textId="7BCB08FD" w:rsidR="00EB49E1" w:rsidRPr="00BB1BF3" w:rsidRDefault="00BB1BF3" w:rsidP="00BB1BF3">
            <w:pPr>
              <w:pStyle w:val="BodyText"/>
              <w:rPr>
                <w:b/>
                <w:bCs/>
              </w:rPr>
            </w:pPr>
            <w:r w:rsidRPr="00BB1BF3">
              <w:rPr>
                <w:b/>
                <w:bCs/>
              </w:rPr>
              <w:t>Advantages</w:t>
            </w:r>
          </w:p>
        </w:tc>
        <w:tc>
          <w:tcPr>
            <w:tcW w:w="4108" w:type="dxa"/>
          </w:tcPr>
          <w:p w14:paraId="5D36BD36" w14:textId="1E92275F" w:rsidR="00EB49E1" w:rsidRPr="00BB1BF3" w:rsidRDefault="00BB1BF3" w:rsidP="00BB1BF3">
            <w:pPr>
              <w:pStyle w:val="BodyText"/>
              <w:rPr>
                <w:b/>
                <w:bCs/>
              </w:rPr>
            </w:pPr>
            <w:r w:rsidRPr="00BB1BF3">
              <w:rPr>
                <w:b/>
                <w:bCs/>
              </w:rPr>
              <w:t>Disadvantages</w:t>
            </w:r>
          </w:p>
        </w:tc>
      </w:tr>
      <w:tr w:rsidR="00EB49E1" w14:paraId="175696EF" w14:textId="77777777" w:rsidTr="00596DBF">
        <w:tc>
          <w:tcPr>
            <w:tcW w:w="279" w:type="dxa"/>
          </w:tcPr>
          <w:p w14:paraId="143285CC" w14:textId="77777777" w:rsidR="00EB49E1" w:rsidRDefault="00EB49E1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4107" w:type="dxa"/>
          </w:tcPr>
          <w:p w14:paraId="716EF67C" w14:textId="77777777" w:rsidR="00EB49E1" w:rsidRDefault="008B694E" w:rsidP="009E3A20">
            <w:pPr>
              <w:pStyle w:val="TableBullet"/>
            </w:pPr>
            <w:r>
              <w:t>Robust to small datasets</w:t>
            </w:r>
          </w:p>
          <w:p w14:paraId="71439921" w14:textId="4E739D12" w:rsidR="008B694E" w:rsidRDefault="00FA3DD2" w:rsidP="009E3A20">
            <w:pPr>
              <w:pStyle w:val="TableBullet"/>
            </w:pPr>
            <w:r>
              <w:t>Performance</w:t>
            </w:r>
          </w:p>
        </w:tc>
        <w:tc>
          <w:tcPr>
            <w:tcW w:w="4108" w:type="dxa"/>
          </w:tcPr>
          <w:p w14:paraId="74EEDE03" w14:textId="054D2BF4" w:rsidR="00EB49E1" w:rsidRDefault="00F047E2" w:rsidP="009E3A20">
            <w:pPr>
              <w:pStyle w:val="TableBullet"/>
            </w:pPr>
            <w:r>
              <w:t>Low s</w:t>
            </w:r>
            <w:r w:rsidR="00C67847">
              <w:t>calability</w:t>
            </w:r>
          </w:p>
          <w:p w14:paraId="495685C4" w14:textId="6E891248" w:rsidR="00D45921" w:rsidRDefault="00417EE5" w:rsidP="009E3A20">
            <w:pPr>
              <w:pStyle w:val="TableBullet"/>
            </w:pPr>
            <w:r>
              <w:t>Difficulty handling high dimensional data</w:t>
            </w:r>
          </w:p>
        </w:tc>
      </w:tr>
      <w:tr w:rsidR="000C0042" w14:paraId="266540D4" w14:textId="77777777" w:rsidTr="00596DBF">
        <w:tc>
          <w:tcPr>
            <w:tcW w:w="279" w:type="dxa"/>
          </w:tcPr>
          <w:p w14:paraId="583D9D12" w14:textId="77777777" w:rsidR="000C0042" w:rsidRDefault="000C0042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gridSpan w:val="2"/>
          </w:tcPr>
          <w:p w14:paraId="1ECA57EB" w14:textId="77777777" w:rsidR="000C0042" w:rsidRDefault="00322DEC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The support vector classifier was able to </w:t>
            </w:r>
            <w:r w:rsidR="00052A62">
              <w:rPr>
                <w:rFonts w:ascii="Calibri" w:hAnsi="Calibri" w:cs="Calibri"/>
                <w:bCs/>
              </w:rPr>
              <w:t>correctly disting</w:t>
            </w:r>
            <w:r w:rsidR="00821428">
              <w:rPr>
                <w:rFonts w:ascii="Calibri" w:hAnsi="Calibri" w:cs="Calibri"/>
                <w:bCs/>
              </w:rPr>
              <w:t>uish between spam and non-spam SMS texts with reasonable accuracy.</w:t>
            </w:r>
            <w:r w:rsidR="00EA14E1">
              <w:rPr>
                <w:rFonts w:ascii="Calibri" w:hAnsi="Calibri" w:cs="Calibri"/>
                <w:bCs/>
              </w:rPr>
              <w:t xml:space="preserve"> However, the recall score</w:t>
            </w:r>
            <w:r w:rsidR="002F4E7E">
              <w:rPr>
                <w:rFonts w:ascii="Calibri" w:hAnsi="Calibri" w:cs="Calibri"/>
                <w:bCs/>
              </w:rPr>
              <w:t xml:space="preserve"> shows that the SVM classifier </w:t>
            </w:r>
            <w:r w:rsidR="00C87531">
              <w:rPr>
                <w:rFonts w:ascii="Calibri" w:hAnsi="Calibri" w:cs="Calibri"/>
                <w:bCs/>
              </w:rPr>
              <w:t>predicts a higher number of false negatives</w:t>
            </w:r>
            <w:r w:rsidR="00146228">
              <w:rPr>
                <w:rFonts w:ascii="Calibri" w:hAnsi="Calibri" w:cs="Calibri"/>
                <w:bCs/>
              </w:rPr>
              <w:t xml:space="preserve"> comparatively to neural networks.</w:t>
            </w:r>
          </w:p>
          <w:p w14:paraId="14F3F342" w14:textId="77777777" w:rsidR="00146228" w:rsidRDefault="00146228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  <w:p w14:paraId="4EBF9288" w14:textId="295FD3C7" w:rsidR="00146228" w:rsidRDefault="00146228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Due to the nature of </w:t>
            </w:r>
            <w:r w:rsidR="006F4FEA">
              <w:rPr>
                <w:rFonts w:ascii="Calibri" w:hAnsi="Calibri" w:cs="Calibri"/>
                <w:bCs/>
              </w:rPr>
              <w:t xml:space="preserve">NLP tasks and text vectorization, </w:t>
            </w:r>
            <w:r w:rsidR="00C2298D">
              <w:rPr>
                <w:rFonts w:ascii="Calibri" w:hAnsi="Calibri" w:cs="Calibri"/>
                <w:bCs/>
              </w:rPr>
              <w:t xml:space="preserve">the input </w:t>
            </w:r>
            <w:r w:rsidR="008621BE">
              <w:rPr>
                <w:rFonts w:ascii="Calibri" w:hAnsi="Calibri" w:cs="Calibri"/>
                <w:bCs/>
              </w:rPr>
              <w:t xml:space="preserve">sequence usually takes form as a </w:t>
            </w:r>
            <w:r w:rsidR="00E64F2F">
              <w:rPr>
                <w:rFonts w:ascii="Calibri" w:hAnsi="Calibri" w:cs="Calibri"/>
                <w:bCs/>
              </w:rPr>
              <w:t xml:space="preserve">series of features with many dimensions that </w:t>
            </w:r>
            <w:r w:rsidR="006817E0">
              <w:rPr>
                <w:rFonts w:ascii="Calibri" w:hAnsi="Calibri" w:cs="Calibri"/>
                <w:bCs/>
              </w:rPr>
              <w:t>SVMs generally struggle with.</w:t>
            </w:r>
          </w:p>
        </w:tc>
      </w:tr>
      <w:tr w:rsidR="004D1922" w14:paraId="4A153615" w14:textId="77777777" w:rsidTr="00596DBF">
        <w:tc>
          <w:tcPr>
            <w:tcW w:w="279" w:type="dxa"/>
          </w:tcPr>
          <w:p w14:paraId="547C4C49" w14:textId="77777777" w:rsidR="004D1922" w:rsidRDefault="004D1922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gridSpan w:val="2"/>
          </w:tcPr>
          <w:p w14:paraId="3F877160" w14:textId="219B3438" w:rsidR="004D1922" w:rsidRDefault="0073530F" w:rsidP="004D1922">
            <w:pPr>
              <w:pStyle w:val="Heading4"/>
            </w:pPr>
            <w:r>
              <w:t>Neural Network</w:t>
            </w:r>
          </w:p>
        </w:tc>
      </w:tr>
      <w:tr w:rsidR="00EB49E1" w14:paraId="5CCF10DD" w14:textId="77777777" w:rsidTr="00596DBF">
        <w:tc>
          <w:tcPr>
            <w:tcW w:w="279" w:type="dxa"/>
          </w:tcPr>
          <w:p w14:paraId="4DB84279" w14:textId="77777777" w:rsidR="00EB49E1" w:rsidRDefault="00EB49E1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4107" w:type="dxa"/>
          </w:tcPr>
          <w:p w14:paraId="4A341707" w14:textId="52C5963D" w:rsidR="00EB49E1" w:rsidRPr="00BB1BF3" w:rsidRDefault="00BB1BF3" w:rsidP="00BB1BF3">
            <w:pPr>
              <w:pStyle w:val="BodyText"/>
              <w:rPr>
                <w:b/>
                <w:bCs/>
              </w:rPr>
            </w:pPr>
            <w:r w:rsidRPr="00BB1BF3">
              <w:rPr>
                <w:b/>
                <w:bCs/>
              </w:rPr>
              <w:t>Advantages</w:t>
            </w:r>
          </w:p>
        </w:tc>
        <w:tc>
          <w:tcPr>
            <w:tcW w:w="4108" w:type="dxa"/>
          </w:tcPr>
          <w:p w14:paraId="30DB0156" w14:textId="47E18449" w:rsidR="00EB49E1" w:rsidRPr="00BB1BF3" w:rsidRDefault="00BB1BF3" w:rsidP="00BB1BF3">
            <w:pPr>
              <w:pStyle w:val="BodyText"/>
              <w:rPr>
                <w:b/>
                <w:bCs/>
              </w:rPr>
            </w:pPr>
            <w:r w:rsidRPr="00BB1BF3">
              <w:rPr>
                <w:b/>
                <w:bCs/>
              </w:rPr>
              <w:t>Disadvantages</w:t>
            </w:r>
          </w:p>
        </w:tc>
      </w:tr>
      <w:tr w:rsidR="00EB49E1" w14:paraId="6CEE7B4B" w14:textId="77777777" w:rsidTr="00596DBF">
        <w:tc>
          <w:tcPr>
            <w:tcW w:w="279" w:type="dxa"/>
          </w:tcPr>
          <w:p w14:paraId="56821A1B" w14:textId="77777777" w:rsidR="00EB49E1" w:rsidRDefault="00EB49E1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4107" w:type="dxa"/>
          </w:tcPr>
          <w:p w14:paraId="7408A1E9" w14:textId="77777777" w:rsidR="00EB49E1" w:rsidRDefault="00E41292" w:rsidP="009E3A20">
            <w:pPr>
              <w:pStyle w:val="TableBullet"/>
            </w:pPr>
            <w:r>
              <w:t>High complexity handling</w:t>
            </w:r>
          </w:p>
          <w:p w14:paraId="5830649C" w14:textId="087B1F17" w:rsidR="00E41292" w:rsidRDefault="00F047E2" w:rsidP="009E3A20">
            <w:pPr>
              <w:pStyle w:val="TableBullet"/>
            </w:pPr>
            <w:r>
              <w:t>High scalability</w:t>
            </w:r>
          </w:p>
        </w:tc>
        <w:tc>
          <w:tcPr>
            <w:tcW w:w="4108" w:type="dxa"/>
          </w:tcPr>
          <w:p w14:paraId="44EFC8DB" w14:textId="77777777" w:rsidR="00EB49E1" w:rsidRDefault="001D72EF" w:rsidP="009E3A20">
            <w:pPr>
              <w:pStyle w:val="TableBullet"/>
            </w:pPr>
            <w:r>
              <w:t>Data dependency</w:t>
            </w:r>
          </w:p>
          <w:p w14:paraId="5390969A" w14:textId="1B1B7227" w:rsidR="001D72EF" w:rsidRDefault="0023768A" w:rsidP="009E3A20">
            <w:pPr>
              <w:pStyle w:val="TableBullet"/>
            </w:pPr>
            <w:r>
              <w:t>Difficult to tune optimal parameters</w:t>
            </w:r>
          </w:p>
        </w:tc>
      </w:tr>
      <w:tr w:rsidR="00EB49E1" w14:paraId="374F32FD" w14:textId="77777777" w:rsidTr="00596DBF">
        <w:tc>
          <w:tcPr>
            <w:tcW w:w="279" w:type="dxa"/>
          </w:tcPr>
          <w:p w14:paraId="690D68C3" w14:textId="77777777" w:rsidR="00EB49E1" w:rsidRDefault="00EB49E1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</w:p>
        </w:tc>
        <w:tc>
          <w:tcPr>
            <w:tcW w:w="8215" w:type="dxa"/>
            <w:gridSpan w:val="2"/>
          </w:tcPr>
          <w:p w14:paraId="42790204" w14:textId="3BAEBA0B" w:rsidR="00EB49E1" w:rsidRDefault="00BB1F9B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This work demonstrated that neural networks were able to </w:t>
            </w:r>
            <w:r w:rsidR="00C63CD5">
              <w:rPr>
                <w:rFonts w:ascii="Calibri" w:hAnsi="Calibri" w:cs="Calibri"/>
                <w:bCs/>
              </w:rPr>
              <w:t>outperform SVM classifiers for binary NLP classification tasks</w:t>
            </w:r>
            <w:r w:rsidR="00485796">
              <w:rPr>
                <w:rFonts w:ascii="Calibri" w:hAnsi="Calibri" w:cs="Calibri"/>
                <w:bCs/>
              </w:rPr>
              <w:t xml:space="preserve"> in precision, recall, f1-score, and accuracy. In the earlier stages of model configuration, </w:t>
            </w:r>
            <w:r w:rsidR="00E41304">
              <w:rPr>
                <w:rFonts w:ascii="Calibri" w:hAnsi="Calibri" w:cs="Calibri"/>
                <w:bCs/>
              </w:rPr>
              <w:t xml:space="preserve">it was found that </w:t>
            </w:r>
            <w:r w:rsidR="005579DF">
              <w:rPr>
                <w:rFonts w:ascii="Calibri" w:hAnsi="Calibri" w:cs="Calibri"/>
                <w:bCs/>
              </w:rPr>
              <w:t xml:space="preserve">configurations normally used to learn complex non-linear </w:t>
            </w:r>
            <w:r w:rsidR="006E1ED8">
              <w:rPr>
                <w:rFonts w:ascii="Calibri" w:hAnsi="Calibri" w:cs="Calibri"/>
                <w:bCs/>
              </w:rPr>
              <w:t xml:space="preserve">relationships between feature pairs was unnecessary due to the sparsity/separability of the </w:t>
            </w:r>
            <w:r w:rsidR="006C7A76">
              <w:rPr>
                <w:rFonts w:ascii="Calibri" w:hAnsi="Calibri" w:cs="Calibri"/>
                <w:bCs/>
              </w:rPr>
              <w:t>vectors.</w:t>
            </w:r>
          </w:p>
        </w:tc>
      </w:tr>
    </w:tbl>
    <w:p w14:paraId="2076A8AE" w14:textId="574CC759" w:rsidR="008C264E" w:rsidRDefault="008C264E" w:rsidP="008C264E">
      <w:pPr>
        <w:autoSpaceDE w:val="0"/>
        <w:autoSpaceDN w:val="0"/>
        <w:adjustRightInd w:val="0"/>
        <w:rPr>
          <w:rFonts w:ascii="Calibri" w:hAnsi="Calibri" w:cs="Calibri"/>
        </w:rPr>
      </w:pPr>
    </w:p>
    <w:p w14:paraId="2DB84F3A" w14:textId="52F75C38" w:rsidR="008C264E" w:rsidRPr="00BE64DE" w:rsidRDefault="008C264E" w:rsidP="00BE64DE">
      <w:pPr>
        <w:pStyle w:val="Heading2"/>
      </w:pPr>
      <w:bookmarkStart w:id="17" w:name="_Toc179755131"/>
      <w:r>
        <w:lastRenderedPageBreak/>
        <w:t>Conclusions and Recommendations</w:t>
      </w:r>
      <w:bookmarkEnd w:id="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92A53" w14:paraId="59D79948" w14:textId="77777777" w:rsidTr="00BE64DE">
        <w:tc>
          <w:tcPr>
            <w:tcW w:w="8494" w:type="dxa"/>
          </w:tcPr>
          <w:p w14:paraId="1C4D3ADB" w14:textId="0B41BF11" w:rsidR="00A92A53" w:rsidRDefault="00A92A53" w:rsidP="00A92A53">
            <w:pPr>
              <w:pStyle w:val="Heading3"/>
            </w:pPr>
            <w:bookmarkStart w:id="18" w:name="_Toc179755132"/>
            <w:r>
              <w:t>Conclusion</w:t>
            </w:r>
            <w:bookmarkEnd w:id="18"/>
          </w:p>
        </w:tc>
      </w:tr>
      <w:tr w:rsidR="00A92A53" w14:paraId="539330A9" w14:textId="77777777" w:rsidTr="00BE64DE">
        <w:tc>
          <w:tcPr>
            <w:tcW w:w="8494" w:type="dxa"/>
          </w:tcPr>
          <w:p w14:paraId="3F204210" w14:textId="2F6FD5A5" w:rsidR="00A92A53" w:rsidRDefault="00400820" w:rsidP="00A92A53">
            <w:pPr>
              <w:pStyle w:val="BodyText"/>
            </w:pPr>
            <w:r>
              <w:t xml:space="preserve">The results of this study show that </w:t>
            </w:r>
            <w:r w:rsidR="00DE3B48">
              <w:t xml:space="preserve">between SVM and neural network classification models, </w:t>
            </w:r>
            <w:r w:rsidR="00124F39">
              <w:t>neural networks were able to more accurat</w:t>
            </w:r>
            <w:r w:rsidR="00780D71">
              <w:t xml:space="preserve">ely classify whether a given SMS text message was spam or non-spam. </w:t>
            </w:r>
            <w:r w:rsidR="007C1D41">
              <w:t>Due to the sparsity of the vector matrix</w:t>
            </w:r>
            <w:r w:rsidR="00B226FC">
              <w:t>, the transformed dataset is reasonably separable</w:t>
            </w:r>
            <w:r w:rsidR="004D3A8D">
              <w:t xml:space="preserve">, reducing the need </w:t>
            </w:r>
            <w:r w:rsidR="0045776B">
              <w:t>for neural network configurations t</w:t>
            </w:r>
            <w:r w:rsidR="005C150F">
              <w:t xml:space="preserve">argeted towards learning complex non-linear relationships between feature pairs. Hence, </w:t>
            </w:r>
            <w:r w:rsidR="00C56887">
              <w:t xml:space="preserve">further parameter tuning </w:t>
            </w:r>
            <w:r w:rsidR="004A5956">
              <w:t xml:space="preserve">may be able to produce a more computationally efficient model without sacrificing </w:t>
            </w:r>
            <w:r w:rsidR="002C78FC">
              <w:t xml:space="preserve">performance. This work </w:t>
            </w:r>
            <w:r w:rsidR="00925C04">
              <w:t xml:space="preserve">expands on previous literature </w:t>
            </w:r>
            <w:r w:rsidR="008D4289">
              <w:t>and critique</w:t>
            </w:r>
            <w:r w:rsidR="004E6D7E">
              <w:t>s</w:t>
            </w:r>
            <w:r w:rsidR="008D4289">
              <w:t xml:space="preserve"> the recommendation of support vector machines </w:t>
            </w:r>
            <w:r w:rsidR="00BE7D8A">
              <w:t>for the use of SMS text classification tasks</w:t>
            </w:r>
            <w:r w:rsidR="004E6D7E">
              <w:t>.</w:t>
            </w:r>
            <w:r w:rsidR="00871A9E">
              <w:t xml:space="preserve"> </w:t>
            </w:r>
            <w:r w:rsidR="00C93B6C">
              <w:t xml:space="preserve">Further work </w:t>
            </w:r>
            <w:r w:rsidR="00FD7C8A">
              <w:t xml:space="preserve">into this topic </w:t>
            </w:r>
            <w:r w:rsidR="009A39FD">
              <w:t>could expand into datasets on social media posts</w:t>
            </w:r>
            <w:r w:rsidR="00225F53">
              <w:t xml:space="preserve">, job postings, </w:t>
            </w:r>
            <w:r w:rsidR="00517F7F">
              <w:t xml:space="preserve">etc. </w:t>
            </w:r>
            <w:r w:rsidR="006808EC">
              <w:t>Ultimately</w:t>
            </w:r>
            <w:r w:rsidR="00B60352">
              <w:t xml:space="preserve"> the task of binary NLP text classification is a broad topic that is applicable to a myriad of disciplines.</w:t>
            </w:r>
          </w:p>
        </w:tc>
      </w:tr>
    </w:tbl>
    <w:p w14:paraId="12C41D65" w14:textId="262818E6" w:rsidR="008C264E" w:rsidRDefault="008C264E" w:rsidP="008C264E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92A53" w14:paraId="4046A5A3" w14:textId="77777777" w:rsidTr="00BE64DE">
        <w:tc>
          <w:tcPr>
            <w:tcW w:w="8494" w:type="dxa"/>
          </w:tcPr>
          <w:p w14:paraId="37E75222" w14:textId="392E886E" w:rsidR="00A92A53" w:rsidRDefault="00A92A53" w:rsidP="00A92A53">
            <w:pPr>
              <w:pStyle w:val="Heading3"/>
            </w:pPr>
            <w:bookmarkStart w:id="19" w:name="_Toc179755133"/>
            <w:r>
              <w:t>Recommendation</w:t>
            </w:r>
            <w:bookmarkEnd w:id="19"/>
          </w:p>
        </w:tc>
      </w:tr>
      <w:tr w:rsidR="00A92A53" w14:paraId="3B12FB42" w14:textId="77777777" w:rsidTr="00BE64DE">
        <w:tc>
          <w:tcPr>
            <w:tcW w:w="8494" w:type="dxa"/>
          </w:tcPr>
          <w:p w14:paraId="714D3C66" w14:textId="3F3845D3" w:rsidR="00A92A53" w:rsidRDefault="009442B1" w:rsidP="00A92A53">
            <w:pPr>
              <w:pStyle w:val="BodyText"/>
            </w:pPr>
            <w:r>
              <w:t xml:space="preserve">When comparing </w:t>
            </w:r>
            <w:r w:rsidR="00206572">
              <w:t xml:space="preserve">the classification models of neural networks and SVMs, </w:t>
            </w:r>
            <w:r w:rsidR="00E349B4">
              <w:t xml:space="preserve">it is recommended that </w:t>
            </w:r>
            <w:r w:rsidR="004C62BC">
              <w:t xml:space="preserve">users choose a solution that utilizes </w:t>
            </w:r>
            <w:r w:rsidR="00BF797C">
              <w:t>some non-complex configuration of a neural network.</w:t>
            </w:r>
            <w:r w:rsidR="00DD2B75">
              <w:t xml:space="preserve"> As shown in the </w:t>
            </w:r>
            <w:hyperlink w:anchor="_Model_Evaluations" w:history="1">
              <w:r w:rsidR="00DD2B75" w:rsidRPr="00346799">
                <w:rPr>
                  <w:rStyle w:val="Hyperlink"/>
                </w:rPr>
                <w:t>model evaluations</w:t>
              </w:r>
            </w:hyperlink>
            <w:r w:rsidR="00DD2B75">
              <w:t xml:space="preserve"> section, </w:t>
            </w:r>
            <w:r w:rsidR="00346799">
              <w:t>neural networks outperformed the SVM classifier in all metrics but precision where both models achieved a precision score of 1.00.</w:t>
            </w:r>
          </w:p>
        </w:tc>
      </w:tr>
    </w:tbl>
    <w:p w14:paraId="79F3C3AF" w14:textId="50419E32" w:rsidR="008C264E" w:rsidRDefault="008C264E">
      <w:pPr>
        <w:spacing w:before="80" w:after="80"/>
        <w:rPr>
          <w:rFonts w:asciiTheme="majorHAnsi" w:eastAsia="Times New Roman" w:hAnsiTheme="majorHAnsi" w:cs="Arial"/>
          <w:bCs/>
          <w:iCs/>
          <w:color w:val="0F4BEB" w:themeColor="accent1"/>
          <w:sz w:val="30"/>
          <w:szCs w:val="28"/>
          <w:lang w:eastAsia="en-AU"/>
        </w:rPr>
      </w:pPr>
      <w:r>
        <w:br w:type="page"/>
      </w:r>
    </w:p>
    <w:p w14:paraId="08A87473" w14:textId="13608C51" w:rsidR="008C264E" w:rsidRDefault="008C264E" w:rsidP="008C264E">
      <w:pPr>
        <w:pStyle w:val="Heading2"/>
      </w:pPr>
      <w:bookmarkStart w:id="20" w:name="_Toc179755134"/>
      <w:r>
        <w:lastRenderedPageBreak/>
        <w:t>List of References</w:t>
      </w:r>
      <w:bookmarkEnd w:id="20"/>
    </w:p>
    <w:p w14:paraId="1E7C7D96" w14:textId="2A81F5DA" w:rsidR="008C264E" w:rsidRPr="00530229" w:rsidRDefault="008C264E" w:rsidP="008C264E">
      <w:pPr>
        <w:autoSpaceDE w:val="0"/>
        <w:autoSpaceDN w:val="0"/>
        <w:adjustRightInd w:val="0"/>
        <w:rPr>
          <w:rFonts w:ascii="Calibri" w:hAnsi="Calibri" w:cs="Calibri"/>
          <w:i/>
          <w:iCs/>
          <w:color w:val="A6A6A6" w:themeColor="background1" w:themeShade="A6"/>
        </w:rPr>
      </w:pPr>
      <w:r w:rsidRPr="00530229">
        <w:rPr>
          <w:rFonts w:ascii="Calibri" w:hAnsi="Calibri" w:cs="Calibri"/>
          <w:i/>
          <w:iCs/>
          <w:color w:val="A6A6A6" w:themeColor="background1" w:themeShade="A6"/>
        </w:rPr>
        <w:t xml:space="preserve">When you use material from other reports or books, you </w:t>
      </w:r>
      <w:r w:rsidRPr="00530229">
        <w:rPr>
          <w:rFonts w:ascii="Calibri-Italic" w:hAnsi="Calibri-Italic" w:cs="Calibri-Italic"/>
          <w:i/>
          <w:iCs/>
          <w:color w:val="A6A6A6" w:themeColor="background1" w:themeShade="A6"/>
        </w:rPr>
        <w:t xml:space="preserve">must </w:t>
      </w:r>
      <w:r w:rsidRPr="00530229">
        <w:rPr>
          <w:rFonts w:ascii="Calibri" w:hAnsi="Calibri" w:cs="Calibri"/>
          <w:i/>
          <w:iCs/>
          <w:color w:val="A6A6A6" w:themeColor="background1" w:themeShade="A6"/>
        </w:rPr>
        <w:t xml:space="preserve">properly acknowledge it, by citing the report or book in a list of </w:t>
      </w:r>
      <w:proofErr w:type="gramStart"/>
      <w:r w:rsidRPr="00530229">
        <w:rPr>
          <w:rFonts w:ascii="Calibri" w:hAnsi="Calibri" w:cs="Calibri"/>
          <w:i/>
          <w:iCs/>
          <w:color w:val="A6A6A6" w:themeColor="background1" w:themeShade="A6"/>
        </w:rPr>
        <w:t>references, and</w:t>
      </w:r>
      <w:proofErr w:type="gramEnd"/>
      <w:r w:rsidRPr="00530229">
        <w:rPr>
          <w:rFonts w:ascii="Calibri" w:hAnsi="Calibri" w:cs="Calibri"/>
          <w:i/>
          <w:iCs/>
          <w:color w:val="A6A6A6" w:themeColor="background1" w:themeShade="A6"/>
        </w:rPr>
        <w:t xml:space="preserve"> referring to the list at the places in the text where the material is used. Please use </w:t>
      </w:r>
      <w:proofErr w:type="gramStart"/>
      <w:r w:rsidRPr="00F93B0B">
        <w:rPr>
          <w:rFonts w:ascii="Segoe UI" w:hAnsi="Segoe UI" w:cs="Segoe UI"/>
          <w:i/>
          <w:iCs/>
          <w:color w:val="A6A6A6" w:themeColor="background1" w:themeShade="A6"/>
          <w:u w:val="single"/>
        </w:rPr>
        <w:t>The</w:t>
      </w:r>
      <w:proofErr w:type="gramEnd"/>
      <w:r w:rsidRPr="00F93B0B">
        <w:rPr>
          <w:rFonts w:ascii="Segoe UI" w:hAnsi="Segoe UI" w:cs="Segoe UI"/>
          <w:i/>
          <w:iCs/>
          <w:color w:val="A6A6A6" w:themeColor="background1" w:themeShade="A6"/>
          <w:u w:val="single"/>
        </w:rPr>
        <w:t xml:space="preserve"> </w:t>
      </w:r>
      <w:hyperlink r:id="rId26" w:history="1">
        <w:r w:rsidRPr="00F93B0B">
          <w:rPr>
            <w:rFonts w:ascii="Calibri" w:hAnsi="Calibri" w:cs="Calibri"/>
            <w:color w:val="A6A6A6" w:themeColor="background1" w:themeShade="A6"/>
            <w:u w:val="single"/>
          </w:rPr>
          <w:t>APA (American Psychological Association) referencing style</w:t>
        </w:r>
      </w:hyperlink>
      <w:r w:rsidRPr="00F93B0B">
        <w:rPr>
          <w:rFonts w:ascii="Calibri" w:hAnsi="Calibri" w:cs="Calibri"/>
          <w:i/>
          <w:iCs/>
          <w:color w:val="A6A6A6" w:themeColor="background1" w:themeShade="A6"/>
        </w:rPr>
        <w:t xml:space="preserve"> in this report.</w:t>
      </w:r>
      <w:r w:rsidR="00F93B0B">
        <w:rPr>
          <w:rFonts w:ascii="Calibri" w:hAnsi="Calibri" w:cs="Calibri"/>
          <w:i/>
          <w:iCs/>
          <w:color w:val="A6A6A6" w:themeColor="background1" w:themeShade="A6"/>
        </w:rPr>
        <w:t xml:space="preserve"> </w:t>
      </w:r>
      <w:r w:rsidRPr="00530229">
        <w:rPr>
          <w:rFonts w:ascii="Calibri" w:hAnsi="Calibri" w:cs="Calibri"/>
          <w:i/>
          <w:iCs/>
          <w:color w:val="A6A6A6" w:themeColor="background1" w:themeShade="A6"/>
        </w:rPr>
        <w:t xml:space="preserve">Citations and References are important parts of writing in an academic environment. </w:t>
      </w:r>
    </w:p>
    <w:p w14:paraId="28EAA907" w14:textId="604377CA" w:rsidR="008C264E" w:rsidRDefault="008C264E" w:rsidP="008C264E">
      <w:pPr>
        <w:autoSpaceDE w:val="0"/>
        <w:autoSpaceDN w:val="0"/>
        <w:adjustRightInd w:val="0"/>
        <w:rPr>
          <w:rFonts w:ascii="Calibri" w:hAnsi="Calibri" w:cs="Calibri"/>
        </w:rPr>
      </w:pPr>
    </w:p>
    <w:p w14:paraId="5827E484" w14:textId="77777777" w:rsidR="00995AEC" w:rsidRPr="00995AEC" w:rsidRDefault="00F1621B" w:rsidP="00995AEC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995AEC" w:rsidRPr="00995AEC">
        <w:t xml:space="preserve">Almeida, T. A., Hidalgo, J. M. G., &amp; Yamakami, A. (2011). Contributions to the study of SMS spam filtering: new collection and results. Proceedings of the 11th ACM symposium on Document engineering, </w:t>
      </w:r>
    </w:p>
    <w:p w14:paraId="4FD648D7" w14:textId="77777777" w:rsidR="00995AEC" w:rsidRPr="00995AEC" w:rsidRDefault="00995AEC" w:rsidP="00995AEC">
      <w:pPr>
        <w:pStyle w:val="EndNoteBibliography"/>
        <w:ind w:left="720" w:hanging="720"/>
      </w:pPr>
      <w:r w:rsidRPr="00995AEC">
        <w:t xml:space="preserve">Christina, V., Karpagavalli, S., &amp; Suganya, G. (2010). A study on email spam filtering techniques. </w:t>
      </w:r>
      <w:r w:rsidRPr="00995AEC">
        <w:rPr>
          <w:i/>
        </w:rPr>
        <w:t>International Journal of Computer Applications</w:t>
      </w:r>
      <w:r w:rsidRPr="00995AEC">
        <w:t>,</w:t>
      </w:r>
      <w:r w:rsidRPr="00995AEC">
        <w:rPr>
          <w:i/>
        </w:rPr>
        <w:t xml:space="preserve"> 12</w:t>
      </w:r>
      <w:r w:rsidRPr="00995AEC">
        <w:t xml:space="preserve">(1), 0975-8887. </w:t>
      </w:r>
    </w:p>
    <w:p w14:paraId="1AB37BB9" w14:textId="77777777" w:rsidR="00995AEC" w:rsidRPr="00995AEC" w:rsidRDefault="00995AEC" w:rsidP="00995AEC">
      <w:pPr>
        <w:pStyle w:val="EndNoteBibliography"/>
        <w:ind w:left="720" w:hanging="720"/>
      </w:pPr>
      <w:r w:rsidRPr="00995AEC">
        <w:t xml:space="preserve">Kari, V., &amp; Amalanathan, G. M. (2019). Synthesis of Classification Models and Review in the Field of Machine Learning. </w:t>
      </w:r>
      <w:r w:rsidRPr="00995AEC">
        <w:rPr>
          <w:i/>
        </w:rPr>
        <w:t>Advanced Classification Techniques for Healthcare Analysis</w:t>
      </w:r>
      <w:r w:rsidRPr="00995AEC">
        <w:t xml:space="preserve">, 18-51. </w:t>
      </w:r>
    </w:p>
    <w:p w14:paraId="3B4D440F" w14:textId="0F2B19C4" w:rsidR="00995AEC" w:rsidRPr="00995AEC" w:rsidRDefault="00995AEC" w:rsidP="00995AEC">
      <w:pPr>
        <w:pStyle w:val="EndNoteBibliography"/>
        <w:ind w:left="720" w:hanging="720"/>
      </w:pPr>
      <w:r w:rsidRPr="00995AEC">
        <w:t xml:space="preserve">prakharr0y. (2024, 20 Mar, 2024). </w:t>
      </w:r>
      <w:r w:rsidRPr="00995AEC">
        <w:rPr>
          <w:i/>
        </w:rPr>
        <w:t>What is Adam Optimizer?</w:t>
      </w:r>
      <w:r w:rsidRPr="00995AEC">
        <w:t xml:space="preserve"> Geeks for Geeks. Retrieved 28 Sep, 2024 from </w:t>
      </w:r>
      <w:hyperlink r:id="rId27" w:history="1">
        <w:r w:rsidRPr="00995AEC">
          <w:rPr>
            <w:rStyle w:val="Hyperlink"/>
          </w:rPr>
          <w:t>https://www.geeksforgeeks.org/adam-optimizer/</w:t>
        </w:r>
      </w:hyperlink>
    </w:p>
    <w:p w14:paraId="4D733B11" w14:textId="77777777" w:rsidR="00995AEC" w:rsidRPr="00995AEC" w:rsidRDefault="00995AEC" w:rsidP="00995AEC">
      <w:pPr>
        <w:pStyle w:val="EndNoteBibliography"/>
        <w:ind w:left="720" w:hanging="720"/>
      </w:pPr>
      <w:r w:rsidRPr="00995AEC">
        <w:t xml:space="preserve">Robertson, S. (2004). Understanding inverse document frequency: on theoretical arguments for IDF. </w:t>
      </w:r>
      <w:r w:rsidRPr="00995AEC">
        <w:rPr>
          <w:i/>
        </w:rPr>
        <w:t>Journal of documentation</w:t>
      </w:r>
      <w:r w:rsidRPr="00995AEC">
        <w:t>,</w:t>
      </w:r>
      <w:r w:rsidRPr="00995AEC">
        <w:rPr>
          <w:i/>
        </w:rPr>
        <w:t xml:space="preserve"> 60</w:t>
      </w:r>
      <w:r w:rsidRPr="00995AEC">
        <w:t xml:space="preserve">(5), 503-520. </w:t>
      </w:r>
    </w:p>
    <w:p w14:paraId="175761A4" w14:textId="040BA2DA" w:rsidR="00530229" w:rsidRDefault="00F1621B" w:rsidP="00F1621B">
      <w:pPr>
        <w:autoSpaceDE w:val="0"/>
        <w:autoSpaceDN w:val="0"/>
        <w:adjustRightInd w:val="0"/>
        <w:rPr>
          <w:rFonts w:ascii="Calibri" w:hAnsi="Calibri" w:cs="Calibri"/>
        </w:rPr>
      </w:pPr>
      <w:r>
        <w:fldChar w:fldCharType="end"/>
      </w:r>
    </w:p>
    <w:p w14:paraId="39C86BCE" w14:textId="58DC8AC9" w:rsidR="00530229" w:rsidRDefault="00530229">
      <w:pPr>
        <w:spacing w:before="80" w:after="8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D633A99" w14:textId="77777777" w:rsidR="008C264E" w:rsidRDefault="008C264E" w:rsidP="008C264E">
      <w:pPr>
        <w:pStyle w:val="Heading2"/>
      </w:pPr>
      <w:bookmarkStart w:id="21" w:name="_Toc179755135"/>
      <w:r>
        <w:lastRenderedPageBreak/>
        <w:t>Appendices</w:t>
      </w:r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449DD" w14:paraId="574CB5CE" w14:textId="77777777" w:rsidTr="00B449DD">
        <w:tc>
          <w:tcPr>
            <w:tcW w:w="8494" w:type="dxa"/>
          </w:tcPr>
          <w:p w14:paraId="5BC608CE" w14:textId="6D81D020" w:rsidR="00B449DD" w:rsidRDefault="00B449DD" w:rsidP="00B449D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281A3BAF" wp14:editId="11707D52">
                  <wp:extent cx="3991479" cy="2934000"/>
                  <wp:effectExtent l="0" t="0" r="9525" b="0"/>
                  <wp:docPr id="181600905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772090" name="Picture 184977209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479" cy="29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9DD" w14:paraId="2F4212E0" w14:textId="77777777" w:rsidTr="00B449DD">
        <w:tc>
          <w:tcPr>
            <w:tcW w:w="8494" w:type="dxa"/>
          </w:tcPr>
          <w:p w14:paraId="34E77A0D" w14:textId="238476FA" w:rsidR="00B449DD" w:rsidRDefault="00B449DD" w:rsidP="00B449D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1C5379">
              <w:rPr>
                <w:i/>
                <w:iCs/>
                <w:noProof/>
                <w:color w:val="808080" w:themeColor="background1" w:themeShade="80"/>
              </w:rPr>
              <w:t>Figure</w:t>
            </w:r>
            <w:r>
              <w:rPr>
                <w:i/>
                <w:iCs/>
                <w:noProof/>
                <w:color w:val="808080" w:themeColor="background1" w:themeShade="80"/>
              </w:rPr>
              <w:t xml:space="preserve"> 1</w:t>
            </w:r>
            <w:r w:rsidRPr="001C5379">
              <w:rPr>
                <w:i/>
                <w:iCs/>
                <w:noProof/>
                <w:color w:val="808080" w:themeColor="background1" w:themeShade="80"/>
              </w:rPr>
              <w:t>: Classification</w:t>
            </w:r>
          </w:p>
        </w:tc>
      </w:tr>
      <w:tr w:rsidR="00B449DD" w14:paraId="0F85FF95" w14:textId="77777777" w:rsidTr="00B449DD">
        <w:tc>
          <w:tcPr>
            <w:tcW w:w="8494" w:type="dxa"/>
          </w:tcPr>
          <w:p w14:paraId="1BBF289E" w14:textId="3ADCD01C" w:rsidR="00B449DD" w:rsidRPr="001C5379" w:rsidRDefault="00B449DD" w:rsidP="00B449DD">
            <w:pPr>
              <w:autoSpaceDE w:val="0"/>
              <w:autoSpaceDN w:val="0"/>
              <w:adjustRightInd w:val="0"/>
              <w:rPr>
                <w:i/>
                <w:iCs/>
                <w:noProof/>
                <w:color w:val="808080" w:themeColor="background1" w:themeShade="80"/>
              </w:rPr>
            </w:pPr>
            <w:r>
              <w:rPr>
                <w:noProof/>
              </w:rPr>
              <w:drawing>
                <wp:inline distT="0" distB="0" distL="0" distR="0" wp14:anchorId="44289677" wp14:editId="64213A54">
                  <wp:extent cx="5040000" cy="2933678"/>
                  <wp:effectExtent l="0" t="0" r="8255" b="635"/>
                  <wp:docPr id="142300651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049817" name="Picture 202104981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933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9DD" w14:paraId="7BA2A0D7" w14:textId="77777777" w:rsidTr="00B449DD">
        <w:tc>
          <w:tcPr>
            <w:tcW w:w="8494" w:type="dxa"/>
          </w:tcPr>
          <w:p w14:paraId="2B4470A8" w14:textId="290140B5" w:rsidR="00B449DD" w:rsidRDefault="00B449DD" w:rsidP="00B449DD">
            <w:pPr>
              <w:autoSpaceDE w:val="0"/>
              <w:autoSpaceDN w:val="0"/>
              <w:adjustRightInd w:val="0"/>
              <w:rPr>
                <w:noProof/>
              </w:rPr>
            </w:pPr>
            <w:r w:rsidRPr="00144077">
              <w:rPr>
                <w:i/>
                <w:iCs/>
                <w:noProof/>
                <w:color w:val="808080" w:themeColor="background1" w:themeShade="80"/>
              </w:rPr>
              <w:t>Figure</w:t>
            </w:r>
            <w:r>
              <w:rPr>
                <w:i/>
                <w:iCs/>
                <w:noProof/>
                <w:color w:val="808080" w:themeColor="background1" w:themeShade="80"/>
              </w:rPr>
              <w:t xml:space="preserve"> 2</w:t>
            </w:r>
            <w:r w:rsidRPr="00144077">
              <w:rPr>
                <w:i/>
                <w:iCs/>
                <w:noProof/>
                <w:color w:val="808080" w:themeColor="background1" w:themeShade="80"/>
              </w:rPr>
              <w:t>: Forward Pass</w:t>
            </w:r>
          </w:p>
        </w:tc>
      </w:tr>
      <w:tr w:rsidR="00B449DD" w14:paraId="7B4C84EF" w14:textId="77777777" w:rsidTr="00B449DD">
        <w:tc>
          <w:tcPr>
            <w:tcW w:w="8494" w:type="dxa"/>
          </w:tcPr>
          <w:p w14:paraId="1F28CCFB" w14:textId="439E11AE" w:rsidR="00B449DD" w:rsidRPr="00144077" w:rsidRDefault="00B449DD" w:rsidP="00B449DD">
            <w:pPr>
              <w:autoSpaceDE w:val="0"/>
              <w:autoSpaceDN w:val="0"/>
              <w:adjustRightInd w:val="0"/>
              <w:rPr>
                <w:i/>
                <w:iCs/>
                <w:noProof/>
                <w:color w:val="808080" w:themeColor="background1" w:themeShade="8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191D63" wp14:editId="3889209A">
                  <wp:extent cx="3407954" cy="2934000"/>
                  <wp:effectExtent l="0" t="0" r="2540" b="0"/>
                  <wp:docPr id="238782953" name="Picture 10" descr="A diagram of a func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025268" name="Picture 10" descr="A diagram of a function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954" cy="29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9DD" w14:paraId="75BD1647" w14:textId="77777777" w:rsidTr="00B449DD">
        <w:tc>
          <w:tcPr>
            <w:tcW w:w="8494" w:type="dxa"/>
          </w:tcPr>
          <w:p w14:paraId="4D5CA1EE" w14:textId="3B78A116" w:rsidR="00B449DD" w:rsidRDefault="00B449DD" w:rsidP="00B449DD">
            <w:pPr>
              <w:autoSpaceDE w:val="0"/>
              <w:autoSpaceDN w:val="0"/>
              <w:adjustRightInd w:val="0"/>
              <w:rPr>
                <w:noProof/>
              </w:rPr>
            </w:pPr>
            <w:r w:rsidRPr="00D5215A">
              <w:rPr>
                <w:i/>
                <w:iCs/>
                <w:color w:val="808080" w:themeColor="background1" w:themeShade="80"/>
              </w:rPr>
              <w:t>Figure</w:t>
            </w:r>
            <w:r>
              <w:rPr>
                <w:i/>
                <w:iCs/>
                <w:color w:val="808080" w:themeColor="background1" w:themeShade="80"/>
              </w:rPr>
              <w:t xml:space="preserve"> 3</w:t>
            </w:r>
            <w:r w:rsidRPr="00D5215A">
              <w:rPr>
                <w:i/>
                <w:iCs/>
                <w:color w:val="808080" w:themeColor="background1" w:themeShade="80"/>
              </w:rPr>
              <w:t xml:space="preserve">: </w:t>
            </w:r>
            <w:r>
              <w:rPr>
                <w:i/>
                <w:iCs/>
                <w:color w:val="808080" w:themeColor="background1" w:themeShade="80"/>
              </w:rPr>
              <w:t>Gradient Descent</w:t>
            </w:r>
          </w:p>
        </w:tc>
      </w:tr>
      <w:tr w:rsidR="00B449DD" w14:paraId="710F4D8E" w14:textId="77777777" w:rsidTr="00B449DD">
        <w:tc>
          <w:tcPr>
            <w:tcW w:w="8494" w:type="dxa"/>
          </w:tcPr>
          <w:p w14:paraId="33020F3C" w14:textId="638EC31B" w:rsidR="00B449DD" w:rsidRPr="00D5215A" w:rsidRDefault="00B449DD" w:rsidP="00B449DD">
            <w:pPr>
              <w:autoSpaceDE w:val="0"/>
              <w:autoSpaceDN w:val="0"/>
              <w:adjustRightInd w:val="0"/>
              <w:rPr>
                <w:i/>
                <w:iCs/>
                <w:color w:val="808080" w:themeColor="background1" w:themeShade="80"/>
              </w:rPr>
            </w:pPr>
            <w:r>
              <w:rPr>
                <w:noProof/>
              </w:rPr>
              <w:drawing>
                <wp:inline distT="0" distB="0" distL="0" distR="0" wp14:anchorId="76DFCB68" wp14:editId="028B4481">
                  <wp:extent cx="3832678" cy="2934000"/>
                  <wp:effectExtent l="0" t="0" r="0" b="0"/>
                  <wp:docPr id="140464427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521428" name="Picture 125952142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678" cy="29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9DD" w14:paraId="31B058CF" w14:textId="77777777" w:rsidTr="00B449DD">
        <w:tc>
          <w:tcPr>
            <w:tcW w:w="8494" w:type="dxa"/>
          </w:tcPr>
          <w:p w14:paraId="427C32A9" w14:textId="562A5C8D" w:rsidR="00B449DD" w:rsidRDefault="00B449DD" w:rsidP="00B449DD">
            <w:pPr>
              <w:autoSpaceDE w:val="0"/>
              <w:autoSpaceDN w:val="0"/>
              <w:adjustRightInd w:val="0"/>
              <w:rPr>
                <w:noProof/>
              </w:rPr>
            </w:pPr>
            <w:r w:rsidRPr="004E048E">
              <w:rPr>
                <w:i/>
                <w:iCs/>
                <w:noProof/>
                <w:color w:val="808080" w:themeColor="background1" w:themeShade="80"/>
              </w:rPr>
              <w:t>Figure</w:t>
            </w:r>
            <w:r>
              <w:rPr>
                <w:i/>
                <w:iCs/>
                <w:noProof/>
                <w:color w:val="808080" w:themeColor="background1" w:themeShade="80"/>
              </w:rPr>
              <w:t xml:space="preserve"> 4</w:t>
            </w:r>
            <w:r w:rsidRPr="004E048E">
              <w:rPr>
                <w:i/>
                <w:iCs/>
                <w:noProof/>
                <w:color w:val="808080" w:themeColor="background1" w:themeShade="80"/>
              </w:rPr>
              <w:t>: Support Vector Classifier</w:t>
            </w:r>
          </w:p>
        </w:tc>
      </w:tr>
      <w:tr w:rsidR="00B449DD" w14:paraId="0F071AEB" w14:textId="77777777" w:rsidTr="00B449DD">
        <w:tc>
          <w:tcPr>
            <w:tcW w:w="8494" w:type="dxa"/>
          </w:tcPr>
          <w:p w14:paraId="3A9C08B7" w14:textId="3D2352E8" w:rsidR="00B449DD" w:rsidRPr="004E048E" w:rsidRDefault="00B449DD" w:rsidP="00B449DD">
            <w:pPr>
              <w:autoSpaceDE w:val="0"/>
              <w:autoSpaceDN w:val="0"/>
              <w:adjustRightInd w:val="0"/>
              <w:rPr>
                <w:i/>
                <w:iCs/>
                <w:noProof/>
                <w:color w:val="808080" w:themeColor="background1" w:themeShade="80"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0F305A09" wp14:editId="4CFAD73F">
                  <wp:extent cx="4873762" cy="3950216"/>
                  <wp:effectExtent l="0" t="0" r="3175" b="0"/>
                  <wp:docPr id="66331210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745678" name="Picture 53174567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3762" cy="39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9DD" w14:paraId="1DFF9FA3" w14:textId="77777777" w:rsidTr="00B449DD">
        <w:tc>
          <w:tcPr>
            <w:tcW w:w="8494" w:type="dxa"/>
          </w:tcPr>
          <w:p w14:paraId="4CF99616" w14:textId="171ED137" w:rsidR="00B449DD" w:rsidRDefault="00B449DD" w:rsidP="00B449DD">
            <w:pPr>
              <w:autoSpaceDE w:val="0"/>
              <w:autoSpaceDN w:val="0"/>
              <w:adjustRightInd w:val="0"/>
              <w:rPr>
                <w:b/>
                <w:bCs/>
                <w:noProof/>
              </w:rPr>
            </w:pPr>
            <w:r w:rsidRPr="004869AB">
              <w:rPr>
                <w:i/>
                <w:iCs/>
                <w:noProof/>
                <w:color w:val="808080" w:themeColor="background1" w:themeShade="80"/>
              </w:rPr>
              <w:t>Figure</w:t>
            </w:r>
            <w:r>
              <w:rPr>
                <w:i/>
                <w:iCs/>
                <w:noProof/>
                <w:color w:val="808080" w:themeColor="background1" w:themeShade="80"/>
              </w:rPr>
              <w:t xml:space="preserve"> 5</w:t>
            </w:r>
            <w:r w:rsidRPr="004869AB">
              <w:rPr>
                <w:i/>
                <w:iCs/>
                <w:noProof/>
                <w:color w:val="808080" w:themeColor="background1" w:themeShade="80"/>
              </w:rPr>
              <w:t>: SVM Confusion Matrix</w:t>
            </w:r>
          </w:p>
        </w:tc>
      </w:tr>
      <w:tr w:rsidR="00B449DD" w14:paraId="233D6A5A" w14:textId="77777777" w:rsidTr="00B449DD">
        <w:tc>
          <w:tcPr>
            <w:tcW w:w="8494" w:type="dxa"/>
          </w:tcPr>
          <w:p w14:paraId="64581C2A" w14:textId="7230F2E9" w:rsidR="00B449DD" w:rsidRPr="004869AB" w:rsidRDefault="00B449DD" w:rsidP="00B449DD">
            <w:pPr>
              <w:autoSpaceDE w:val="0"/>
              <w:autoSpaceDN w:val="0"/>
              <w:adjustRightInd w:val="0"/>
              <w:rPr>
                <w:i/>
                <w:iCs/>
                <w:noProof/>
                <w:color w:val="808080" w:themeColor="background1" w:themeShade="80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AE3CBEE" wp14:editId="701349E4">
                  <wp:extent cx="4873762" cy="3950216"/>
                  <wp:effectExtent l="0" t="0" r="3175" b="0"/>
                  <wp:docPr id="1074228758" name="Picture 10" descr="A chart of different color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825531" name="Picture 10" descr="A chart of different colors&#10;&#10;Description automatically generated with medium confidenc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3762" cy="395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9DD" w14:paraId="49DA05B0" w14:textId="77777777" w:rsidTr="00B449DD">
        <w:tc>
          <w:tcPr>
            <w:tcW w:w="8494" w:type="dxa"/>
          </w:tcPr>
          <w:p w14:paraId="2D4BA3DC" w14:textId="3A171AA6" w:rsidR="00B449DD" w:rsidRDefault="00B449DD" w:rsidP="00B449DD">
            <w:pPr>
              <w:autoSpaceDE w:val="0"/>
              <w:autoSpaceDN w:val="0"/>
              <w:adjustRightInd w:val="0"/>
              <w:rPr>
                <w:b/>
                <w:bCs/>
                <w:noProof/>
              </w:rPr>
            </w:pPr>
            <w:r w:rsidRPr="00D04003">
              <w:rPr>
                <w:i/>
                <w:iCs/>
                <w:color w:val="808080" w:themeColor="background1" w:themeShade="80"/>
              </w:rPr>
              <w:t>Figure</w:t>
            </w:r>
            <w:r>
              <w:rPr>
                <w:i/>
                <w:iCs/>
                <w:color w:val="808080" w:themeColor="background1" w:themeShade="80"/>
              </w:rPr>
              <w:t xml:space="preserve"> 6</w:t>
            </w:r>
            <w:r w:rsidRPr="00D04003">
              <w:rPr>
                <w:i/>
                <w:iCs/>
                <w:color w:val="808080" w:themeColor="background1" w:themeShade="80"/>
              </w:rPr>
              <w:t>: Neural Network Confusion Matrix</w:t>
            </w:r>
          </w:p>
        </w:tc>
      </w:tr>
    </w:tbl>
    <w:p w14:paraId="11F36F50" w14:textId="006CFAD0" w:rsidR="008C264E" w:rsidRDefault="008C264E" w:rsidP="008C264E">
      <w:pPr>
        <w:autoSpaceDE w:val="0"/>
        <w:autoSpaceDN w:val="0"/>
        <w:adjustRightInd w:val="0"/>
        <w:rPr>
          <w:rFonts w:ascii="Calibri" w:hAnsi="Calibri" w:cs="Calibri"/>
        </w:rPr>
      </w:pPr>
    </w:p>
    <w:p w14:paraId="210C9595" w14:textId="5AAA8B53" w:rsidR="008C264E" w:rsidRPr="00B5246E" w:rsidRDefault="008C264E" w:rsidP="00B5246E">
      <w:pPr>
        <w:pStyle w:val="Heading2"/>
      </w:pPr>
      <w:bookmarkStart w:id="22" w:name="_Toc179755136"/>
      <w:r w:rsidRPr="00CB72C9">
        <w:lastRenderedPageBreak/>
        <w:t>Individual reflection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A700F" w14:paraId="7F0AAD81" w14:textId="77777777" w:rsidTr="00B5246E">
        <w:tc>
          <w:tcPr>
            <w:tcW w:w="8494" w:type="dxa"/>
          </w:tcPr>
          <w:p w14:paraId="60D24E17" w14:textId="2D85C3D3" w:rsidR="006A700F" w:rsidRDefault="00C70AE5" w:rsidP="006B0C92">
            <w:pPr>
              <w:pStyle w:val="Heading3"/>
            </w:pPr>
            <w:bookmarkStart w:id="23" w:name="_Toc179755137"/>
            <w:r>
              <w:t>Planning</w:t>
            </w:r>
            <w:bookmarkEnd w:id="23"/>
          </w:p>
        </w:tc>
      </w:tr>
      <w:tr w:rsidR="006A700F" w14:paraId="77C345B2" w14:textId="77777777" w:rsidTr="00B5246E">
        <w:tc>
          <w:tcPr>
            <w:tcW w:w="8494" w:type="dxa"/>
            <w:tcBorders>
              <w:bottom w:val="single" w:sz="4" w:space="0" w:color="auto"/>
            </w:tcBorders>
          </w:tcPr>
          <w:p w14:paraId="57AF364E" w14:textId="7D9D608A" w:rsidR="006A700F" w:rsidRDefault="000B086B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Identified knowledge gaps and </w:t>
            </w:r>
            <w:r w:rsidR="00476AFF">
              <w:rPr>
                <w:rFonts w:ascii="Calibri" w:hAnsi="Calibri" w:cs="Calibri"/>
              </w:rPr>
              <w:t>pitfalls in existing literature.</w:t>
            </w:r>
          </w:p>
        </w:tc>
      </w:tr>
      <w:tr w:rsidR="00476AFF" w14:paraId="600745E3" w14:textId="77777777" w:rsidTr="00B5246E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659D565E" w14:textId="3F92F82C" w:rsidR="00476AFF" w:rsidRDefault="0013310E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This report did not plan to directly mirror the work of previous literature</w:t>
            </w:r>
            <w:r w:rsidR="00823741">
              <w:rPr>
                <w:rFonts w:ascii="Calibri" w:hAnsi="Calibri" w:cs="Calibri"/>
              </w:rPr>
              <w:t xml:space="preserve">. Rather it attempts to compare </w:t>
            </w:r>
            <w:r w:rsidR="00860149">
              <w:rPr>
                <w:rFonts w:ascii="Calibri" w:hAnsi="Calibri" w:cs="Calibri"/>
              </w:rPr>
              <w:t>modern solutions to those previously recommended</w:t>
            </w:r>
            <w:r w:rsidR="00F13618">
              <w:rPr>
                <w:rFonts w:ascii="Calibri" w:hAnsi="Calibri" w:cs="Calibri"/>
              </w:rPr>
              <w:t>.</w:t>
            </w:r>
          </w:p>
        </w:tc>
      </w:tr>
      <w:tr w:rsidR="004D2FF2" w14:paraId="437BEE54" w14:textId="77777777" w:rsidTr="00B5246E">
        <w:tc>
          <w:tcPr>
            <w:tcW w:w="8494" w:type="dxa"/>
            <w:tcBorders>
              <w:top w:val="single" w:sz="4" w:space="0" w:color="auto"/>
            </w:tcBorders>
          </w:tcPr>
          <w:p w14:paraId="3C271C78" w14:textId="03CB5101" w:rsidR="004D2FF2" w:rsidRDefault="005945CB" w:rsidP="008C264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Any intuition </w:t>
            </w:r>
            <w:r w:rsidR="00A21A60">
              <w:rPr>
                <w:rFonts w:ascii="Calibri" w:hAnsi="Calibri" w:cs="Calibri"/>
              </w:rPr>
              <w:t xml:space="preserve">that did not appear </w:t>
            </w:r>
            <w:r w:rsidR="00484DB0">
              <w:rPr>
                <w:rFonts w:ascii="Calibri" w:hAnsi="Calibri" w:cs="Calibri"/>
              </w:rPr>
              <w:t xml:space="preserve">in previous work was </w:t>
            </w:r>
            <w:r w:rsidR="00131690">
              <w:rPr>
                <w:rFonts w:ascii="Calibri" w:hAnsi="Calibri" w:cs="Calibri"/>
              </w:rPr>
              <w:t xml:space="preserve">reengineered </w:t>
            </w:r>
            <w:r w:rsidR="00956BEA">
              <w:rPr>
                <w:rFonts w:ascii="Calibri" w:hAnsi="Calibri" w:cs="Calibri"/>
              </w:rPr>
              <w:t xml:space="preserve">and justified </w:t>
            </w:r>
            <w:r w:rsidR="00131690">
              <w:rPr>
                <w:rFonts w:ascii="Calibri" w:hAnsi="Calibri" w:cs="Calibri"/>
              </w:rPr>
              <w:t xml:space="preserve">based on </w:t>
            </w:r>
            <w:r w:rsidR="009D7D1F">
              <w:rPr>
                <w:rFonts w:ascii="Calibri" w:hAnsi="Calibri" w:cs="Calibri"/>
              </w:rPr>
              <w:t>personal knowledge and additionally research that was not directly related to the main article.</w:t>
            </w:r>
          </w:p>
        </w:tc>
      </w:tr>
    </w:tbl>
    <w:p w14:paraId="7AD3326B" w14:textId="0F8D70C8" w:rsidR="008C264E" w:rsidRDefault="008C264E" w:rsidP="008C264E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919AF" w14:paraId="6414CB52" w14:textId="77777777" w:rsidTr="00B5246E">
        <w:tc>
          <w:tcPr>
            <w:tcW w:w="8494" w:type="dxa"/>
          </w:tcPr>
          <w:p w14:paraId="46090BC1" w14:textId="79A6208F" w:rsidR="000919AF" w:rsidRDefault="00AF49B4" w:rsidP="006B0C92">
            <w:pPr>
              <w:pStyle w:val="Heading3"/>
            </w:pPr>
            <w:bookmarkStart w:id="24" w:name="_Toc179755138"/>
            <w:r>
              <w:t>Learnings</w:t>
            </w:r>
            <w:bookmarkEnd w:id="24"/>
          </w:p>
        </w:tc>
      </w:tr>
      <w:tr w:rsidR="000919AF" w14:paraId="12F87D29" w14:textId="77777777" w:rsidTr="00B5246E">
        <w:tc>
          <w:tcPr>
            <w:tcW w:w="8494" w:type="dxa"/>
            <w:tcBorders>
              <w:bottom w:val="single" w:sz="4" w:space="0" w:color="auto"/>
            </w:tcBorders>
          </w:tcPr>
          <w:p w14:paraId="0CC8EB53" w14:textId="5F46F0DB" w:rsidR="000919AF" w:rsidRDefault="00DA457F" w:rsidP="00AF49B4">
            <w:pPr>
              <w:pStyle w:val="BodyText"/>
            </w:pPr>
            <w:r>
              <w:t>Learned the process/pipeline of</w:t>
            </w:r>
            <w:r w:rsidR="00F13618">
              <w:t xml:space="preserve"> text preprocessing into tokens and vectors for classification tasks.</w:t>
            </w:r>
          </w:p>
        </w:tc>
      </w:tr>
      <w:tr w:rsidR="00F13618" w14:paraId="5EFD8274" w14:textId="77777777" w:rsidTr="00B5246E">
        <w:tc>
          <w:tcPr>
            <w:tcW w:w="8494" w:type="dxa"/>
            <w:tcBorders>
              <w:top w:val="single" w:sz="4" w:space="0" w:color="auto"/>
            </w:tcBorders>
          </w:tcPr>
          <w:p w14:paraId="44D5F3F9" w14:textId="6DFA7A41" w:rsidR="00F13618" w:rsidRDefault="003347C7" w:rsidP="00AF49B4">
            <w:pPr>
              <w:pStyle w:val="BodyText"/>
            </w:pPr>
            <w:r>
              <w:t xml:space="preserve">Understood the structure of </w:t>
            </w:r>
            <w:r w:rsidR="00004AEE">
              <w:t>the resulting sparse matrix from the vectorization process and its effects on model performance.</w:t>
            </w:r>
          </w:p>
        </w:tc>
      </w:tr>
    </w:tbl>
    <w:p w14:paraId="1342230B" w14:textId="77777777" w:rsidR="008C264E" w:rsidRDefault="008C264E" w:rsidP="008C26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54A61" w14:paraId="56F14EE3" w14:textId="77777777" w:rsidTr="00B5246E">
        <w:tc>
          <w:tcPr>
            <w:tcW w:w="8494" w:type="dxa"/>
          </w:tcPr>
          <w:p w14:paraId="64777C88" w14:textId="6002E6BF" w:rsidR="00754A61" w:rsidRPr="00AF49B4" w:rsidRDefault="00AB4307" w:rsidP="006B0C92">
            <w:pPr>
              <w:pStyle w:val="Heading3"/>
            </w:pPr>
            <w:bookmarkStart w:id="25" w:name="_Toc179755139"/>
            <w:r>
              <w:t>Challenges</w:t>
            </w:r>
            <w:bookmarkEnd w:id="25"/>
          </w:p>
        </w:tc>
      </w:tr>
      <w:tr w:rsidR="00754A61" w14:paraId="0DEE3131" w14:textId="77777777" w:rsidTr="00B5246E">
        <w:tc>
          <w:tcPr>
            <w:tcW w:w="8494" w:type="dxa"/>
            <w:tcBorders>
              <w:bottom w:val="single" w:sz="4" w:space="0" w:color="auto"/>
            </w:tcBorders>
          </w:tcPr>
          <w:p w14:paraId="026C405F" w14:textId="350E9306" w:rsidR="00754A61" w:rsidRPr="00AF49B4" w:rsidRDefault="00853248" w:rsidP="00AF49B4">
            <w:pPr>
              <w:pStyle w:val="BodyText"/>
            </w:pPr>
            <w:r>
              <w:t xml:space="preserve">Due to the time constraint of the </w:t>
            </w:r>
            <w:r w:rsidR="00513CDC">
              <w:t>project, it was difficult to justify</w:t>
            </w:r>
            <w:r w:rsidR="008E1613">
              <w:t xml:space="preserve"> using a more robust training</w:t>
            </w:r>
            <w:r w:rsidR="00234D81">
              <w:t xml:space="preserve"> and testing method as earlier iterations of the model during the parameter tuning stage </w:t>
            </w:r>
            <w:r w:rsidR="001554C7">
              <w:t>required upwards of 20+ minutes to train.</w:t>
            </w:r>
          </w:p>
        </w:tc>
      </w:tr>
      <w:tr w:rsidR="007700C7" w14:paraId="52DBB9D9" w14:textId="77777777" w:rsidTr="00B5246E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5EFE0A3D" w14:textId="6CEB8656" w:rsidR="007700C7" w:rsidRDefault="007700C7" w:rsidP="00AF49B4">
            <w:pPr>
              <w:pStyle w:val="BodyText"/>
            </w:pPr>
            <w:r>
              <w:t xml:space="preserve">The optimal solution of hyperparameters is still unknown </w:t>
            </w:r>
            <w:r w:rsidR="007828F8">
              <w:t>as they were tuned manually.</w:t>
            </w:r>
          </w:p>
        </w:tc>
      </w:tr>
      <w:tr w:rsidR="00BC010D" w14:paraId="54481AD0" w14:textId="77777777" w:rsidTr="00B5246E">
        <w:tc>
          <w:tcPr>
            <w:tcW w:w="8494" w:type="dxa"/>
            <w:tcBorders>
              <w:top w:val="single" w:sz="4" w:space="0" w:color="auto"/>
            </w:tcBorders>
          </w:tcPr>
          <w:p w14:paraId="1F63D752" w14:textId="719DC3E3" w:rsidR="00BC010D" w:rsidRDefault="00BC010D" w:rsidP="00AF49B4">
            <w:pPr>
              <w:pStyle w:val="BodyText"/>
            </w:pPr>
            <w:r>
              <w:t xml:space="preserve">Was difficult to shadow/mirror </w:t>
            </w:r>
            <w:r w:rsidR="00E46638">
              <w:t xml:space="preserve">previous literature as it did not </w:t>
            </w:r>
            <w:r w:rsidR="00644C2C">
              <w:t>provide</w:t>
            </w:r>
            <w:r w:rsidR="00E46638">
              <w:t xml:space="preserve"> the specific hyperparameters used to reproduce their results.</w:t>
            </w:r>
          </w:p>
        </w:tc>
      </w:tr>
    </w:tbl>
    <w:p w14:paraId="4DA7BA3A" w14:textId="6B470D53" w:rsidR="007D606A" w:rsidRDefault="007D606A" w:rsidP="00D821D0">
      <w:pPr>
        <w:pStyle w:val="Bod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C4DB0" w14:paraId="022210CD" w14:textId="77777777" w:rsidTr="00B5246E">
        <w:tc>
          <w:tcPr>
            <w:tcW w:w="8494" w:type="dxa"/>
          </w:tcPr>
          <w:p w14:paraId="1216720D" w14:textId="30C6DE71" w:rsidR="00AC4DB0" w:rsidRPr="00AF49B4" w:rsidRDefault="00D5654C" w:rsidP="006B0C92">
            <w:pPr>
              <w:pStyle w:val="Heading3"/>
            </w:pPr>
            <w:bookmarkStart w:id="26" w:name="_Toc179755140"/>
            <w:r>
              <w:t>Limitations</w:t>
            </w:r>
            <w:bookmarkEnd w:id="26"/>
          </w:p>
        </w:tc>
      </w:tr>
      <w:tr w:rsidR="00AC4DB0" w14:paraId="2FC93B0C" w14:textId="77777777" w:rsidTr="00B5246E">
        <w:tc>
          <w:tcPr>
            <w:tcW w:w="8494" w:type="dxa"/>
            <w:tcBorders>
              <w:bottom w:val="single" w:sz="4" w:space="0" w:color="auto"/>
            </w:tcBorders>
          </w:tcPr>
          <w:p w14:paraId="6FEB4529" w14:textId="1273970C" w:rsidR="00AC4DB0" w:rsidRPr="00AF49B4" w:rsidRDefault="00644C2C" w:rsidP="00AF49B4">
            <w:pPr>
              <w:pStyle w:val="BodyText"/>
            </w:pPr>
            <w:r>
              <w:t xml:space="preserve">Time constraint </w:t>
            </w:r>
            <w:r w:rsidR="009B2E72">
              <w:t xml:space="preserve">prevented robust model evaluation and </w:t>
            </w:r>
            <w:r w:rsidR="00AF1CD1">
              <w:t>hyperparameter optimization</w:t>
            </w:r>
            <w:r w:rsidR="009B2E72">
              <w:t>.</w:t>
            </w:r>
          </w:p>
        </w:tc>
      </w:tr>
      <w:tr w:rsidR="009B2E72" w14:paraId="0E76775D" w14:textId="77777777" w:rsidTr="00B5246E">
        <w:tc>
          <w:tcPr>
            <w:tcW w:w="8494" w:type="dxa"/>
            <w:tcBorders>
              <w:top w:val="single" w:sz="4" w:space="0" w:color="auto"/>
            </w:tcBorders>
          </w:tcPr>
          <w:p w14:paraId="42AD53D9" w14:textId="1C3EB865" w:rsidR="009B2E72" w:rsidRDefault="00AF1CD1" w:rsidP="00AF49B4">
            <w:pPr>
              <w:pStyle w:val="BodyText"/>
            </w:pPr>
            <w:r>
              <w:t>Could not reproduce the results in existing work.</w:t>
            </w:r>
          </w:p>
        </w:tc>
      </w:tr>
    </w:tbl>
    <w:p w14:paraId="6931D234" w14:textId="77777777" w:rsidR="00AC4DB0" w:rsidRDefault="00AC4DB0" w:rsidP="00D821D0">
      <w:pPr>
        <w:pStyle w:val="Bod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67400" w14:paraId="6E3F165D" w14:textId="77777777" w:rsidTr="00B5246E">
        <w:tc>
          <w:tcPr>
            <w:tcW w:w="8494" w:type="dxa"/>
          </w:tcPr>
          <w:p w14:paraId="49982E90" w14:textId="44A55C49" w:rsidR="00167400" w:rsidRPr="00AF49B4" w:rsidRDefault="000B7D36" w:rsidP="006B0C92">
            <w:pPr>
              <w:pStyle w:val="Heading3"/>
            </w:pPr>
            <w:bookmarkStart w:id="27" w:name="_Toc179755141"/>
            <w:r>
              <w:t>Future</w:t>
            </w:r>
            <w:bookmarkEnd w:id="27"/>
          </w:p>
        </w:tc>
      </w:tr>
      <w:tr w:rsidR="00167400" w14:paraId="7C959EC2" w14:textId="77777777" w:rsidTr="00B5246E">
        <w:tc>
          <w:tcPr>
            <w:tcW w:w="8494" w:type="dxa"/>
            <w:tcBorders>
              <w:bottom w:val="single" w:sz="4" w:space="0" w:color="auto"/>
            </w:tcBorders>
          </w:tcPr>
          <w:p w14:paraId="0549D5A4" w14:textId="2A53037C" w:rsidR="00167400" w:rsidRPr="00AF49B4" w:rsidRDefault="001E0DC5" w:rsidP="00AF49B4">
            <w:pPr>
              <w:pStyle w:val="BodyText"/>
            </w:pPr>
            <w:r>
              <w:t xml:space="preserve">Apply the classification model to </w:t>
            </w:r>
            <w:r w:rsidR="00CD7579">
              <w:t>different datasets and evaluate the effects/performance.</w:t>
            </w:r>
          </w:p>
        </w:tc>
      </w:tr>
      <w:tr w:rsidR="006075A1" w14:paraId="69044D0B" w14:textId="77777777" w:rsidTr="00B5246E"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12768CCD" w14:textId="2A9020B8" w:rsidR="006075A1" w:rsidRDefault="006075A1" w:rsidP="00AF49B4">
            <w:pPr>
              <w:pStyle w:val="BodyText"/>
            </w:pPr>
            <w:r>
              <w:t xml:space="preserve">Vary the size </w:t>
            </w:r>
            <w:r w:rsidR="00012373">
              <w:t xml:space="preserve">of the dataset </w:t>
            </w:r>
            <w:r w:rsidR="00C02C35">
              <w:t xml:space="preserve">to evaluate </w:t>
            </w:r>
            <w:r w:rsidR="007D607D">
              <w:t>accuracy for more complex data.</w:t>
            </w:r>
          </w:p>
        </w:tc>
      </w:tr>
      <w:tr w:rsidR="00B5246E" w14:paraId="4735C7F2" w14:textId="77777777" w:rsidTr="00B5246E">
        <w:tc>
          <w:tcPr>
            <w:tcW w:w="8494" w:type="dxa"/>
            <w:tcBorders>
              <w:top w:val="single" w:sz="4" w:space="0" w:color="auto"/>
            </w:tcBorders>
          </w:tcPr>
          <w:p w14:paraId="2241891C" w14:textId="3A05180C" w:rsidR="00B5246E" w:rsidRDefault="00B5246E" w:rsidP="00B5246E">
            <w:pPr>
              <w:pStyle w:val="BodyText"/>
            </w:pPr>
            <w:r w:rsidRPr="002024BB">
              <w:rPr>
                <w:rFonts w:cs="Calibri"/>
              </w:rPr>
              <w:t>Implement selected models into real-time systems and determine the accuracy of predictions while the system is in production.</w:t>
            </w:r>
          </w:p>
        </w:tc>
      </w:tr>
    </w:tbl>
    <w:p w14:paraId="264780B9" w14:textId="77777777" w:rsidR="00F1621B" w:rsidRDefault="00F1621B" w:rsidP="00D821D0">
      <w:pPr>
        <w:pStyle w:val="BodyText"/>
      </w:pPr>
    </w:p>
    <w:p w14:paraId="532268FC" w14:textId="77777777" w:rsidR="00F1621B" w:rsidRDefault="00F1621B" w:rsidP="00D821D0">
      <w:pPr>
        <w:pStyle w:val="BodyText"/>
      </w:pPr>
    </w:p>
    <w:p w14:paraId="2AAF117C" w14:textId="42D89C98" w:rsidR="00167400" w:rsidRPr="007D606A" w:rsidRDefault="00167400" w:rsidP="00D821D0">
      <w:pPr>
        <w:pStyle w:val="BodyText"/>
      </w:pPr>
    </w:p>
    <w:sectPr w:rsidR="00167400" w:rsidRPr="007D606A" w:rsidSect="00EA17F7">
      <w:footerReference w:type="default" r:id="rId28"/>
      <w:pgSz w:w="11906" w:h="16838" w:code="9"/>
      <w:pgMar w:top="1701" w:right="1701" w:bottom="1418" w:left="1701" w:header="567" w:footer="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5DC04" w14:textId="77777777" w:rsidR="00530DA8" w:rsidRDefault="00530DA8" w:rsidP="00185154">
      <w:r>
        <w:separator/>
      </w:r>
    </w:p>
    <w:p w14:paraId="6EB652ED" w14:textId="77777777" w:rsidR="00530DA8" w:rsidRDefault="00530DA8"/>
  </w:endnote>
  <w:endnote w:type="continuationSeparator" w:id="0">
    <w:p w14:paraId="63F27DE0" w14:textId="77777777" w:rsidR="00530DA8" w:rsidRDefault="00530DA8" w:rsidP="00185154">
      <w:r>
        <w:continuationSeparator/>
      </w:r>
    </w:p>
    <w:p w14:paraId="68D3DE7A" w14:textId="77777777" w:rsidR="00530DA8" w:rsidRDefault="00530D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139E3" w14:textId="77777777" w:rsidR="009312FF" w:rsidRDefault="009E6B72" w:rsidP="009E6B72">
    <w:pPr>
      <w:pStyle w:val="Footer"/>
      <w:ind w:hanging="1134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2F23E132" wp14:editId="0E8319F4">
              <wp:simplePos x="0" y="0"/>
              <wp:positionH relativeFrom="column">
                <wp:posOffset>917342</wp:posOffset>
              </wp:positionH>
              <wp:positionV relativeFrom="paragraph">
                <wp:posOffset>61484</wp:posOffset>
              </wp:positionV>
              <wp:extent cx="4829452" cy="0"/>
              <wp:effectExtent l="0" t="12700" r="22225" b="1270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29452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="">
          <w:pict>
            <v:line w14:anchorId="63E526CE" id="Straight Connector 36" o:spid="_x0000_s1026" style="position:absolute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25pt,4.85pt" to="452.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" strokecolor="#0e46de [3044]" strokeweight="2.25pt"/>
          </w:pict>
        </mc:Fallback>
      </mc:AlternateContent>
    </w:r>
    <w:r w:rsidRPr="00F70A5E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6875080" wp14:editId="20281472">
              <wp:simplePos x="0" y="0"/>
              <wp:positionH relativeFrom="margin">
                <wp:posOffset>5780115</wp:posOffset>
              </wp:positionH>
              <wp:positionV relativeFrom="page">
                <wp:posOffset>10062210</wp:posOffset>
              </wp:positionV>
              <wp:extent cx="277200" cy="630000"/>
              <wp:effectExtent l="0" t="0" r="889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200" cy="63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B9D849" w14:textId="5F3CF061" w:rsidR="009E6B72" w:rsidRPr="00F70A5E" w:rsidRDefault="009E6B72" w:rsidP="009E6B72">
                          <w:pPr>
                            <w:jc w:val="right"/>
                            <w:rPr>
                              <w:color w:val="0F4BEB" w:themeColor="accent1"/>
                            </w:rPr>
                          </w:pPr>
                          <w:r w:rsidRPr="00F70A5E">
                            <w:rPr>
                              <w:color w:val="0F4BEB" w:themeColor="accent1"/>
                            </w:rPr>
                            <w:fldChar w:fldCharType="begin"/>
                          </w:r>
                          <w:r w:rsidRPr="00F70A5E">
                            <w:rPr>
                              <w:color w:val="0F4BEB" w:themeColor="accent1"/>
                            </w:rPr>
                            <w:instrText xml:space="preserve"> PAGE  \* Arabic  \* MERGEFORMAT </w:instrText>
                          </w:r>
                          <w:r w:rsidRPr="00F70A5E">
                            <w:rPr>
                              <w:color w:val="0F4BEB" w:themeColor="accent1"/>
                            </w:rPr>
                            <w:fldChar w:fldCharType="separate"/>
                          </w:r>
                          <w:r w:rsidR="00DA0476">
                            <w:rPr>
                              <w:noProof/>
                              <w:color w:val="0F4BEB" w:themeColor="accent1"/>
                            </w:rPr>
                            <w:t>6</w:t>
                          </w:r>
                          <w:r w:rsidRPr="00F70A5E">
                            <w:rPr>
                              <w:color w:val="0F4BEB" w:themeColor="accent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87508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3" type="#_x0000_t202" style="position:absolute;margin-left:455.15pt;margin-top:792.3pt;width:21.85pt;height:49.6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" filled="f" stroked="f" strokeweight=".5pt">
              <v:textbox inset="0,0,0,0">
                <w:txbxContent>
                  <w:p w14:paraId="23B9D849" w14:textId="5F3CF061" w:rsidR="009E6B72" w:rsidRPr="00F70A5E" w:rsidRDefault="009E6B72" w:rsidP="009E6B72">
                    <w:pPr>
                      <w:jc w:val="right"/>
                      <w:rPr>
                        <w:color w:val="0F4BEB" w:themeColor="accent1"/>
                      </w:rPr>
                    </w:pPr>
                    <w:r w:rsidRPr="00F70A5E">
                      <w:rPr>
                        <w:color w:val="0F4BEB" w:themeColor="accent1"/>
                      </w:rPr>
                      <w:fldChar w:fldCharType="begin"/>
                    </w:r>
                    <w:r w:rsidRPr="00F70A5E">
                      <w:rPr>
                        <w:color w:val="0F4BEB" w:themeColor="accent1"/>
                      </w:rPr>
                      <w:instrText xml:space="preserve"> PAGE  \* Arabic  \* MERGEFORMAT </w:instrText>
                    </w:r>
                    <w:r w:rsidRPr="00F70A5E">
                      <w:rPr>
                        <w:color w:val="0F4BEB" w:themeColor="accent1"/>
                      </w:rPr>
                      <w:fldChar w:fldCharType="separate"/>
                    </w:r>
                    <w:r w:rsidR="00DA0476">
                      <w:rPr>
                        <w:noProof/>
                        <w:color w:val="0F4BEB" w:themeColor="accent1"/>
                      </w:rPr>
                      <w:t>6</w:t>
                    </w:r>
                    <w:r w:rsidRPr="00F70A5E">
                      <w:rPr>
                        <w:color w:val="0F4BEB" w:themeColor="accent1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t xml:space="preserve">University of Technology Sydney </w:t>
    </w:r>
  </w:p>
  <w:p w14:paraId="2C56976D" w14:textId="3EB0D5BD" w:rsidR="009E6B72" w:rsidRDefault="00EA17F7" w:rsidP="009E6B72">
    <w:pPr>
      <w:pStyle w:val="Footer"/>
      <w:ind w:hanging="1134"/>
    </w:pPr>
    <w:r>
      <w:t>Student Number:</w:t>
    </w:r>
  </w:p>
  <w:p w14:paraId="10FC01E6" w14:textId="77777777" w:rsidR="009E6B72" w:rsidRDefault="009E6B72" w:rsidP="009E6B72">
    <w:pPr>
      <w:pStyle w:val="Footer"/>
      <w:ind w:hanging="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9B496" w14:textId="77777777" w:rsidR="00530DA8" w:rsidRPr="00C361AD" w:rsidRDefault="00530DA8" w:rsidP="00185154">
      <w:pPr>
        <w:rPr>
          <w:color w:val="0F4BEB" w:themeColor="accent1"/>
        </w:rPr>
      </w:pPr>
      <w:bookmarkStart w:id="0" w:name="_Hlk483310346"/>
      <w:bookmarkEnd w:id="0"/>
      <w:r w:rsidRPr="00C361AD">
        <w:rPr>
          <w:color w:val="0F4BEB" w:themeColor="accent1"/>
        </w:rPr>
        <w:separator/>
      </w:r>
    </w:p>
    <w:p w14:paraId="0411A5BC" w14:textId="77777777" w:rsidR="00530DA8" w:rsidRPr="00C361AD" w:rsidRDefault="00530DA8">
      <w:pPr>
        <w:rPr>
          <w:sz w:val="4"/>
          <w:szCs w:val="4"/>
        </w:rPr>
      </w:pPr>
    </w:p>
  </w:footnote>
  <w:footnote w:type="continuationSeparator" w:id="0">
    <w:p w14:paraId="5D789139" w14:textId="77777777" w:rsidR="00530DA8" w:rsidRDefault="00530DA8" w:rsidP="00185154">
      <w:r>
        <w:continuationSeparator/>
      </w:r>
    </w:p>
    <w:p w14:paraId="75681165" w14:textId="77777777" w:rsidR="00530DA8" w:rsidRDefault="00530D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B28C5"/>
    <w:multiLevelType w:val="multilevel"/>
    <w:tmpl w:val="4BE8981A"/>
    <w:styleLink w:val="ListParagraph"/>
    <w:lvl w:ilvl="0">
      <w:start w:val="1"/>
      <w:numFmt w:val="none"/>
      <w:pStyle w:val="ListParagraph0"/>
      <w:suff w:val="nothing"/>
      <w:lvlText w:val=""/>
      <w:lvlJc w:val="left"/>
      <w:pPr>
        <w:ind w:left="425" w:firstLine="0"/>
      </w:pPr>
      <w:rPr>
        <w:rFonts w:asciiTheme="minorHAnsi" w:hAnsiTheme="minorHAnsi" w:hint="default"/>
        <w:color w:val="auto"/>
      </w:rPr>
    </w:lvl>
    <w:lvl w:ilvl="1">
      <w:start w:val="1"/>
      <w:numFmt w:val="none"/>
      <w:pStyle w:val="ListParagraph2"/>
      <w:suff w:val="nothing"/>
      <w:lvlText w:val=""/>
      <w:lvlJc w:val="left"/>
      <w:pPr>
        <w:ind w:left="850" w:firstLine="0"/>
      </w:pPr>
      <w:rPr>
        <w:rFonts w:asciiTheme="minorHAnsi" w:hAnsiTheme="minorHAnsi" w:hint="default"/>
        <w:color w:val="auto"/>
      </w:rPr>
    </w:lvl>
    <w:lvl w:ilvl="2">
      <w:start w:val="1"/>
      <w:numFmt w:val="none"/>
      <w:pStyle w:val="ListParagraph3"/>
      <w:suff w:val="nothing"/>
      <w:lvlText w:val=""/>
      <w:lvlJc w:val="left"/>
      <w:pPr>
        <w:ind w:left="1275" w:firstLine="0"/>
      </w:pPr>
      <w:rPr>
        <w:rFonts w:asciiTheme="minorHAnsi" w:hAnsiTheme="minorHAnsi" w:hint="default"/>
        <w:color w:val="auto"/>
      </w:rPr>
    </w:lvl>
    <w:lvl w:ilvl="3">
      <w:start w:val="1"/>
      <w:numFmt w:val="none"/>
      <w:pStyle w:val="ListParagraph4"/>
      <w:suff w:val="nothing"/>
      <w:lvlText w:val=""/>
      <w:lvlJc w:val="left"/>
      <w:pPr>
        <w:ind w:left="1700" w:firstLine="0"/>
      </w:pPr>
      <w:rPr>
        <w:rFonts w:asciiTheme="minorHAnsi" w:hAnsiTheme="minorHAnsi" w:hint="default"/>
        <w:color w:val="auto"/>
      </w:rPr>
    </w:lvl>
    <w:lvl w:ilvl="4">
      <w:start w:val="1"/>
      <w:numFmt w:val="none"/>
      <w:pStyle w:val="ListParagraph5"/>
      <w:suff w:val="nothing"/>
      <w:lvlText w:val=""/>
      <w:lvlJc w:val="left"/>
      <w:pPr>
        <w:ind w:left="2125" w:firstLine="0"/>
      </w:pPr>
      <w:rPr>
        <w:rFonts w:asciiTheme="minorHAnsi" w:hAnsiTheme="minorHAnsi" w:hint="default"/>
        <w:color w:val="auto"/>
      </w:rPr>
    </w:lvl>
    <w:lvl w:ilvl="5">
      <w:start w:val="1"/>
      <w:numFmt w:val="none"/>
      <w:pStyle w:val="ListParagraph6"/>
      <w:suff w:val="nothing"/>
      <w:lvlText w:val=""/>
      <w:lvlJc w:val="left"/>
      <w:pPr>
        <w:ind w:left="2550" w:firstLine="0"/>
      </w:pPr>
      <w:rPr>
        <w:rFonts w:asciiTheme="minorHAnsi" w:hAnsiTheme="minorHAnsi" w:hint="default"/>
        <w:color w:val="auto"/>
      </w:rPr>
    </w:lvl>
    <w:lvl w:ilvl="6">
      <w:start w:val="1"/>
      <w:numFmt w:val="none"/>
      <w:suff w:val="nothing"/>
      <w:lvlText w:val=""/>
      <w:lvlJc w:val="left"/>
      <w:pPr>
        <w:ind w:left="2975" w:firstLine="0"/>
      </w:pPr>
      <w:rPr>
        <w:rFonts w:hint="default"/>
        <w:color w:val="000000"/>
      </w:rPr>
    </w:lvl>
    <w:lvl w:ilvl="7">
      <w:start w:val="1"/>
      <w:numFmt w:val="none"/>
      <w:suff w:val="nothing"/>
      <w:lvlText w:val=""/>
      <w:lvlJc w:val="left"/>
      <w:pPr>
        <w:ind w:left="340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default"/>
      </w:rPr>
    </w:lvl>
  </w:abstractNum>
  <w:abstractNum w:abstractNumId="1" w15:restartNumberingAfterBreak="0">
    <w:nsid w:val="02D12B94"/>
    <w:multiLevelType w:val="multilevel"/>
    <w:tmpl w:val="E75C332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auto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50"/>
        </w:tabs>
        <w:ind w:left="850" w:hanging="425"/>
      </w:pPr>
      <w:rPr>
        <w:rFonts w:asciiTheme="minorHAnsi" w:hAnsiTheme="minorHAnsi" w:hint="default"/>
        <w:b w:val="0"/>
        <w:i w:val="0"/>
        <w:color w:val="auto"/>
        <w:sz w:val="18"/>
      </w:rPr>
    </w:lvl>
    <w:lvl w:ilvl="2">
      <w:start w:val="1"/>
      <w:numFmt w:val="lowerRoman"/>
      <w:lvlText w:val="%3)"/>
      <w:lvlJc w:val="left"/>
      <w:pPr>
        <w:tabs>
          <w:tab w:val="num" w:pos="1275"/>
        </w:tabs>
        <w:ind w:left="1275" w:hanging="425"/>
      </w:pPr>
      <w:rPr>
        <w:rFonts w:asciiTheme="minorHAnsi" w:hAnsiTheme="minorHAnsi" w:hint="default"/>
        <w:b w:val="0"/>
        <w:i w:val="0"/>
        <w:color w:val="auto"/>
        <w:sz w:val="18"/>
      </w:rPr>
    </w:lvl>
    <w:lvl w:ilvl="3">
      <w:start w:val="1"/>
      <w:numFmt w:val="upperLetter"/>
      <w:lvlText w:val="%4)"/>
      <w:lvlJc w:val="left"/>
      <w:pPr>
        <w:tabs>
          <w:tab w:val="num" w:pos="1700"/>
        </w:tabs>
        <w:ind w:left="1700" w:hanging="425"/>
      </w:pPr>
      <w:rPr>
        <w:rFonts w:asciiTheme="minorHAnsi" w:hAnsiTheme="minorHAnsi" w:hint="default"/>
        <w:b w:val="0"/>
        <w:i w:val="0"/>
        <w:color w:val="auto"/>
        <w:sz w:val="18"/>
      </w:rPr>
    </w:lvl>
    <w:lvl w:ilvl="4">
      <w:start w:val="1"/>
      <w:numFmt w:val="upperRoman"/>
      <w:lvlText w:val="%5)"/>
      <w:lvlJc w:val="left"/>
      <w:pPr>
        <w:tabs>
          <w:tab w:val="num" w:pos="2125"/>
        </w:tabs>
        <w:ind w:left="2125" w:hanging="425"/>
      </w:pPr>
      <w:rPr>
        <w:rFonts w:asciiTheme="minorHAnsi" w:hAnsiTheme="minorHAnsi" w:hint="default"/>
        <w:b w:val="0"/>
        <w:i w:val="0"/>
        <w:color w:val="auto"/>
        <w:sz w:val="18"/>
      </w:rPr>
    </w:lvl>
    <w:lvl w:ilvl="5">
      <w:start w:val="1"/>
      <w:numFmt w:val="decimal"/>
      <w:lvlText w:val="%6)"/>
      <w:lvlJc w:val="left"/>
      <w:pPr>
        <w:tabs>
          <w:tab w:val="num" w:pos="2550"/>
        </w:tabs>
        <w:ind w:left="2550" w:hanging="425"/>
      </w:pPr>
      <w:rPr>
        <w:rFonts w:asciiTheme="minorHAnsi" w:hAnsiTheme="minorHAnsi" w:hint="default"/>
        <w:b w:val="0"/>
        <w:i w:val="0"/>
        <w:color w:val="auto"/>
        <w:sz w:val="18"/>
      </w:rPr>
    </w:lvl>
    <w:lvl w:ilvl="6">
      <w:start w:val="1"/>
      <w:numFmt w:val="none"/>
      <w:suff w:val="nothing"/>
      <w:lvlText w:val="%7"/>
      <w:lvlJc w:val="left"/>
      <w:pPr>
        <w:ind w:left="2975" w:hanging="425"/>
      </w:pPr>
      <w:rPr>
        <w:rFonts w:hint="default"/>
        <w:color w:val="E1001A"/>
      </w:rPr>
    </w:lvl>
    <w:lvl w:ilvl="7">
      <w:start w:val="1"/>
      <w:numFmt w:val="none"/>
      <w:suff w:val="nothing"/>
      <w:lvlText w:val="%8"/>
      <w:lvlJc w:val="left"/>
      <w:pPr>
        <w:ind w:left="3400" w:hanging="425"/>
      </w:pPr>
      <w:rPr>
        <w:rFonts w:hint="default"/>
        <w:color w:val="E1001A"/>
        <w:sz w:val="20"/>
      </w:rPr>
    </w:lvl>
    <w:lvl w:ilvl="8">
      <w:start w:val="1"/>
      <w:numFmt w:val="none"/>
      <w:suff w:val="nothing"/>
      <w:lvlText w:val="%9"/>
      <w:lvlJc w:val="left"/>
      <w:pPr>
        <w:ind w:left="3825" w:hanging="425"/>
      </w:pPr>
      <w:rPr>
        <w:rFonts w:hint="default"/>
        <w:color w:val="E1001A"/>
      </w:rPr>
    </w:lvl>
  </w:abstractNum>
  <w:abstractNum w:abstractNumId="2" w15:restartNumberingAfterBreak="0">
    <w:nsid w:val="07284AE9"/>
    <w:multiLevelType w:val="multilevel"/>
    <w:tmpl w:val="0B96E482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asciiTheme="minorHAnsi" w:hAnsiTheme="minorHAnsi" w:hint="default"/>
        <w:color w:val="auto"/>
        <w:sz w:val="18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0"/>
        </w:tabs>
        <w:ind w:left="850" w:hanging="425"/>
      </w:pPr>
      <w:rPr>
        <w:rFonts w:asciiTheme="minorHAnsi" w:hAnsiTheme="minorHAnsi" w:hint="default"/>
        <w:color w:val="auto"/>
        <w:sz w:val="18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5"/>
        </w:tabs>
        <w:ind w:left="1275" w:hanging="425"/>
      </w:pPr>
      <w:rPr>
        <w:rFonts w:asciiTheme="minorHAnsi" w:hAnsiTheme="minorHAnsi" w:hint="default"/>
        <w:color w:val="auto"/>
        <w:sz w:val="18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0"/>
        </w:tabs>
        <w:ind w:left="1700" w:hanging="425"/>
      </w:pPr>
      <w:rPr>
        <w:rFonts w:asciiTheme="minorHAnsi" w:hAnsiTheme="minorHAnsi" w:hint="default"/>
        <w:color w:val="auto"/>
        <w:sz w:val="18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5"/>
        </w:tabs>
        <w:ind w:left="2125" w:hanging="425"/>
      </w:pPr>
      <w:rPr>
        <w:rFonts w:asciiTheme="minorHAnsi" w:hAnsiTheme="minorHAnsi" w:hint="default"/>
        <w:color w:val="auto"/>
        <w:sz w:val="18"/>
      </w:rPr>
    </w:lvl>
    <w:lvl w:ilvl="5">
      <w:start w:val="1"/>
      <w:numFmt w:val="decimal"/>
      <w:pStyle w:val="ListAlpha6"/>
      <w:lvlText w:val="%6."/>
      <w:lvlJc w:val="left"/>
      <w:pPr>
        <w:tabs>
          <w:tab w:val="num" w:pos="2550"/>
        </w:tabs>
        <w:ind w:left="2550" w:hanging="425"/>
      </w:pPr>
      <w:rPr>
        <w:rFonts w:asciiTheme="minorHAnsi" w:hAnsiTheme="minorHAnsi" w:hint="default"/>
        <w:color w:val="auto"/>
        <w:sz w:val="18"/>
      </w:rPr>
    </w:lvl>
    <w:lvl w:ilvl="6">
      <w:start w:val="1"/>
      <w:numFmt w:val="none"/>
      <w:lvlText w:val="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3" w15:restartNumberingAfterBreak="0">
    <w:nsid w:val="07493BFE"/>
    <w:multiLevelType w:val="multilevel"/>
    <w:tmpl w:val="1E1C672E"/>
    <w:lvl w:ilvl="0">
      <w:start w:val="1"/>
      <w:numFmt w:val="decimal"/>
      <w:lvlText w:val="%1)"/>
      <w:lvlJc w:val="left"/>
      <w:pPr>
        <w:tabs>
          <w:tab w:val="num" w:pos="397"/>
        </w:tabs>
        <w:ind w:left="397" w:hanging="284"/>
      </w:pPr>
      <w:rPr>
        <w:rFonts w:asciiTheme="minorHAnsi" w:hAnsiTheme="minorHAnsi" w:hint="default"/>
        <w:b w:val="0"/>
        <w:i w:val="0"/>
        <w:color w:val="auto"/>
        <w:sz w:val="16"/>
        <w:szCs w:val="21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283"/>
      </w:pPr>
      <w:rPr>
        <w:rFonts w:asciiTheme="minorHAnsi" w:hAnsiTheme="minorHAnsi" w:hint="default"/>
        <w:b w:val="0"/>
        <w:i w:val="0"/>
        <w:color w:val="auto"/>
        <w:sz w:val="16"/>
        <w:szCs w:val="2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C972FAA"/>
    <w:multiLevelType w:val="multilevel"/>
    <w:tmpl w:val="736ECFBA"/>
    <w:numStyleLink w:val="ListTableNumber"/>
  </w:abstractNum>
  <w:abstractNum w:abstractNumId="5" w15:restartNumberingAfterBreak="0">
    <w:nsid w:val="0CCD4DAA"/>
    <w:multiLevelType w:val="multilevel"/>
    <w:tmpl w:val="F78A1DCA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pStyle w:val="TableBullet2"/>
      <w:lvlText w:val="–"/>
      <w:lvlJc w:val="left"/>
      <w:pPr>
        <w:tabs>
          <w:tab w:val="num" w:pos="680"/>
        </w:tabs>
        <w:ind w:left="680" w:hanging="283"/>
      </w:pPr>
      <w:rPr>
        <w:rFonts w:ascii="Arial" w:hAnsi="Arial" w:hint="default"/>
        <w:color w:val="auto"/>
        <w:sz w:val="18"/>
      </w:rPr>
    </w:lvl>
    <w:lvl w:ilvl="2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3">
      <w:start w:val="1"/>
      <w:numFmt w:val="none"/>
      <w:lvlText w:val="%4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5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7">
      <w:start w:val="1"/>
      <w:numFmt w:val="none"/>
      <w:lvlText w:val="%8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</w:abstractNum>
  <w:abstractNum w:abstractNumId="6" w15:restartNumberingAfterBreak="0">
    <w:nsid w:val="0FB97078"/>
    <w:multiLevelType w:val="multilevel"/>
    <w:tmpl w:val="8D5C9A34"/>
    <w:styleLink w:val="ListChapter"/>
    <w:lvl w:ilvl="0">
      <w:start w:val="1"/>
      <w:numFmt w:val="cardinalText"/>
      <w:suff w:val="nothing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hanging="3276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336373C"/>
    <w:multiLevelType w:val="hybridMultilevel"/>
    <w:tmpl w:val="4372EB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01255"/>
    <w:multiLevelType w:val="multilevel"/>
    <w:tmpl w:val="F78A1DCA"/>
    <w:lvl w:ilvl="0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–"/>
      <w:lvlJc w:val="left"/>
      <w:pPr>
        <w:tabs>
          <w:tab w:val="num" w:pos="680"/>
        </w:tabs>
        <w:ind w:left="680" w:hanging="283"/>
      </w:pPr>
      <w:rPr>
        <w:rFonts w:ascii="Arial" w:hAnsi="Arial" w:hint="default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3">
      <w:start w:val="1"/>
      <w:numFmt w:val="none"/>
      <w:lvlText w:val="%4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5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7">
      <w:start w:val="1"/>
      <w:numFmt w:val="none"/>
      <w:lvlText w:val="%8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</w:abstractNum>
  <w:abstractNum w:abstractNumId="9" w15:restartNumberingAfterBreak="0">
    <w:nsid w:val="168D4A13"/>
    <w:multiLevelType w:val="multilevel"/>
    <w:tmpl w:val="59A6B200"/>
    <w:lvl w:ilvl="0">
      <w:start w:val="1"/>
      <w:numFmt w:val="bullet"/>
      <w:lvlText w:val="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–"/>
      <w:lvlJc w:val="left"/>
      <w:pPr>
        <w:tabs>
          <w:tab w:val="num" w:pos="680"/>
        </w:tabs>
        <w:ind w:left="680" w:hanging="283"/>
      </w:pPr>
      <w:rPr>
        <w:rFonts w:ascii="Arial" w:hAnsi="Arial" w:hint="default"/>
        <w:color w:val="auto"/>
        <w:sz w:val="20"/>
      </w:rPr>
    </w:lvl>
    <w:lvl w:ilvl="2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3">
      <w:start w:val="1"/>
      <w:numFmt w:val="none"/>
      <w:lvlText w:val="%4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5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7">
      <w:start w:val="1"/>
      <w:numFmt w:val="none"/>
      <w:lvlText w:val="%8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</w:abstractNum>
  <w:abstractNum w:abstractNumId="10" w15:restartNumberingAfterBreak="0">
    <w:nsid w:val="1E364391"/>
    <w:multiLevelType w:val="multilevel"/>
    <w:tmpl w:val="0B96E482"/>
    <w:numStyleLink w:val="ListAlpha"/>
  </w:abstractNum>
  <w:abstractNum w:abstractNumId="11" w15:restartNumberingAfterBreak="0">
    <w:nsid w:val="1F971DC8"/>
    <w:multiLevelType w:val="multilevel"/>
    <w:tmpl w:val="736ECFBA"/>
    <w:numStyleLink w:val="ListTableNumber"/>
  </w:abstractNum>
  <w:abstractNum w:abstractNumId="12" w15:restartNumberingAfterBreak="0">
    <w:nsid w:val="24741D40"/>
    <w:multiLevelType w:val="multilevel"/>
    <w:tmpl w:val="BE1CBCF8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425"/>
        </w:tabs>
        <w:ind w:left="425" w:hanging="425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auto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0"/>
        </w:tabs>
        <w:ind w:left="850" w:hanging="425"/>
      </w:pPr>
      <w:rPr>
        <w:rFonts w:asciiTheme="minorHAnsi" w:hAnsiTheme="minorHAnsi" w:hint="default"/>
        <w:b w:val="0"/>
        <w:i w:val="0"/>
        <w:color w:val="auto"/>
        <w:sz w:val="18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5"/>
        </w:tabs>
        <w:ind w:left="1275" w:hanging="425"/>
      </w:pPr>
      <w:rPr>
        <w:rFonts w:asciiTheme="minorHAnsi" w:hAnsiTheme="minorHAnsi" w:hint="default"/>
        <w:b w:val="0"/>
        <w:i w:val="0"/>
        <w:color w:val="auto"/>
        <w:sz w:val="18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700"/>
        </w:tabs>
        <w:ind w:left="1700" w:hanging="425"/>
      </w:pPr>
      <w:rPr>
        <w:rFonts w:asciiTheme="minorHAnsi" w:hAnsiTheme="minorHAnsi" w:hint="default"/>
        <w:b w:val="0"/>
        <w:i w:val="0"/>
        <w:color w:val="auto"/>
        <w:sz w:val="18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2125"/>
        </w:tabs>
        <w:ind w:left="2125" w:hanging="425"/>
      </w:pPr>
      <w:rPr>
        <w:rFonts w:asciiTheme="minorHAnsi" w:hAnsiTheme="minorHAnsi" w:hint="default"/>
        <w:b w:val="0"/>
        <w:i w:val="0"/>
        <w:color w:val="auto"/>
        <w:sz w:val="18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2550"/>
        </w:tabs>
        <w:ind w:left="2550" w:hanging="425"/>
      </w:pPr>
      <w:rPr>
        <w:rFonts w:asciiTheme="minorHAnsi" w:hAnsiTheme="minorHAnsi" w:hint="default"/>
        <w:b w:val="0"/>
        <w:i w:val="0"/>
        <w:color w:val="auto"/>
        <w:sz w:val="18"/>
      </w:rPr>
    </w:lvl>
    <w:lvl w:ilvl="6">
      <w:start w:val="1"/>
      <w:numFmt w:val="none"/>
      <w:suff w:val="nothing"/>
      <w:lvlText w:val="%7"/>
      <w:lvlJc w:val="left"/>
      <w:pPr>
        <w:ind w:left="2975" w:hanging="425"/>
      </w:pPr>
      <w:rPr>
        <w:rFonts w:hint="default"/>
        <w:color w:val="E1001A"/>
      </w:rPr>
    </w:lvl>
    <w:lvl w:ilvl="7">
      <w:start w:val="1"/>
      <w:numFmt w:val="none"/>
      <w:suff w:val="nothing"/>
      <w:lvlText w:val="%8"/>
      <w:lvlJc w:val="left"/>
      <w:pPr>
        <w:ind w:left="3400" w:hanging="425"/>
      </w:pPr>
      <w:rPr>
        <w:rFonts w:hint="default"/>
        <w:color w:val="E1001A"/>
        <w:sz w:val="20"/>
      </w:rPr>
    </w:lvl>
    <w:lvl w:ilvl="8">
      <w:start w:val="1"/>
      <w:numFmt w:val="none"/>
      <w:suff w:val="nothing"/>
      <w:lvlText w:val="%9"/>
      <w:lvlJc w:val="left"/>
      <w:pPr>
        <w:ind w:left="3825" w:hanging="425"/>
      </w:pPr>
      <w:rPr>
        <w:rFonts w:hint="default"/>
        <w:color w:val="E1001A"/>
      </w:rPr>
    </w:lvl>
  </w:abstractNum>
  <w:abstractNum w:abstractNumId="13" w15:restartNumberingAfterBreak="0">
    <w:nsid w:val="285B5392"/>
    <w:multiLevelType w:val="multilevel"/>
    <w:tmpl w:val="736ECFBA"/>
    <w:numStyleLink w:val="ListTableNumber"/>
  </w:abstractNum>
  <w:abstractNum w:abstractNumId="14" w15:restartNumberingAfterBreak="0">
    <w:nsid w:val="29D475D0"/>
    <w:multiLevelType w:val="multilevel"/>
    <w:tmpl w:val="0B96E482"/>
    <w:numStyleLink w:val="ListAlpha"/>
  </w:abstractNum>
  <w:abstractNum w:abstractNumId="15" w15:restartNumberingAfterBreak="0">
    <w:nsid w:val="2ACF7E17"/>
    <w:multiLevelType w:val="multilevel"/>
    <w:tmpl w:val="ADF89CCA"/>
    <w:numStyleLink w:val="ListBullet"/>
  </w:abstractNum>
  <w:abstractNum w:abstractNumId="16" w15:restartNumberingAfterBreak="0">
    <w:nsid w:val="2C5D2B76"/>
    <w:multiLevelType w:val="multilevel"/>
    <w:tmpl w:val="8D5C9A34"/>
    <w:numStyleLink w:val="ListChapter"/>
  </w:abstractNum>
  <w:abstractNum w:abstractNumId="17" w15:restartNumberingAfterBreak="0">
    <w:nsid w:val="2D9D1D0D"/>
    <w:multiLevelType w:val="multilevel"/>
    <w:tmpl w:val="F78A1DCA"/>
    <w:numStyleLink w:val="ListTableBullet"/>
  </w:abstractNum>
  <w:abstractNum w:abstractNumId="18" w15:restartNumberingAfterBreak="0">
    <w:nsid w:val="31181F14"/>
    <w:multiLevelType w:val="hybridMultilevel"/>
    <w:tmpl w:val="EC9492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76479"/>
    <w:multiLevelType w:val="multilevel"/>
    <w:tmpl w:val="1E1C672E"/>
    <w:lvl w:ilvl="0">
      <w:start w:val="1"/>
      <w:numFmt w:val="decimal"/>
      <w:lvlText w:val="%1)"/>
      <w:lvlJc w:val="left"/>
      <w:pPr>
        <w:tabs>
          <w:tab w:val="num" w:pos="397"/>
        </w:tabs>
        <w:ind w:left="397" w:hanging="284"/>
      </w:pPr>
      <w:rPr>
        <w:rFonts w:asciiTheme="minorHAnsi" w:hAnsiTheme="minorHAnsi" w:hint="default"/>
        <w:b w:val="0"/>
        <w:i w:val="0"/>
        <w:color w:val="auto"/>
        <w:sz w:val="16"/>
        <w:szCs w:val="21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283"/>
      </w:pPr>
      <w:rPr>
        <w:rFonts w:asciiTheme="minorHAnsi" w:hAnsiTheme="minorHAnsi" w:hint="default"/>
        <w:b w:val="0"/>
        <w:i w:val="0"/>
        <w:color w:val="auto"/>
        <w:sz w:val="16"/>
        <w:szCs w:val="2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353912ED"/>
    <w:multiLevelType w:val="multilevel"/>
    <w:tmpl w:val="ADF89CCA"/>
    <w:styleLink w:val="ListBullet"/>
    <w:lvl w:ilvl="0">
      <w:start w:val="1"/>
      <w:numFmt w:val="bullet"/>
      <w:pStyle w:val="ListBullet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color w:val="auto"/>
        <w:sz w:val="18"/>
        <w:szCs w:val="20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850"/>
        </w:tabs>
        <w:ind w:left="850" w:hanging="425"/>
      </w:pPr>
      <w:rPr>
        <w:rFonts w:asciiTheme="minorHAnsi" w:hAnsiTheme="minorHAnsi" w:hint="default"/>
        <w:caps w:val="0"/>
        <w:strike w:val="0"/>
        <w:dstrike w:val="0"/>
        <w:vanish w:val="0"/>
        <w:color w:val="auto"/>
        <w:sz w:val="18"/>
        <w:u w:val="none"/>
        <w:vertAlign w:val="baseline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  <w:color w:val="auto"/>
        <w:sz w:val="18"/>
      </w:rPr>
    </w:lvl>
    <w:lvl w:ilvl="3">
      <w:start w:val="1"/>
      <w:numFmt w:val="bullet"/>
      <w:pStyle w:val="ListBullet4"/>
      <w:lvlText w:val="–"/>
      <w:lvlJc w:val="left"/>
      <w:pPr>
        <w:tabs>
          <w:tab w:val="num" w:pos="1700"/>
        </w:tabs>
        <w:ind w:left="1700" w:hanging="425"/>
      </w:pPr>
      <w:rPr>
        <w:rFonts w:asciiTheme="minorHAnsi" w:hAnsiTheme="minorHAnsi" w:hint="default"/>
        <w:caps w:val="0"/>
        <w:strike w:val="0"/>
        <w:dstrike w:val="0"/>
        <w:vanish w:val="0"/>
        <w:color w:val="auto"/>
        <w:sz w:val="18"/>
        <w:u w:val="none"/>
        <w:vertAlign w:val="baseline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  <w:color w:val="auto"/>
        <w:sz w:val="18"/>
      </w:rPr>
    </w:lvl>
    <w:lvl w:ilvl="5">
      <w:start w:val="1"/>
      <w:numFmt w:val="bullet"/>
      <w:pStyle w:val="ListBullet6"/>
      <w:lvlText w:val="–"/>
      <w:lvlJc w:val="left"/>
      <w:pPr>
        <w:tabs>
          <w:tab w:val="num" w:pos="2550"/>
        </w:tabs>
        <w:ind w:left="2550" w:hanging="425"/>
      </w:pPr>
      <w:rPr>
        <w:rFonts w:asciiTheme="minorHAnsi" w:hAnsiTheme="minorHAnsi" w:cs="Times New Roman" w:hint="default"/>
        <w:caps w:val="0"/>
        <w:strike w:val="0"/>
        <w:dstrike w:val="0"/>
        <w:vanish w:val="0"/>
        <w:color w:val="auto"/>
        <w:sz w:val="18"/>
        <w:u w:val="none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2975" w:hanging="425"/>
      </w:pPr>
      <w:rPr>
        <w:rFonts w:hint="default"/>
        <w:color w:val="auto"/>
        <w:sz w:val="20"/>
      </w:rPr>
    </w:lvl>
    <w:lvl w:ilvl="7">
      <w:start w:val="1"/>
      <w:numFmt w:val="none"/>
      <w:suff w:val="nothing"/>
      <w:lvlText w:val="%8"/>
      <w:lvlJc w:val="left"/>
      <w:pPr>
        <w:ind w:left="3400" w:hanging="425"/>
      </w:pPr>
      <w:rPr>
        <w:rFonts w:hint="default"/>
        <w:color w:val="000000"/>
        <w:sz w:val="20"/>
      </w:rPr>
    </w:lvl>
    <w:lvl w:ilvl="8">
      <w:start w:val="1"/>
      <w:numFmt w:val="none"/>
      <w:suff w:val="nothing"/>
      <w:lvlText w:val=""/>
      <w:lvlJc w:val="left"/>
      <w:pPr>
        <w:ind w:left="3825" w:hanging="425"/>
      </w:pPr>
      <w:rPr>
        <w:rFonts w:hint="default"/>
      </w:rPr>
    </w:lvl>
  </w:abstractNum>
  <w:abstractNum w:abstractNumId="21" w15:restartNumberingAfterBreak="0">
    <w:nsid w:val="40071FAE"/>
    <w:multiLevelType w:val="multilevel"/>
    <w:tmpl w:val="9D625AA6"/>
    <w:styleLink w:val="ListNumberedHeadings"/>
    <w:lvl w:ilvl="0">
      <w:start w:val="1"/>
      <w:numFmt w:val="decimal"/>
      <w:pStyle w:val="NbrHeading1"/>
      <w:lvlText w:val="%1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0F4BEB" w:themeColor="accent1"/>
      </w:rPr>
    </w:lvl>
    <w:lvl w:ilvl="1">
      <w:start w:val="1"/>
      <w:numFmt w:val="decimal"/>
      <w:pStyle w:val="NbrHeading2"/>
      <w:lvlText w:val="%1.%2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0F4BEB" w:themeColor="accent1"/>
      </w:rPr>
    </w:lvl>
    <w:lvl w:ilvl="2">
      <w:start w:val="1"/>
      <w:numFmt w:val="decimal"/>
      <w:pStyle w:val="NbrHeading3"/>
      <w:lvlText w:val="%1.%2.%3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</w:rPr>
    </w:lvl>
    <w:lvl w:ilvl="3">
      <w:start w:val="1"/>
      <w:numFmt w:val="decimal"/>
      <w:pStyle w:val="NbrHeading4"/>
      <w:lvlText w:val="%1.%2.%3.%4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  <w:sz w:val="18"/>
      </w:rPr>
    </w:lvl>
    <w:lvl w:ilvl="4">
      <w:start w:val="1"/>
      <w:numFmt w:val="decimal"/>
      <w:pStyle w:val="NbrHeading5"/>
      <w:lvlText w:val="%1.%2.%3.%4.%5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  <w:sz w:val="20"/>
      </w:rPr>
    </w:lvl>
    <w:lvl w:ilvl="5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425A4984"/>
    <w:multiLevelType w:val="multilevel"/>
    <w:tmpl w:val="ADF89CCA"/>
    <w:numStyleLink w:val="ListBullet"/>
  </w:abstractNum>
  <w:abstractNum w:abstractNumId="23" w15:restartNumberingAfterBreak="0">
    <w:nsid w:val="474012AC"/>
    <w:multiLevelType w:val="multilevel"/>
    <w:tmpl w:val="ADF89CCA"/>
    <w:numStyleLink w:val="ListBullet"/>
  </w:abstractNum>
  <w:abstractNum w:abstractNumId="24" w15:restartNumberingAfterBreak="0">
    <w:nsid w:val="483E2B4C"/>
    <w:multiLevelType w:val="multilevel"/>
    <w:tmpl w:val="F78A1DCA"/>
    <w:numStyleLink w:val="ListTableBullet"/>
  </w:abstractNum>
  <w:abstractNum w:abstractNumId="25" w15:restartNumberingAfterBreak="0">
    <w:nsid w:val="488E276A"/>
    <w:multiLevelType w:val="multilevel"/>
    <w:tmpl w:val="0B96E482"/>
    <w:numStyleLink w:val="ListAlpha"/>
  </w:abstractNum>
  <w:abstractNum w:abstractNumId="26" w15:restartNumberingAfterBreak="0">
    <w:nsid w:val="4EAD16F0"/>
    <w:multiLevelType w:val="multilevel"/>
    <w:tmpl w:val="72DA8CE4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asciiTheme="minorHAnsi" w:hAnsiTheme="minorHAnsi" w:hint="default"/>
        <w:color w:val="auto"/>
        <w:sz w:val="18"/>
      </w:rPr>
    </w:lvl>
    <w:lvl w:ilvl="1">
      <w:start w:val="1"/>
      <w:numFmt w:val="lowerRoman"/>
      <w:lvlText w:val="%2)"/>
      <w:lvlJc w:val="left"/>
      <w:pPr>
        <w:tabs>
          <w:tab w:val="num" w:pos="850"/>
        </w:tabs>
        <w:ind w:left="850" w:hanging="425"/>
      </w:pPr>
      <w:rPr>
        <w:rFonts w:asciiTheme="minorHAnsi" w:hAnsiTheme="minorHAnsi" w:hint="default"/>
        <w:color w:val="auto"/>
        <w:sz w:val="18"/>
      </w:rPr>
    </w:lvl>
    <w:lvl w:ilvl="2">
      <w:start w:val="1"/>
      <w:numFmt w:val="decimal"/>
      <w:lvlText w:val="%3)"/>
      <w:lvlJc w:val="left"/>
      <w:pPr>
        <w:tabs>
          <w:tab w:val="num" w:pos="1275"/>
        </w:tabs>
        <w:ind w:left="1275" w:hanging="425"/>
      </w:pPr>
      <w:rPr>
        <w:rFonts w:asciiTheme="minorHAnsi" w:hAnsiTheme="minorHAnsi" w:hint="default"/>
        <w:color w:val="auto"/>
        <w:sz w:val="18"/>
      </w:rPr>
    </w:lvl>
    <w:lvl w:ilvl="3">
      <w:start w:val="1"/>
      <w:numFmt w:val="upperLetter"/>
      <w:lvlText w:val="%4)"/>
      <w:lvlJc w:val="left"/>
      <w:pPr>
        <w:tabs>
          <w:tab w:val="num" w:pos="1700"/>
        </w:tabs>
        <w:ind w:left="1700" w:hanging="425"/>
      </w:pPr>
      <w:rPr>
        <w:rFonts w:asciiTheme="minorHAnsi" w:hAnsiTheme="minorHAnsi" w:hint="default"/>
        <w:color w:val="auto"/>
        <w:sz w:val="18"/>
      </w:rPr>
    </w:lvl>
    <w:lvl w:ilvl="4">
      <w:start w:val="1"/>
      <w:numFmt w:val="upperRoman"/>
      <w:lvlText w:val="%5)"/>
      <w:lvlJc w:val="left"/>
      <w:pPr>
        <w:tabs>
          <w:tab w:val="num" w:pos="2125"/>
        </w:tabs>
        <w:ind w:left="2125" w:hanging="425"/>
      </w:pPr>
      <w:rPr>
        <w:rFonts w:asciiTheme="minorHAnsi" w:hAnsiTheme="minorHAnsi" w:hint="default"/>
        <w:color w:val="auto"/>
        <w:sz w:val="18"/>
      </w:rPr>
    </w:lvl>
    <w:lvl w:ilvl="5">
      <w:start w:val="1"/>
      <w:numFmt w:val="decimal"/>
      <w:lvlText w:val="%6)"/>
      <w:lvlJc w:val="left"/>
      <w:pPr>
        <w:tabs>
          <w:tab w:val="num" w:pos="2550"/>
        </w:tabs>
        <w:ind w:left="2550" w:hanging="425"/>
      </w:pPr>
      <w:rPr>
        <w:rFonts w:asciiTheme="minorHAnsi" w:hAnsiTheme="minorHAnsi" w:hint="default"/>
        <w:color w:val="auto"/>
        <w:sz w:val="18"/>
      </w:rPr>
    </w:lvl>
    <w:lvl w:ilvl="6">
      <w:start w:val="1"/>
      <w:numFmt w:val="none"/>
      <w:lvlText w:val="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27" w15:restartNumberingAfterBreak="0">
    <w:nsid w:val="5CE2059C"/>
    <w:multiLevelType w:val="multilevel"/>
    <w:tmpl w:val="4BE8981A"/>
    <w:numStyleLink w:val="ListParagraph"/>
  </w:abstractNum>
  <w:abstractNum w:abstractNumId="28" w15:restartNumberingAfterBreak="0">
    <w:nsid w:val="626E5373"/>
    <w:multiLevelType w:val="multilevel"/>
    <w:tmpl w:val="736ECFBA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asciiTheme="minorHAnsi" w:hAnsiTheme="minorHAnsi" w:hint="default"/>
        <w:b w:val="0"/>
        <w:i w:val="0"/>
        <w:color w:val="auto"/>
        <w:sz w:val="18"/>
        <w:szCs w:val="21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asciiTheme="minorHAnsi" w:hAnsiTheme="minorHAnsi" w:hint="default"/>
        <w:b w:val="0"/>
        <w:i w:val="0"/>
        <w:color w:val="auto"/>
        <w:sz w:val="18"/>
        <w:szCs w:val="2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D7357"/>
    <w:multiLevelType w:val="multilevel"/>
    <w:tmpl w:val="0B96E482"/>
    <w:numStyleLink w:val="ListAlpha"/>
  </w:abstractNum>
  <w:abstractNum w:abstractNumId="30" w15:restartNumberingAfterBreak="0">
    <w:nsid w:val="69356871"/>
    <w:multiLevelType w:val="multilevel"/>
    <w:tmpl w:val="9D625AA6"/>
    <w:numStyleLink w:val="ListNumberedHeadings"/>
  </w:abstractNum>
  <w:abstractNum w:abstractNumId="31" w15:restartNumberingAfterBreak="0">
    <w:nsid w:val="7139706E"/>
    <w:multiLevelType w:val="multilevel"/>
    <w:tmpl w:val="4BE8981A"/>
    <w:numStyleLink w:val="ListParagraph"/>
  </w:abstractNum>
  <w:abstractNum w:abstractNumId="32" w15:restartNumberingAfterBreak="0">
    <w:nsid w:val="72C77B78"/>
    <w:multiLevelType w:val="multilevel"/>
    <w:tmpl w:val="3E0CE4BE"/>
    <w:lvl w:ilvl="0">
      <w:start w:val="1"/>
      <w:numFmt w:val="decimal"/>
      <w:lvlText w:val="Section %1:"/>
      <w:lvlJc w:val="left"/>
      <w:pPr>
        <w:tabs>
          <w:tab w:val="num" w:pos="2835"/>
        </w:tabs>
        <w:ind w:left="2835" w:hanging="2835"/>
      </w:pPr>
      <w:rPr>
        <w:rFonts w:asciiTheme="majorHAnsi" w:hAnsiTheme="majorHAnsi" w:hint="default"/>
        <w:b/>
        <w:i w:val="0"/>
        <w:caps w:val="0"/>
        <w:strike w:val="0"/>
        <w:dstrike w:val="0"/>
        <w:vanish w:val="0"/>
        <w:color w:val="0F4BEB" w:themeColor="accent1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Theme="majorHAnsi" w:hAnsiTheme="majorHAnsi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Theme="majorHAnsi" w:hAnsiTheme="majorHAnsi" w:hint="default"/>
        <w:color w:val="0F4BEB" w:themeColor="accent1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  <w:sz w:val="20"/>
      </w:rPr>
    </w:lvl>
    <w:lvl w:ilvl="5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3B94600"/>
    <w:multiLevelType w:val="multilevel"/>
    <w:tmpl w:val="0B96E482"/>
    <w:numStyleLink w:val="ListAlpha"/>
  </w:abstractNum>
  <w:abstractNum w:abstractNumId="34" w15:restartNumberingAfterBreak="0">
    <w:nsid w:val="783F62DB"/>
    <w:multiLevelType w:val="multilevel"/>
    <w:tmpl w:val="BE1CBCF8"/>
    <w:numStyleLink w:val="ListNumber"/>
  </w:abstractNum>
  <w:abstractNum w:abstractNumId="35" w15:restartNumberingAfterBreak="0">
    <w:nsid w:val="79E341B3"/>
    <w:multiLevelType w:val="multilevel"/>
    <w:tmpl w:val="F78A1DCA"/>
    <w:numStyleLink w:val="ListTableBullet"/>
  </w:abstractNum>
  <w:abstractNum w:abstractNumId="36" w15:restartNumberingAfterBreak="0">
    <w:nsid w:val="7AA84F7B"/>
    <w:multiLevelType w:val="multilevel"/>
    <w:tmpl w:val="BE1CBCF8"/>
    <w:numStyleLink w:val="ListNumber"/>
  </w:abstractNum>
  <w:abstractNum w:abstractNumId="37" w15:restartNumberingAfterBreak="0">
    <w:nsid w:val="7D9B6564"/>
    <w:multiLevelType w:val="multilevel"/>
    <w:tmpl w:val="9D625AA6"/>
    <w:numStyleLink w:val="ListNumberedHeadings"/>
  </w:abstractNum>
  <w:abstractNum w:abstractNumId="38" w15:restartNumberingAfterBreak="0">
    <w:nsid w:val="7E0F5F26"/>
    <w:multiLevelType w:val="multilevel"/>
    <w:tmpl w:val="7FFA377C"/>
    <w:lvl w:ilvl="0">
      <w:start w:val="1"/>
      <w:numFmt w:val="upperLetter"/>
      <w:lvlRestart w:val="0"/>
      <w:suff w:val="nothing"/>
      <w:lvlText w:val="Schedule %1"/>
      <w:lvlJc w:val="left"/>
      <w:pPr>
        <w:ind w:left="0" w:firstLine="0"/>
      </w:pPr>
      <w:rPr>
        <w:rFonts w:ascii="Arial" w:hAnsi="Arial" w:hint="default"/>
        <w:color w:val="auto"/>
        <w:sz w:val="32"/>
        <w:szCs w:val="32"/>
      </w:rPr>
    </w:lvl>
    <w:lvl w:ilvl="1">
      <w:start w:val="1"/>
      <w:numFmt w:val="decimal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  <w:color w:val="76787B"/>
      </w:rPr>
    </w:lvl>
    <w:lvl w:ilvl="4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  <w:sz w:val="18"/>
      </w:rPr>
    </w:lvl>
    <w:lvl w:ilvl="7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</w:rPr>
    </w:lvl>
  </w:abstractNum>
  <w:abstractNum w:abstractNumId="39" w15:restartNumberingAfterBreak="0">
    <w:nsid w:val="7F09462C"/>
    <w:multiLevelType w:val="hybridMultilevel"/>
    <w:tmpl w:val="8D4C129E"/>
    <w:lvl w:ilvl="0" w:tplc="1494B210">
      <w:numFmt w:val="bullet"/>
      <w:lvlText w:val="•"/>
      <w:lvlJc w:val="left"/>
      <w:pPr>
        <w:ind w:left="360" w:hanging="360"/>
      </w:pPr>
      <w:rPr>
        <w:rFonts w:ascii="SymbolMT" w:eastAsiaTheme="minorEastAsia" w:hAnsi="SymbolMT" w:cs="SymbolMT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F9E37EE"/>
    <w:multiLevelType w:val="multilevel"/>
    <w:tmpl w:val="BE1CBCF8"/>
    <w:numStyleLink w:val="ListNumber"/>
  </w:abstractNum>
  <w:num w:numId="1" w16cid:durableId="896010616">
    <w:abstractNumId w:val="2"/>
  </w:num>
  <w:num w:numId="2" w16cid:durableId="974868813">
    <w:abstractNumId w:val="38"/>
  </w:num>
  <w:num w:numId="3" w16cid:durableId="1871794002">
    <w:abstractNumId w:val="20"/>
  </w:num>
  <w:num w:numId="4" w16cid:durableId="840854927">
    <w:abstractNumId w:val="12"/>
  </w:num>
  <w:num w:numId="5" w16cid:durableId="572206960">
    <w:abstractNumId w:val="21"/>
  </w:num>
  <w:num w:numId="6" w16cid:durableId="1921405859">
    <w:abstractNumId w:val="0"/>
  </w:num>
  <w:num w:numId="7" w16cid:durableId="539828336">
    <w:abstractNumId w:val="5"/>
  </w:num>
  <w:num w:numId="8" w16cid:durableId="2130779649">
    <w:abstractNumId w:val="28"/>
  </w:num>
  <w:num w:numId="9" w16cid:durableId="840583840">
    <w:abstractNumId w:val="10"/>
    <w:lvlOverride w:ilvl="0">
      <w:lvl w:ilvl="0">
        <w:start w:val="1"/>
        <w:numFmt w:val="lowerLetter"/>
        <w:lvlText w:val="%1."/>
        <w:lvlJc w:val="left"/>
        <w:pPr>
          <w:tabs>
            <w:tab w:val="num" w:pos="284"/>
          </w:tabs>
          <w:ind w:left="567" w:hanging="567"/>
        </w:pPr>
        <w:rPr>
          <w:rFonts w:asciiTheme="minorHAnsi" w:hAnsiTheme="minorHAnsi" w:hint="default"/>
          <w:color w:val="auto"/>
        </w:rPr>
      </w:lvl>
    </w:lvlOverride>
  </w:num>
  <w:num w:numId="10" w16cid:durableId="1645044100">
    <w:abstractNumId w:val="40"/>
    <w:lvlOverride w:ilvl="0">
      <w:lvl w:ilvl="0">
        <w:start w:val="1"/>
        <w:numFmt w:val="decimal"/>
        <w:lvlText w:val="%1."/>
        <w:lvlJc w:val="left"/>
        <w:pPr>
          <w:tabs>
            <w:tab w:val="num" w:pos="567"/>
          </w:tabs>
          <w:ind w:left="567" w:hanging="567"/>
        </w:pPr>
        <w:rPr>
          <w:rFonts w:asciiTheme="minorHAnsi" w:hAnsiTheme="minorHAnsi" w:hint="default"/>
          <w:b w:val="0"/>
          <w:i w:val="0"/>
          <w:caps w:val="0"/>
          <w:strike w:val="0"/>
          <w:dstrike w:val="0"/>
          <w:vanish w:val="0"/>
          <w:color w:val="auto"/>
          <w:sz w:val="20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</w:num>
  <w:num w:numId="11" w16cid:durableId="1907642518">
    <w:abstractNumId w:val="31"/>
  </w:num>
  <w:num w:numId="12" w16cid:durableId="434445751">
    <w:abstractNumId w:val="37"/>
  </w:num>
  <w:num w:numId="13" w16cid:durableId="1862431385">
    <w:abstractNumId w:val="13"/>
  </w:num>
  <w:num w:numId="14" w16cid:durableId="1469860891">
    <w:abstractNumId w:val="35"/>
  </w:num>
  <w:num w:numId="15" w16cid:durableId="405689448">
    <w:abstractNumId w:val="22"/>
    <w:lvlOverride w:ilvl="0">
      <w:lvl w:ilvl="0">
        <w:start w:val="1"/>
        <w:numFmt w:val="bullet"/>
        <w:lvlText w:val=""/>
        <w:lvlJc w:val="left"/>
        <w:pPr>
          <w:tabs>
            <w:tab w:val="num" w:pos="284"/>
          </w:tabs>
          <w:ind w:left="284" w:hanging="284"/>
        </w:pPr>
        <w:rPr>
          <w:rFonts w:ascii="Symbol" w:hAnsi="Symbol" w:hint="default"/>
          <w:b w:val="0"/>
          <w:i w:val="0"/>
          <w:color w:val="auto"/>
          <w:sz w:val="20"/>
          <w:szCs w:val="20"/>
        </w:rPr>
      </w:lvl>
    </w:lvlOverride>
  </w:num>
  <w:num w:numId="16" w16cid:durableId="1292205173">
    <w:abstractNumId w:val="25"/>
  </w:num>
  <w:num w:numId="17" w16cid:durableId="1091856890">
    <w:abstractNumId w:val="29"/>
  </w:num>
  <w:num w:numId="18" w16cid:durableId="53820932">
    <w:abstractNumId w:val="14"/>
  </w:num>
  <w:num w:numId="19" w16cid:durableId="1335493521">
    <w:abstractNumId w:val="15"/>
  </w:num>
  <w:num w:numId="20" w16cid:durableId="1865359818">
    <w:abstractNumId w:val="34"/>
  </w:num>
  <w:num w:numId="21" w16cid:durableId="1455782190">
    <w:abstractNumId w:val="17"/>
  </w:num>
  <w:num w:numId="22" w16cid:durableId="1541015369">
    <w:abstractNumId w:val="11"/>
  </w:num>
  <w:num w:numId="23" w16cid:durableId="1411925856">
    <w:abstractNumId w:val="5"/>
  </w:num>
  <w:num w:numId="24" w16cid:durableId="1214269750">
    <w:abstractNumId w:val="28"/>
  </w:num>
  <w:num w:numId="25" w16cid:durableId="880677190">
    <w:abstractNumId w:val="5"/>
  </w:num>
  <w:num w:numId="26" w16cid:durableId="154808224">
    <w:abstractNumId w:val="5"/>
  </w:num>
  <w:num w:numId="27" w16cid:durableId="954874082">
    <w:abstractNumId w:val="28"/>
  </w:num>
  <w:num w:numId="28" w16cid:durableId="1344865536">
    <w:abstractNumId w:val="28"/>
  </w:num>
  <w:num w:numId="29" w16cid:durableId="1602642142">
    <w:abstractNumId w:val="33"/>
  </w:num>
  <w:num w:numId="30" w16cid:durableId="372194637">
    <w:abstractNumId w:val="23"/>
  </w:num>
  <w:num w:numId="31" w16cid:durableId="619843696">
    <w:abstractNumId w:val="36"/>
  </w:num>
  <w:num w:numId="32" w16cid:durableId="537089231">
    <w:abstractNumId w:val="27"/>
  </w:num>
  <w:num w:numId="33" w16cid:durableId="1144783341">
    <w:abstractNumId w:val="24"/>
  </w:num>
  <w:num w:numId="34" w16cid:durableId="202400879">
    <w:abstractNumId w:val="4"/>
  </w:num>
  <w:num w:numId="35" w16cid:durableId="1441336965">
    <w:abstractNumId w:val="26"/>
  </w:num>
  <w:num w:numId="36" w16cid:durableId="1390688289">
    <w:abstractNumId w:val="1"/>
  </w:num>
  <w:num w:numId="37" w16cid:durableId="1321425631">
    <w:abstractNumId w:val="19"/>
  </w:num>
  <w:num w:numId="38" w16cid:durableId="818229695">
    <w:abstractNumId w:val="8"/>
  </w:num>
  <w:num w:numId="39" w16cid:durableId="2141218921">
    <w:abstractNumId w:val="32"/>
  </w:num>
  <w:num w:numId="40" w16cid:durableId="1662847615">
    <w:abstractNumId w:val="3"/>
  </w:num>
  <w:num w:numId="41" w16cid:durableId="1820657357">
    <w:abstractNumId w:val="6"/>
  </w:num>
  <w:num w:numId="42" w16cid:durableId="217740624">
    <w:abstractNumId w:val="16"/>
  </w:num>
  <w:num w:numId="43" w16cid:durableId="117837719">
    <w:abstractNumId w:val="9"/>
  </w:num>
  <w:num w:numId="44" w16cid:durableId="66567383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45" w16cid:durableId="454325450">
    <w:abstractNumId w:val="30"/>
  </w:num>
  <w:num w:numId="46" w16cid:durableId="109386398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7030500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57721648">
    <w:abstractNumId w:val="18"/>
  </w:num>
  <w:num w:numId="49" w16cid:durableId="219941558">
    <w:abstractNumId w:val="39"/>
  </w:num>
  <w:num w:numId="50" w16cid:durableId="803277845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ftws5xf9z29a8efeasp502ysr0v559d5zpr&quot;&gt;UTS Library&lt;record-ids&gt;&lt;item&gt;64&lt;/item&gt;&lt;item&gt;78&lt;/item&gt;&lt;item&gt;81&lt;/item&gt;&lt;item&gt;82&lt;/item&gt;&lt;item&gt;83&lt;/item&gt;&lt;/record-ids&gt;&lt;/item&gt;&lt;/Libraries&gt;"/>
  </w:docVars>
  <w:rsids>
    <w:rsidRoot w:val="002737D0"/>
    <w:rsid w:val="000037DE"/>
    <w:rsid w:val="00004AEE"/>
    <w:rsid w:val="00006100"/>
    <w:rsid w:val="000065B2"/>
    <w:rsid w:val="00012373"/>
    <w:rsid w:val="00012538"/>
    <w:rsid w:val="00012A87"/>
    <w:rsid w:val="00015198"/>
    <w:rsid w:val="0001601D"/>
    <w:rsid w:val="000215A0"/>
    <w:rsid w:val="000220F0"/>
    <w:rsid w:val="00022F13"/>
    <w:rsid w:val="00023F4C"/>
    <w:rsid w:val="00024D7F"/>
    <w:rsid w:val="00026895"/>
    <w:rsid w:val="00034112"/>
    <w:rsid w:val="0003577E"/>
    <w:rsid w:val="000364A2"/>
    <w:rsid w:val="00041D41"/>
    <w:rsid w:val="000505C8"/>
    <w:rsid w:val="00050C5B"/>
    <w:rsid w:val="00052A62"/>
    <w:rsid w:val="00054B90"/>
    <w:rsid w:val="00063224"/>
    <w:rsid w:val="00064C12"/>
    <w:rsid w:val="00067E20"/>
    <w:rsid w:val="00070067"/>
    <w:rsid w:val="00071C7D"/>
    <w:rsid w:val="00072AFC"/>
    <w:rsid w:val="0007414E"/>
    <w:rsid w:val="000758BF"/>
    <w:rsid w:val="00076F97"/>
    <w:rsid w:val="00082469"/>
    <w:rsid w:val="0008597D"/>
    <w:rsid w:val="000870BB"/>
    <w:rsid w:val="00087D93"/>
    <w:rsid w:val="000919AF"/>
    <w:rsid w:val="0009481B"/>
    <w:rsid w:val="00095935"/>
    <w:rsid w:val="00097489"/>
    <w:rsid w:val="00097929"/>
    <w:rsid w:val="000A1C37"/>
    <w:rsid w:val="000A7703"/>
    <w:rsid w:val="000B086B"/>
    <w:rsid w:val="000B2AE9"/>
    <w:rsid w:val="000B3EBE"/>
    <w:rsid w:val="000B6FA1"/>
    <w:rsid w:val="000B7D36"/>
    <w:rsid w:val="000C0042"/>
    <w:rsid w:val="000C0C22"/>
    <w:rsid w:val="000C14AB"/>
    <w:rsid w:val="000C1D1E"/>
    <w:rsid w:val="000C2394"/>
    <w:rsid w:val="000C60F6"/>
    <w:rsid w:val="000D1FE4"/>
    <w:rsid w:val="000D230D"/>
    <w:rsid w:val="000D2D4D"/>
    <w:rsid w:val="000D384B"/>
    <w:rsid w:val="000D54FA"/>
    <w:rsid w:val="000D5594"/>
    <w:rsid w:val="000E1864"/>
    <w:rsid w:val="000E53FA"/>
    <w:rsid w:val="000E583A"/>
    <w:rsid w:val="000F00B1"/>
    <w:rsid w:val="000F1D07"/>
    <w:rsid w:val="000F396D"/>
    <w:rsid w:val="000F3E09"/>
    <w:rsid w:val="000F4551"/>
    <w:rsid w:val="000F4A35"/>
    <w:rsid w:val="00100F23"/>
    <w:rsid w:val="0010608B"/>
    <w:rsid w:val="001063C6"/>
    <w:rsid w:val="001116DD"/>
    <w:rsid w:val="00112FFF"/>
    <w:rsid w:val="00123537"/>
    <w:rsid w:val="00124F39"/>
    <w:rsid w:val="001250AF"/>
    <w:rsid w:val="00130529"/>
    <w:rsid w:val="00131690"/>
    <w:rsid w:val="0013218E"/>
    <w:rsid w:val="00132D71"/>
    <w:rsid w:val="0013310E"/>
    <w:rsid w:val="00134204"/>
    <w:rsid w:val="00136AAB"/>
    <w:rsid w:val="0014276C"/>
    <w:rsid w:val="00143354"/>
    <w:rsid w:val="00144077"/>
    <w:rsid w:val="0014440A"/>
    <w:rsid w:val="00145BDA"/>
    <w:rsid w:val="00145CCD"/>
    <w:rsid w:val="00146228"/>
    <w:rsid w:val="001505D8"/>
    <w:rsid w:val="00153B19"/>
    <w:rsid w:val="00153FC0"/>
    <w:rsid w:val="00154790"/>
    <w:rsid w:val="00154F77"/>
    <w:rsid w:val="001554C7"/>
    <w:rsid w:val="00156423"/>
    <w:rsid w:val="001600E5"/>
    <w:rsid w:val="00160AE5"/>
    <w:rsid w:val="00167400"/>
    <w:rsid w:val="0017097C"/>
    <w:rsid w:val="00175801"/>
    <w:rsid w:val="001814C0"/>
    <w:rsid w:val="00182367"/>
    <w:rsid w:val="001829A7"/>
    <w:rsid w:val="00185154"/>
    <w:rsid w:val="00187A9B"/>
    <w:rsid w:val="0019016D"/>
    <w:rsid w:val="0019114D"/>
    <w:rsid w:val="00193B2B"/>
    <w:rsid w:val="001A3D7F"/>
    <w:rsid w:val="001A5593"/>
    <w:rsid w:val="001A7062"/>
    <w:rsid w:val="001A75E1"/>
    <w:rsid w:val="001A7F69"/>
    <w:rsid w:val="001B0566"/>
    <w:rsid w:val="001B129C"/>
    <w:rsid w:val="001C11E4"/>
    <w:rsid w:val="001C1431"/>
    <w:rsid w:val="001C18AB"/>
    <w:rsid w:val="001C2AB7"/>
    <w:rsid w:val="001C5379"/>
    <w:rsid w:val="001C67DD"/>
    <w:rsid w:val="001C7042"/>
    <w:rsid w:val="001D1B37"/>
    <w:rsid w:val="001D696E"/>
    <w:rsid w:val="001D6CC8"/>
    <w:rsid w:val="001D6F3D"/>
    <w:rsid w:val="001D72EF"/>
    <w:rsid w:val="001D7303"/>
    <w:rsid w:val="001E0DC5"/>
    <w:rsid w:val="001E4BCF"/>
    <w:rsid w:val="001E7448"/>
    <w:rsid w:val="001F16CA"/>
    <w:rsid w:val="001F3235"/>
    <w:rsid w:val="001F5BC3"/>
    <w:rsid w:val="001F6863"/>
    <w:rsid w:val="00200D7D"/>
    <w:rsid w:val="00203ED6"/>
    <w:rsid w:val="00206572"/>
    <w:rsid w:val="00207125"/>
    <w:rsid w:val="002078C1"/>
    <w:rsid w:val="00207B6A"/>
    <w:rsid w:val="0021051F"/>
    <w:rsid w:val="002106C4"/>
    <w:rsid w:val="00210A9A"/>
    <w:rsid w:val="00210DEF"/>
    <w:rsid w:val="002110F9"/>
    <w:rsid w:val="00211DDE"/>
    <w:rsid w:val="002204AA"/>
    <w:rsid w:val="00220F3A"/>
    <w:rsid w:val="00221220"/>
    <w:rsid w:val="00222215"/>
    <w:rsid w:val="00225F53"/>
    <w:rsid w:val="00226D4B"/>
    <w:rsid w:val="00226E42"/>
    <w:rsid w:val="00230D6A"/>
    <w:rsid w:val="00234D81"/>
    <w:rsid w:val="002372D5"/>
    <w:rsid w:val="0023768A"/>
    <w:rsid w:val="0024308E"/>
    <w:rsid w:val="0024382C"/>
    <w:rsid w:val="002509E1"/>
    <w:rsid w:val="0025119D"/>
    <w:rsid w:val="00252201"/>
    <w:rsid w:val="00254DD8"/>
    <w:rsid w:val="00255314"/>
    <w:rsid w:val="00255597"/>
    <w:rsid w:val="002578B3"/>
    <w:rsid w:val="00267A85"/>
    <w:rsid w:val="00272CBB"/>
    <w:rsid w:val="00272D1C"/>
    <w:rsid w:val="002737D0"/>
    <w:rsid w:val="00274505"/>
    <w:rsid w:val="0028009F"/>
    <w:rsid w:val="002809FD"/>
    <w:rsid w:val="002836C1"/>
    <w:rsid w:val="00284E0A"/>
    <w:rsid w:val="00291F08"/>
    <w:rsid w:val="0029524A"/>
    <w:rsid w:val="002A0ABE"/>
    <w:rsid w:val="002A1A2E"/>
    <w:rsid w:val="002A4A7C"/>
    <w:rsid w:val="002A6702"/>
    <w:rsid w:val="002A6B30"/>
    <w:rsid w:val="002B0A4F"/>
    <w:rsid w:val="002B4003"/>
    <w:rsid w:val="002B5121"/>
    <w:rsid w:val="002B5129"/>
    <w:rsid w:val="002B5B2D"/>
    <w:rsid w:val="002B7593"/>
    <w:rsid w:val="002C0CEF"/>
    <w:rsid w:val="002C27B0"/>
    <w:rsid w:val="002C2D92"/>
    <w:rsid w:val="002C37AF"/>
    <w:rsid w:val="002C3D95"/>
    <w:rsid w:val="002C5B1C"/>
    <w:rsid w:val="002C6886"/>
    <w:rsid w:val="002C73E6"/>
    <w:rsid w:val="002C78FC"/>
    <w:rsid w:val="002D4254"/>
    <w:rsid w:val="002D4E6E"/>
    <w:rsid w:val="002E0CB5"/>
    <w:rsid w:val="002E19E0"/>
    <w:rsid w:val="002E367B"/>
    <w:rsid w:val="002E435E"/>
    <w:rsid w:val="002E46C3"/>
    <w:rsid w:val="002E551F"/>
    <w:rsid w:val="002E662A"/>
    <w:rsid w:val="002E66CC"/>
    <w:rsid w:val="002E7B34"/>
    <w:rsid w:val="002F3730"/>
    <w:rsid w:val="002F4E7E"/>
    <w:rsid w:val="002F5DF4"/>
    <w:rsid w:val="00301893"/>
    <w:rsid w:val="00302887"/>
    <w:rsid w:val="00302B31"/>
    <w:rsid w:val="00306CAC"/>
    <w:rsid w:val="0031111A"/>
    <w:rsid w:val="00312E3A"/>
    <w:rsid w:val="0031658B"/>
    <w:rsid w:val="00316BFA"/>
    <w:rsid w:val="00322B62"/>
    <w:rsid w:val="00322DEC"/>
    <w:rsid w:val="00322ECE"/>
    <w:rsid w:val="003274F1"/>
    <w:rsid w:val="0033102F"/>
    <w:rsid w:val="00333000"/>
    <w:rsid w:val="003347C7"/>
    <w:rsid w:val="00335E7A"/>
    <w:rsid w:val="003411DD"/>
    <w:rsid w:val="00343793"/>
    <w:rsid w:val="00346799"/>
    <w:rsid w:val="00350D16"/>
    <w:rsid w:val="00351B1D"/>
    <w:rsid w:val="00351EF5"/>
    <w:rsid w:val="00354A39"/>
    <w:rsid w:val="00356A5C"/>
    <w:rsid w:val="00357EF8"/>
    <w:rsid w:val="00360DFA"/>
    <w:rsid w:val="0037398C"/>
    <w:rsid w:val="003745B1"/>
    <w:rsid w:val="0037618F"/>
    <w:rsid w:val="003853C1"/>
    <w:rsid w:val="00390FDF"/>
    <w:rsid w:val="00392A86"/>
    <w:rsid w:val="0039560F"/>
    <w:rsid w:val="003A04C1"/>
    <w:rsid w:val="003A08A5"/>
    <w:rsid w:val="003A21A7"/>
    <w:rsid w:val="003A3152"/>
    <w:rsid w:val="003A5FA5"/>
    <w:rsid w:val="003A7F6E"/>
    <w:rsid w:val="003B0945"/>
    <w:rsid w:val="003B097F"/>
    <w:rsid w:val="003B1D7D"/>
    <w:rsid w:val="003B3DD7"/>
    <w:rsid w:val="003B4090"/>
    <w:rsid w:val="003B4179"/>
    <w:rsid w:val="003B4DCF"/>
    <w:rsid w:val="003B70AB"/>
    <w:rsid w:val="003C2178"/>
    <w:rsid w:val="003C2867"/>
    <w:rsid w:val="003C2B0F"/>
    <w:rsid w:val="003C367B"/>
    <w:rsid w:val="003D0692"/>
    <w:rsid w:val="003D3B71"/>
    <w:rsid w:val="003D56AF"/>
    <w:rsid w:val="003E09FC"/>
    <w:rsid w:val="003E0CC9"/>
    <w:rsid w:val="003E1EF3"/>
    <w:rsid w:val="003E5319"/>
    <w:rsid w:val="003E6AF6"/>
    <w:rsid w:val="003E6BE9"/>
    <w:rsid w:val="003E75E9"/>
    <w:rsid w:val="003F40F9"/>
    <w:rsid w:val="003F4B61"/>
    <w:rsid w:val="003F6FB1"/>
    <w:rsid w:val="00400820"/>
    <w:rsid w:val="00404615"/>
    <w:rsid w:val="00405573"/>
    <w:rsid w:val="00407776"/>
    <w:rsid w:val="00407BCF"/>
    <w:rsid w:val="00411DB3"/>
    <w:rsid w:val="00415F29"/>
    <w:rsid w:val="00417EE5"/>
    <w:rsid w:val="00420425"/>
    <w:rsid w:val="004242C1"/>
    <w:rsid w:val="00425D44"/>
    <w:rsid w:val="00427353"/>
    <w:rsid w:val="004307AD"/>
    <w:rsid w:val="00430939"/>
    <w:rsid w:val="00431135"/>
    <w:rsid w:val="0043564D"/>
    <w:rsid w:val="0043628A"/>
    <w:rsid w:val="00437F03"/>
    <w:rsid w:val="00440201"/>
    <w:rsid w:val="00440E1E"/>
    <w:rsid w:val="0044453D"/>
    <w:rsid w:val="00444AE6"/>
    <w:rsid w:val="004478FD"/>
    <w:rsid w:val="00452F17"/>
    <w:rsid w:val="0045776B"/>
    <w:rsid w:val="00460409"/>
    <w:rsid w:val="0046526B"/>
    <w:rsid w:val="00466A33"/>
    <w:rsid w:val="004700B3"/>
    <w:rsid w:val="004732AE"/>
    <w:rsid w:val="004741B6"/>
    <w:rsid w:val="00474529"/>
    <w:rsid w:val="00476AFF"/>
    <w:rsid w:val="00482648"/>
    <w:rsid w:val="00484DB0"/>
    <w:rsid w:val="00485796"/>
    <w:rsid w:val="004869AB"/>
    <w:rsid w:val="004908AB"/>
    <w:rsid w:val="00491C59"/>
    <w:rsid w:val="0049295B"/>
    <w:rsid w:val="004954E2"/>
    <w:rsid w:val="004A1B6D"/>
    <w:rsid w:val="004A22F8"/>
    <w:rsid w:val="004A306F"/>
    <w:rsid w:val="004A43CA"/>
    <w:rsid w:val="004A5956"/>
    <w:rsid w:val="004A6526"/>
    <w:rsid w:val="004A65F1"/>
    <w:rsid w:val="004A673F"/>
    <w:rsid w:val="004B7DAC"/>
    <w:rsid w:val="004B7DAE"/>
    <w:rsid w:val="004C134B"/>
    <w:rsid w:val="004C413E"/>
    <w:rsid w:val="004C5106"/>
    <w:rsid w:val="004C5E0A"/>
    <w:rsid w:val="004C62BC"/>
    <w:rsid w:val="004D1922"/>
    <w:rsid w:val="004D2558"/>
    <w:rsid w:val="004D2FF2"/>
    <w:rsid w:val="004D3A8D"/>
    <w:rsid w:val="004D7E87"/>
    <w:rsid w:val="004E048E"/>
    <w:rsid w:val="004E4905"/>
    <w:rsid w:val="004E6491"/>
    <w:rsid w:val="004E6D7E"/>
    <w:rsid w:val="004E79A4"/>
    <w:rsid w:val="004F2A3C"/>
    <w:rsid w:val="004F3D6F"/>
    <w:rsid w:val="00500079"/>
    <w:rsid w:val="005007B2"/>
    <w:rsid w:val="00502268"/>
    <w:rsid w:val="005049A6"/>
    <w:rsid w:val="0050561E"/>
    <w:rsid w:val="00507F0D"/>
    <w:rsid w:val="0051056D"/>
    <w:rsid w:val="00510E26"/>
    <w:rsid w:val="0051315B"/>
    <w:rsid w:val="00513A61"/>
    <w:rsid w:val="00513CDC"/>
    <w:rsid w:val="00517F7F"/>
    <w:rsid w:val="0052059C"/>
    <w:rsid w:val="005228B1"/>
    <w:rsid w:val="0052710A"/>
    <w:rsid w:val="00527E58"/>
    <w:rsid w:val="00530229"/>
    <w:rsid w:val="00530DA8"/>
    <w:rsid w:val="005331C9"/>
    <w:rsid w:val="005401CA"/>
    <w:rsid w:val="005412EB"/>
    <w:rsid w:val="0054173B"/>
    <w:rsid w:val="005436E1"/>
    <w:rsid w:val="00550261"/>
    <w:rsid w:val="0055219D"/>
    <w:rsid w:val="0055353F"/>
    <w:rsid w:val="005536FF"/>
    <w:rsid w:val="00554325"/>
    <w:rsid w:val="005551AD"/>
    <w:rsid w:val="00556539"/>
    <w:rsid w:val="005579DF"/>
    <w:rsid w:val="00562433"/>
    <w:rsid w:val="00565368"/>
    <w:rsid w:val="0056633F"/>
    <w:rsid w:val="005713E5"/>
    <w:rsid w:val="00572EDA"/>
    <w:rsid w:val="00577F82"/>
    <w:rsid w:val="00582CB6"/>
    <w:rsid w:val="00583041"/>
    <w:rsid w:val="005920F1"/>
    <w:rsid w:val="005945CB"/>
    <w:rsid w:val="00596DBF"/>
    <w:rsid w:val="005A0F24"/>
    <w:rsid w:val="005A0F5A"/>
    <w:rsid w:val="005A14E7"/>
    <w:rsid w:val="005A435A"/>
    <w:rsid w:val="005B0AE1"/>
    <w:rsid w:val="005B0C40"/>
    <w:rsid w:val="005C150F"/>
    <w:rsid w:val="005C19A8"/>
    <w:rsid w:val="005C3A56"/>
    <w:rsid w:val="005C5CE1"/>
    <w:rsid w:val="005D34D9"/>
    <w:rsid w:val="005D620B"/>
    <w:rsid w:val="005D76A1"/>
    <w:rsid w:val="005E0265"/>
    <w:rsid w:val="005E259B"/>
    <w:rsid w:val="005E6ED1"/>
    <w:rsid w:val="005F6D6A"/>
    <w:rsid w:val="005F7936"/>
    <w:rsid w:val="006025ED"/>
    <w:rsid w:val="006057B7"/>
    <w:rsid w:val="006075A1"/>
    <w:rsid w:val="0061089F"/>
    <w:rsid w:val="0061584E"/>
    <w:rsid w:val="00622976"/>
    <w:rsid w:val="00623A70"/>
    <w:rsid w:val="006249A9"/>
    <w:rsid w:val="00624F82"/>
    <w:rsid w:val="00626189"/>
    <w:rsid w:val="00627462"/>
    <w:rsid w:val="00633235"/>
    <w:rsid w:val="00636327"/>
    <w:rsid w:val="006371F2"/>
    <w:rsid w:val="006423AE"/>
    <w:rsid w:val="00644C2C"/>
    <w:rsid w:val="00652133"/>
    <w:rsid w:val="00652A2A"/>
    <w:rsid w:val="0065325A"/>
    <w:rsid w:val="0065681C"/>
    <w:rsid w:val="006569F9"/>
    <w:rsid w:val="00656B41"/>
    <w:rsid w:val="006609A2"/>
    <w:rsid w:val="006610FD"/>
    <w:rsid w:val="00666730"/>
    <w:rsid w:val="00672D76"/>
    <w:rsid w:val="00674316"/>
    <w:rsid w:val="006808EC"/>
    <w:rsid w:val="006817E0"/>
    <w:rsid w:val="00684678"/>
    <w:rsid w:val="00684E74"/>
    <w:rsid w:val="00686D40"/>
    <w:rsid w:val="006933EB"/>
    <w:rsid w:val="00693FDB"/>
    <w:rsid w:val="006968A1"/>
    <w:rsid w:val="00697E39"/>
    <w:rsid w:val="006A0989"/>
    <w:rsid w:val="006A1801"/>
    <w:rsid w:val="006A6967"/>
    <w:rsid w:val="006A700F"/>
    <w:rsid w:val="006B0C92"/>
    <w:rsid w:val="006B27D8"/>
    <w:rsid w:val="006B332A"/>
    <w:rsid w:val="006B35B4"/>
    <w:rsid w:val="006B38F2"/>
    <w:rsid w:val="006B5563"/>
    <w:rsid w:val="006B5CFE"/>
    <w:rsid w:val="006B7758"/>
    <w:rsid w:val="006B7E15"/>
    <w:rsid w:val="006C4DB0"/>
    <w:rsid w:val="006C7A76"/>
    <w:rsid w:val="006D22C5"/>
    <w:rsid w:val="006D390F"/>
    <w:rsid w:val="006D7105"/>
    <w:rsid w:val="006E1AA7"/>
    <w:rsid w:val="006E1ED8"/>
    <w:rsid w:val="006E2EA9"/>
    <w:rsid w:val="006E47D3"/>
    <w:rsid w:val="006E6A9E"/>
    <w:rsid w:val="006E6B65"/>
    <w:rsid w:val="006F4FEA"/>
    <w:rsid w:val="006F52B1"/>
    <w:rsid w:val="006F6D84"/>
    <w:rsid w:val="007000A9"/>
    <w:rsid w:val="0070151F"/>
    <w:rsid w:val="00701B52"/>
    <w:rsid w:val="00701E14"/>
    <w:rsid w:val="00706D4F"/>
    <w:rsid w:val="00710231"/>
    <w:rsid w:val="00711228"/>
    <w:rsid w:val="00711F48"/>
    <w:rsid w:val="007136A5"/>
    <w:rsid w:val="007162C4"/>
    <w:rsid w:val="00722294"/>
    <w:rsid w:val="00724D30"/>
    <w:rsid w:val="00731D1B"/>
    <w:rsid w:val="00735174"/>
    <w:rsid w:val="0073530F"/>
    <w:rsid w:val="00740D69"/>
    <w:rsid w:val="007455A5"/>
    <w:rsid w:val="00754A61"/>
    <w:rsid w:val="007576C8"/>
    <w:rsid w:val="007605E1"/>
    <w:rsid w:val="00764489"/>
    <w:rsid w:val="007700C7"/>
    <w:rsid w:val="00770BF1"/>
    <w:rsid w:val="00774E81"/>
    <w:rsid w:val="00776038"/>
    <w:rsid w:val="00780D71"/>
    <w:rsid w:val="00781520"/>
    <w:rsid w:val="007828F8"/>
    <w:rsid w:val="00782FD7"/>
    <w:rsid w:val="007831A7"/>
    <w:rsid w:val="00785248"/>
    <w:rsid w:val="0079638C"/>
    <w:rsid w:val="007A0942"/>
    <w:rsid w:val="007A1921"/>
    <w:rsid w:val="007A5346"/>
    <w:rsid w:val="007A6CF4"/>
    <w:rsid w:val="007B1F0B"/>
    <w:rsid w:val="007B5B55"/>
    <w:rsid w:val="007C0516"/>
    <w:rsid w:val="007C1436"/>
    <w:rsid w:val="007C1D41"/>
    <w:rsid w:val="007C23F6"/>
    <w:rsid w:val="007C74EB"/>
    <w:rsid w:val="007D373A"/>
    <w:rsid w:val="007D569F"/>
    <w:rsid w:val="007D606A"/>
    <w:rsid w:val="007D607D"/>
    <w:rsid w:val="007E06DF"/>
    <w:rsid w:val="007E1B20"/>
    <w:rsid w:val="007E2252"/>
    <w:rsid w:val="007E23E2"/>
    <w:rsid w:val="007E3253"/>
    <w:rsid w:val="007E6605"/>
    <w:rsid w:val="007E74DF"/>
    <w:rsid w:val="007E7B5E"/>
    <w:rsid w:val="007F718B"/>
    <w:rsid w:val="0080052D"/>
    <w:rsid w:val="0081079B"/>
    <w:rsid w:val="00811B6A"/>
    <w:rsid w:val="008200E0"/>
    <w:rsid w:val="00821428"/>
    <w:rsid w:val="00822503"/>
    <w:rsid w:val="00823741"/>
    <w:rsid w:val="00824DA1"/>
    <w:rsid w:val="008306A9"/>
    <w:rsid w:val="00830BA7"/>
    <w:rsid w:val="008362BD"/>
    <w:rsid w:val="00844574"/>
    <w:rsid w:val="00845732"/>
    <w:rsid w:val="008457FF"/>
    <w:rsid w:val="00851768"/>
    <w:rsid w:val="00853248"/>
    <w:rsid w:val="008537B6"/>
    <w:rsid w:val="00855623"/>
    <w:rsid w:val="008572D9"/>
    <w:rsid w:val="00857EFE"/>
    <w:rsid w:val="00860149"/>
    <w:rsid w:val="00861E13"/>
    <w:rsid w:val="008621BE"/>
    <w:rsid w:val="00862CCF"/>
    <w:rsid w:val="008642D9"/>
    <w:rsid w:val="00871A9E"/>
    <w:rsid w:val="00876D49"/>
    <w:rsid w:val="00877181"/>
    <w:rsid w:val="00887D64"/>
    <w:rsid w:val="00892496"/>
    <w:rsid w:val="008932AB"/>
    <w:rsid w:val="008A437B"/>
    <w:rsid w:val="008A47B1"/>
    <w:rsid w:val="008A51E1"/>
    <w:rsid w:val="008A6F22"/>
    <w:rsid w:val="008B2988"/>
    <w:rsid w:val="008B3DEB"/>
    <w:rsid w:val="008B5D8F"/>
    <w:rsid w:val="008B62BC"/>
    <w:rsid w:val="008B653F"/>
    <w:rsid w:val="008B694E"/>
    <w:rsid w:val="008C0B4C"/>
    <w:rsid w:val="008C264E"/>
    <w:rsid w:val="008C362A"/>
    <w:rsid w:val="008C5880"/>
    <w:rsid w:val="008C7F72"/>
    <w:rsid w:val="008C7F75"/>
    <w:rsid w:val="008D05FF"/>
    <w:rsid w:val="008D152B"/>
    <w:rsid w:val="008D25A6"/>
    <w:rsid w:val="008D38F8"/>
    <w:rsid w:val="008D4289"/>
    <w:rsid w:val="008D5221"/>
    <w:rsid w:val="008D62D4"/>
    <w:rsid w:val="008D7A24"/>
    <w:rsid w:val="008E1613"/>
    <w:rsid w:val="008E1A1A"/>
    <w:rsid w:val="008E490F"/>
    <w:rsid w:val="008E5B43"/>
    <w:rsid w:val="008E6FF2"/>
    <w:rsid w:val="008F3BEB"/>
    <w:rsid w:val="008F4E0B"/>
    <w:rsid w:val="008F5F09"/>
    <w:rsid w:val="00900D54"/>
    <w:rsid w:val="00900FD5"/>
    <w:rsid w:val="00901131"/>
    <w:rsid w:val="00902811"/>
    <w:rsid w:val="00907DC2"/>
    <w:rsid w:val="00910636"/>
    <w:rsid w:val="00915046"/>
    <w:rsid w:val="00915BC1"/>
    <w:rsid w:val="00925C04"/>
    <w:rsid w:val="00927D49"/>
    <w:rsid w:val="009312FF"/>
    <w:rsid w:val="009325B9"/>
    <w:rsid w:val="009330B3"/>
    <w:rsid w:val="00935D73"/>
    <w:rsid w:val="0094165F"/>
    <w:rsid w:val="009428AB"/>
    <w:rsid w:val="00944047"/>
    <w:rsid w:val="0094422E"/>
    <w:rsid w:val="009442B1"/>
    <w:rsid w:val="009453E1"/>
    <w:rsid w:val="009458E6"/>
    <w:rsid w:val="00947A6B"/>
    <w:rsid w:val="00953089"/>
    <w:rsid w:val="00954C96"/>
    <w:rsid w:val="009556CB"/>
    <w:rsid w:val="00956BEA"/>
    <w:rsid w:val="009571D7"/>
    <w:rsid w:val="00964AFD"/>
    <w:rsid w:val="009658C1"/>
    <w:rsid w:val="0096637E"/>
    <w:rsid w:val="00966F1E"/>
    <w:rsid w:val="00967F38"/>
    <w:rsid w:val="00972A88"/>
    <w:rsid w:val="00972F48"/>
    <w:rsid w:val="00975299"/>
    <w:rsid w:val="00977B80"/>
    <w:rsid w:val="009807E6"/>
    <w:rsid w:val="009912B2"/>
    <w:rsid w:val="00991F86"/>
    <w:rsid w:val="009937E3"/>
    <w:rsid w:val="00995AEC"/>
    <w:rsid w:val="009A199C"/>
    <w:rsid w:val="009A39FD"/>
    <w:rsid w:val="009A559E"/>
    <w:rsid w:val="009B0CC2"/>
    <w:rsid w:val="009B2E72"/>
    <w:rsid w:val="009B6945"/>
    <w:rsid w:val="009C7C74"/>
    <w:rsid w:val="009D07AF"/>
    <w:rsid w:val="009D4EFE"/>
    <w:rsid w:val="009D62D4"/>
    <w:rsid w:val="009D7D1F"/>
    <w:rsid w:val="009E070B"/>
    <w:rsid w:val="009E3A20"/>
    <w:rsid w:val="009E5C3D"/>
    <w:rsid w:val="009E6B72"/>
    <w:rsid w:val="009F06D4"/>
    <w:rsid w:val="009F1461"/>
    <w:rsid w:val="009F6CE7"/>
    <w:rsid w:val="00A03634"/>
    <w:rsid w:val="00A0475A"/>
    <w:rsid w:val="00A07960"/>
    <w:rsid w:val="00A07DF5"/>
    <w:rsid w:val="00A1097B"/>
    <w:rsid w:val="00A112A8"/>
    <w:rsid w:val="00A21A60"/>
    <w:rsid w:val="00A23011"/>
    <w:rsid w:val="00A23AFF"/>
    <w:rsid w:val="00A31012"/>
    <w:rsid w:val="00A32ED5"/>
    <w:rsid w:val="00A35CAC"/>
    <w:rsid w:val="00A36853"/>
    <w:rsid w:val="00A36D16"/>
    <w:rsid w:val="00A376A4"/>
    <w:rsid w:val="00A41250"/>
    <w:rsid w:val="00A41D4E"/>
    <w:rsid w:val="00A52A8F"/>
    <w:rsid w:val="00A53489"/>
    <w:rsid w:val="00A5519D"/>
    <w:rsid w:val="00A57A86"/>
    <w:rsid w:val="00A62EBD"/>
    <w:rsid w:val="00A640FF"/>
    <w:rsid w:val="00A70CF1"/>
    <w:rsid w:val="00A73DDA"/>
    <w:rsid w:val="00A751B8"/>
    <w:rsid w:val="00A75B09"/>
    <w:rsid w:val="00A767E6"/>
    <w:rsid w:val="00A76BC4"/>
    <w:rsid w:val="00A76C80"/>
    <w:rsid w:val="00A81F3D"/>
    <w:rsid w:val="00A8282D"/>
    <w:rsid w:val="00A83672"/>
    <w:rsid w:val="00A83B38"/>
    <w:rsid w:val="00A84945"/>
    <w:rsid w:val="00A9044B"/>
    <w:rsid w:val="00A92A53"/>
    <w:rsid w:val="00A96385"/>
    <w:rsid w:val="00AA1322"/>
    <w:rsid w:val="00AA4AA8"/>
    <w:rsid w:val="00AA6010"/>
    <w:rsid w:val="00AA765F"/>
    <w:rsid w:val="00AB30CA"/>
    <w:rsid w:val="00AB4307"/>
    <w:rsid w:val="00AB66AC"/>
    <w:rsid w:val="00AC0D46"/>
    <w:rsid w:val="00AC1A7E"/>
    <w:rsid w:val="00AC2D4D"/>
    <w:rsid w:val="00AC4405"/>
    <w:rsid w:val="00AC4DB0"/>
    <w:rsid w:val="00AC7F02"/>
    <w:rsid w:val="00AD0A08"/>
    <w:rsid w:val="00AD1314"/>
    <w:rsid w:val="00AD1D70"/>
    <w:rsid w:val="00AD6122"/>
    <w:rsid w:val="00AD61F7"/>
    <w:rsid w:val="00AD6EC2"/>
    <w:rsid w:val="00AE28EF"/>
    <w:rsid w:val="00AE2FEE"/>
    <w:rsid w:val="00AE4C26"/>
    <w:rsid w:val="00AE4E4A"/>
    <w:rsid w:val="00AE784C"/>
    <w:rsid w:val="00AF109E"/>
    <w:rsid w:val="00AF14AD"/>
    <w:rsid w:val="00AF1CD1"/>
    <w:rsid w:val="00AF2204"/>
    <w:rsid w:val="00AF49B4"/>
    <w:rsid w:val="00AF4AE3"/>
    <w:rsid w:val="00AF5C08"/>
    <w:rsid w:val="00AF7BA2"/>
    <w:rsid w:val="00B012F3"/>
    <w:rsid w:val="00B01B9F"/>
    <w:rsid w:val="00B03A09"/>
    <w:rsid w:val="00B04FA5"/>
    <w:rsid w:val="00B057BD"/>
    <w:rsid w:val="00B0667E"/>
    <w:rsid w:val="00B07E33"/>
    <w:rsid w:val="00B1114F"/>
    <w:rsid w:val="00B1273F"/>
    <w:rsid w:val="00B172EA"/>
    <w:rsid w:val="00B2185E"/>
    <w:rsid w:val="00B221DB"/>
    <w:rsid w:val="00B226FC"/>
    <w:rsid w:val="00B23213"/>
    <w:rsid w:val="00B2378C"/>
    <w:rsid w:val="00B24F9D"/>
    <w:rsid w:val="00B26610"/>
    <w:rsid w:val="00B27CCA"/>
    <w:rsid w:val="00B3025D"/>
    <w:rsid w:val="00B331F3"/>
    <w:rsid w:val="00B36E59"/>
    <w:rsid w:val="00B41430"/>
    <w:rsid w:val="00B42242"/>
    <w:rsid w:val="00B42D74"/>
    <w:rsid w:val="00B449DD"/>
    <w:rsid w:val="00B51B9B"/>
    <w:rsid w:val="00B5246E"/>
    <w:rsid w:val="00B53493"/>
    <w:rsid w:val="00B537E9"/>
    <w:rsid w:val="00B5395A"/>
    <w:rsid w:val="00B5471F"/>
    <w:rsid w:val="00B55709"/>
    <w:rsid w:val="00B55D18"/>
    <w:rsid w:val="00B56CC8"/>
    <w:rsid w:val="00B57D67"/>
    <w:rsid w:val="00B57FA3"/>
    <w:rsid w:val="00B60352"/>
    <w:rsid w:val="00B62EE2"/>
    <w:rsid w:val="00B65281"/>
    <w:rsid w:val="00B65356"/>
    <w:rsid w:val="00B668FB"/>
    <w:rsid w:val="00B74045"/>
    <w:rsid w:val="00B740DC"/>
    <w:rsid w:val="00B76B8E"/>
    <w:rsid w:val="00B80FD8"/>
    <w:rsid w:val="00B843C2"/>
    <w:rsid w:val="00B9009B"/>
    <w:rsid w:val="00B933FC"/>
    <w:rsid w:val="00BA40BD"/>
    <w:rsid w:val="00BA45AE"/>
    <w:rsid w:val="00BA45F9"/>
    <w:rsid w:val="00BA4F4A"/>
    <w:rsid w:val="00BA66AD"/>
    <w:rsid w:val="00BA6840"/>
    <w:rsid w:val="00BB1BF3"/>
    <w:rsid w:val="00BB1F9B"/>
    <w:rsid w:val="00BB34C3"/>
    <w:rsid w:val="00BB391C"/>
    <w:rsid w:val="00BC010D"/>
    <w:rsid w:val="00BC1486"/>
    <w:rsid w:val="00BC2DD3"/>
    <w:rsid w:val="00BC67B1"/>
    <w:rsid w:val="00BC6F7A"/>
    <w:rsid w:val="00BC7DA1"/>
    <w:rsid w:val="00BC7F57"/>
    <w:rsid w:val="00BD15A8"/>
    <w:rsid w:val="00BD33F1"/>
    <w:rsid w:val="00BD3F4C"/>
    <w:rsid w:val="00BE3A61"/>
    <w:rsid w:val="00BE64DE"/>
    <w:rsid w:val="00BE7D8A"/>
    <w:rsid w:val="00BF1F87"/>
    <w:rsid w:val="00BF2C53"/>
    <w:rsid w:val="00BF610C"/>
    <w:rsid w:val="00BF6182"/>
    <w:rsid w:val="00BF6775"/>
    <w:rsid w:val="00BF797C"/>
    <w:rsid w:val="00C000C3"/>
    <w:rsid w:val="00C02328"/>
    <w:rsid w:val="00C02C35"/>
    <w:rsid w:val="00C02E60"/>
    <w:rsid w:val="00C0373B"/>
    <w:rsid w:val="00C053DE"/>
    <w:rsid w:val="00C130FB"/>
    <w:rsid w:val="00C2298D"/>
    <w:rsid w:val="00C240FD"/>
    <w:rsid w:val="00C241E8"/>
    <w:rsid w:val="00C24374"/>
    <w:rsid w:val="00C302EF"/>
    <w:rsid w:val="00C30DC9"/>
    <w:rsid w:val="00C36048"/>
    <w:rsid w:val="00C361AD"/>
    <w:rsid w:val="00C40792"/>
    <w:rsid w:val="00C40849"/>
    <w:rsid w:val="00C41D49"/>
    <w:rsid w:val="00C47843"/>
    <w:rsid w:val="00C5117F"/>
    <w:rsid w:val="00C512B7"/>
    <w:rsid w:val="00C5553B"/>
    <w:rsid w:val="00C55E0D"/>
    <w:rsid w:val="00C564FE"/>
    <w:rsid w:val="00C56887"/>
    <w:rsid w:val="00C577C0"/>
    <w:rsid w:val="00C61BA3"/>
    <w:rsid w:val="00C6313E"/>
    <w:rsid w:val="00C63CD5"/>
    <w:rsid w:val="00C655D0"/>
    <w:rsid w:val="00C65EEA"/>
    <w:rsid w:val="00C66ED8"/>
    <w:rsid w:val="00C67847"/>
    <w:rsid w:val="00C70AE5"/>
    <w:rsid w:val="00C70F79"/>
    <w:rsid w:val="00C7175E"/>
    <w:rsid w:val="00C7456A"/>
    <w:rsid w:val="00C74C53"/>
    <w:rsid w:val="00C754A0"/>
    <w:rsid w:val="00C75BC1"/>
    <w:rsid w:val="00C85EA8"/>
    <w:rsid w:val="00C8729D"/>
    <w:rsid w:val="00C87531"/>
    <w:rsid w:val="00C91C94"/>
    <w:rsid w:val="00C920C8"/>
    <w:rsid w:val="00C93390"/>
    <w:rsid w:val="00C93B6C"/>
    <w:rsid w:val="00C9606D"/>
    <w:rsid w:val="00C97431"/>
    <w:rsid w:val="00C9786C"/>
    <w:rsid w:val="00CA4CAE"/>
    <w:rsid w:val="00CA58E6"/>
    <w:rsid w:val="00CA5CA5"/>
    <w:rsid w:val="00CA6BAD"/>
    <w:rsid w:val="00CB6B14"/>
    <w:rsid w:val="00CC2C8B"/>
    <w:rsid w:val="00CD0528"/>
    <w:rsid w:val="00CD0E6E"/>
    <w:rsid w:val="00CD1D6C"/>
    <w:rsid w:val="00CD207A"/>
    <w:rsid w:val="00CD74AE"/>
    <w:rsid w:val="00CD7579"/>
    <w:rsid w:val="00CE0AC1"/>
    <w:rsid w:val="00CE2159"/>
    <w:rsid w:val="00CE2530"/>
    <w:rsid w:val="00CF3C1C"/>
    <w:rsid w:val="00D004A0"/>
    <w:rsid w:val="00D00C63"/>
    <w:rsid w:val="00D04003"/>
    <w:rsid w:val="00D070B0"/>
    <w:rsid w:val="00D07AE8"/>
    <w:rsid w:val="00D10029"/>
    <w:rsid w:val="00D10D1E"/>
    <w:rsid w:val="00D14DD3"/>
    <w:rsid w:val="00D15345"/>
    <w:rsid w:val="00D15484"/>
    <w:rsid w:val="00D16404"/>
    <w:rsid w:val="00D16787"/>
    <w:rsid w:val="00D2000C"/>
    <w:rsid w:val="00D2075E"/>
    <w:rsid w:val="00D241D3"/>
    <w:rsid w:val="00D253E1"/>
    <w:rsid w:val="00D27E2E"/>
    <w:rsid w:val="00D27FA8"/>
    <w:rsid w:val="00D343F5"/>
    <w:rsid w:val="00D365D3"/>
    <w:rsid w:val="00D42F7B"/>
    <w:rsid w:val="00D44276"/>
    <w:rsid w:val="00D45921"/>
    <w:rsid w:val="00D51E80"/>
    <w:rsid w:val="00D5215A"/>
    <w:rsid w:val="00D5396B"/>
    <w:rsid w:val="00D55089"/>
    <w:rsid w:val="00D5654C"/>
    <w:rsid w:val="00D576AE"/>
    <w:rsid w:val="00D63B2E"/>
    <w:rsid w:val="00D65684"/>
    <w:rsid w:val="00D71AA7"/>
    <w:rsid w:val="00D71D04"/>
    <w:rsid w:val="00D72120"/>
    <w:rsid w:val="00D722EC"/>
    <w:rsid w:val="00D73D66"/>
    <w:rsid w:val="00D75F7C"/>
    <w:rsid w:val="00D76F09"/>
    <w:rsid w:val="00D821D0"/>
    <w:rsid w:val="00D9132F"/>
    <w:rsid w:val="00D91D2C"/>
    <w:rsid w:val="00D94402"/>
    <w:rsid w:val="00D94580"/>
    <w:rsid w:val="00DA0476"/>
    <w:rsid w:val="00DA146A"/>
    <w:rsid w:val="00DA457F"/>
    <w:rsid w:val="00DA76FA"/>
    <w:rsid w:val="00DB2B49"/>
    <w:rsid w:val="00DB544C"/>
    <w:rsid w:val="00DC28FE"/>
    <w:rsid w:val="00DC290C"/>
    <w:rsid w:val="00DC33B4"/>
    <w:rsid w:val="00DC64E8"/>
    <w:rsid w:val="00DC7647"/>
    <w:rsid w:val="00DD2B75"/>
    <w:rsid w:val="00DD4656"/>
    <w:rsid w:val="00DD783B"/>
    <w:rsid w:val="00DE3B48"/>
    <w:rsid w:val="00DE7757"/>
    <w:rsid w:val="00DF01DF"/>
    <w:rsid w:val="00DF3D35"/>
    <w:rsid w:val="00E018FB"/>
    <w:rsid w:val="00E04E7D"/>
    <w:rsid w:val="00E05F73"/>
    <w:rsid w:val="00E10C53"/>
    <w:rsid w:val="00E167F6"/>
    <w:rsid w:val="00E204CB"/>
    <w:rsid w:val="00E21DC0"/>
    <w:rsid w:val="00E22A49"/>
    <w:rsid w:val="00E317A7"/>
    <w:rsid w:val="00E33EF7"/>
    <w:rsid w:val="00E349B4"/>
    <w:rsid w:val="00E41292"/>
    <w:rsid w:val="00E41304"/>
    <w:rsid w:val="00E46638"/>
    <w:rsid w:val="00E47F8C"/>
    <w:rsid w:val="00E572B7"/>
    <w:rsid w:val="00E62B0E"/>
    <w:rsid w:val="00E64F2F"/>
    <w:rsid w:val="00E65F90"/>
    <w:rsid w:val="00E66CE1"/>
    <w:rsid w:val="00E6763B"/>
    <w:rsid w:val="00E716E9"/>
    <w:rsid w:val="00E75175"/>
    <w:rsid w:val="00E80944"/>
    <w:rsid w:val="00E80B4D"/>
    <w:rsid w:val="00E83271"/>
    <w:rsid w:val="00E946DB"/>
    <w:rsid w:val="00EA14E1"/>
    <w:rsid w:val="00EA17F7"/>
    <w:rsid w:val="00EA2EF3"/>
    <w:rsid w:val="00EA444F"/>
    <w:rsid w:val="00EA5711"/>
    <w:rsid w:val="00EA5DA8"/>
    <w:rsid w:val="00EB0DCD"/>
    <w:rsid w:val="00EB49E1"/>
    <w:rsid w:val="00EB58BD"/>
    <w:rsid w:val="00EB6BBD"/>
    <w:rsid w:val="00EB6DEC"/>
    <w:rsid w:val="00EC0FFC"/>
    <w:rsid w:val="00EC4F5C"/>
    <w:rsid w:val="00EC70B9"/>
    <w:rsid w:val="00ED084A"/>
    <w:rsid w:val="00ED175B"/>
    <w:rsid w:val="00ED2E33"/>
    <w:rsid w:val="00ED3024"/>
    <w:rsid w:val="00ED335B"/>
    <w:rsid w:val="00ED71B6"/>
    <w:rsid w:val="00ED777B"/>
    <w:rsid w:val="00ED77E1"/>
    <w:rsid w:val="00EE1DB9"/>
    <w:rsid w:val="00EE2912"/>
    <w:rsid w:val="00EE4620"/>
    <w:rsid w:val="00EF0C35"/>
    <w:rsid w:val="00EF0E10"/>
    <w:rsid w:val="00EF2076"/>
    <w:rsid w:val="00EF2AFB"/>
    <w:rsid w:val="00EF3F4E"/>
    <w:rsid w:val="00EF7C73"/>
    <w:rsid w:val="00F03D3A"/>
    <w:rsid w:val="00F047E2"/>
    <w:rsid w:val="00F108D8"/>
    <w:rsid w:val="00F108D9"/>
    <w:rsid w:val="00F10A00"/>
    <w:rsid w:val="00F13618"/>
    <w:rsid w:val="00F15258"/>
    <w:rsid w:val="00F1621B"/>
    <w:rsid w:val="00F1756E"/>
    <w:rsid w:val="00F21A90"/>
    <w:rsid w:val="00F262BB"/>
    <w:rsid w:val="00F30CA6"/>
    <w:rsid w:val="00F36958"/>
    <w:rsid w:val="00F41C86"/>
    <w:rsid w:val="00F431FB"/>
    <w:rsid w:val="00F4564C"/>
    <w:rsid w:val="00F53ACB"/>
    <w:rsid w:val="00F60E46"/>
    <w:rsid w:val="00F61227"/>
    <w:rsid w:val="00F61532"/>
    <w:rsid w:val="00F6184E"/>
    <w:rsid w:val="00F62D39"/>
    <w:rsid w:val="00F65134"/>
    <w:rsid w:val="00F66EC4"/>
    <w:rsid w:val="00F70A5E"/>
    <w:rsid w:val="00F72A9F"/>
    <w:rsid w:val="00F73D5A"/>
    <w:rsid w:val="00F8007E"/>
    <w:rsid w:val="00F80B22"/>
    <w:rsid w:val="00F81C8A"/>
    <w:rsid w:val="00F83599"/>
    <w:rsid w:val="00F84805"/>
    <w:rsid w:val="00F86AC0"/>
    <w:rsid w:val="00F93B0B"/>
    <w:rsid w:val="00F9788E"/>
    <w:rsid w:val="00FA2B02"/>
    <w:rsid w:val="00FA3DD2"/>
    <w:rsid w:val="00FA725E"/>
    <w:rsid w:val="00FB1115"/>
    <w:rsid w:val="00FB4AE4"/>
    <w:rsid w:val="00FB6F54"/>
    <w:rsid w:val="00FC097B"/>
    <w:rsid w:val="00FC5554"/>
    <w:rsid w:val="00FC6C9F"/>
    <w:rsid w:val="00FC7EEE"/>
    <w:rsid w:val="00FD0512"/>
    <w:rsid w:val="00FD06CE"/>
    <w:rsid w:val="00FD1CC2"/>
    <w:rsid w:val="00FD1DB5"/>
    <w:rsid w:val="00FD57EA"/>
    <w:rsid w:val="00FD7C8A"/>
    <w:rsid w:val="00FD7F3E"/>
    <w:rsid w:val="00FE24CB"/>
    <w:rsid w:val="00FE7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361576"/>
  <w15:docId w15:val="{71944368-0AAD-4ED9-B09A-F28E26BC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unhideWhenUsed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iPriority="19" w:unhideWhenUsed="1"/>
    <w:lsdException w:name="List Bullet 3" w:semiHidden="1" w:uiPriority="19" w:unhideWhenUsed="1"/>
    <w:lsdException w:name="List Bullet 4" w:semiHidden="1" w:uiPriority="19" w:unhideWhenUsed="1"/>
    <w:lsdException w:name="List Bullet 5" w:semiHidden="1" w:uiPriority="19" w:unhideWhenUsed="1"/>
    <w:lsdException w:name="List Number 2" w:semiHidden="1" w:uiPriority="19" w:unhideWhenUsed="1"/>
    <w:lsdException w:name="List Number 3" w:semiHidden="1" w:uiPriority="19" w:unhideWhenUsed="1"/>
    <w:lsdException w:name="List Number 4" w:semiHidden="1" w:uiPriority="19" w:unhideWhenUsed="1"/>
    <w:lsdException w:name="List Number 5" w:semiHidden="1" w:uiPriority="19" w:unhideWhenUsed="1"/>
    <w:lsdException w:name="Title" w:uiPriority="9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0" w:qFormat="1"/>
    <w:lsdException w:name="Salutation" w:semiHidden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unhideWhenUsed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 w:unhideWhenUsed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UTS Normal"/>
    <w:qFormat/>
    <w:rsid w:val="00024D7F"/>
    <w:pPr>
      <w:spacing w:before="0" w:after="0"/>
    </w:pPr>
    <w:rPr>
      <w:sz w:val="18"/>
    </w:rPr>
  </w:style>
  <w:style w:type="paragraph" w:styleId="Heading1">
    <w:name w:val="heading 1"/>
    <w:aliases w:val="UTS H1"/>
    <w:basedOn w:val="Normal"/>
    <w:next w:val="BodyText"/>
    <w:link w:val="Heading1Char"/>
    <w:qFormat/>
    <w:rsid w:val="007F718B"/>
    <w:pPr>
      <w:keepNext/>
      <w:keepLines/>
      <w:pageBreakBefore/>
      <w:widowControl w:val="0"/>
      <w:spacing w:after="480"/>
      <w:outlineLvl w:val="0"/>
    </w:pPr>
    <w:rPr>
      <w:rFonts w:asciiTheme="majorHAnsi" w:eastAsia="Times New Roman" w:hAnsiTheme="majorHAnsi" w:cs="Arial"/>
      <w:bCs/>
      <w:color w:val="0F4BEB" w:themeColor="accent1"/>
      <w:sz w:val="48"/>
      <w:szCs w:val="32"/>
      <w:lang w:eastAsia="en-AU"/>
    </w:rPr>
  </w:style>
  <w:style w:type="paragraph" w:styleId="Heading2">
    <w:name w:val="heading 2"/>
    <w:aliases w:val="UTS H2"/>
    <w:basedOn w:val="Normal"/>
    <w:next w:val="BodyText"/>
    <w:link w:val="Heading2Char"/>
    <w:qFormat/>
    <w:rsid w:val="002E66CC"/>
    <w:pPr>
      <w:keepNext/>
      <w:keepLines/>
      <w:spacing w:before="320" w:after="240"/>
      <w:outlineLvl w:val="1"/>
    </w:pPr>
    <w:rPr>
      <w:rFonts w:asciiTheme="majorHAnsi" w:eastAsia="Times New Roman" w:hAnsiTheme="majorHAnsi" w:cs="Arial"/>
      <w:bCs/>
      <w:iCs/>
      <w:color w:val="0F4BEB" w:themeColor="accent1"/>
      <w:sz w:val="30"/>
      <w:szCs w:val="28"/>
      <w:lang w:eastAsia="en-AU"/>
    </w:rPr>
  </w:style>
  <w:style w:type="paragraph" w:styleId="Heading3">
    <w:name w:val="heading 3"/>
    <w:aliases w:val="UTS H3"/>
    <w:basedOn w:val="Normal"/>
    <w:next w:val="BodyText"/>
    <w:link w:val="Heading3Char"/>
    <w:qFormat/>
    <w:rsid w:val="003A5FA5"/>
    <w:pPr>
      <w:keepNext/>
      <w:keepLines/>
      <w:shd w:val="clear" w:color="auto" w:fill="0F4BEB" w:themeFill="accent1"/>
      <w:outlineLvl w:val="2"/>
    </w:pPr>
    <w:rPr>
      <w:rFonts w:asciiTheme="majorHAnsi" w:eastAsia="Times New Roman" w:hAnsiTheme="majorHAnsi" w:cs="Times New Roman"/>
      <w:b/>
      <w:bCs/>
      <w:color w:val="FFFFFF" w:themeColor="background1"/>
      <w:szCs w:val="24"/>
      <w:lang w:eastAsia="en-AU"/>
    </w:rPr>
  </w:style>
  <w:style w:type="paragraph" w:styleId="Heading4">
    <w:name w:val="heading 4"/>
    <w:aliases w:val="UTS H4"/>
    <w:basedOn w:val="Normal"/>
    <w:next w:val="BodyText"/>
    <w:link w:val="Heading4Char"/>
    <w:qFormat/>
    <w:rsid w:val="00686D40"/>
    <w:pPr>
      <w:keepNext/>
      <w:keepLines/>
      <w:outlineLvl w:val="3"/>
    </w:pPr>
    <w:rPr>
      <w:rFonts w:asciiTheme="majorHAnsi" w:eastAsia="Times New Roman" w:hAnsiTheme="majorHAnsi" w:cs="Times New Roman"/>
      <w:b/>
      <w:bCs/>
      <w:color w:val="0F4BEB" w:themeColor="accent1"/>
      <w:lang w:eastAsia="en-AU"/>
    </w:rPr>
  </w:style>
  <w:style w:type="paragraph" w:styleId="Heading5">
    <w:name w:val="heading 5"/>
    <w:basedOn w:val="Normal"/>
    <w:next w:val="BodyText"/>
    <w:link w:val="Heading5Char"/>
    <w:semiHidden/>
    <w:qFormat/>
    <w:rsid w:val="00967F38"/>
    <w:pPr>
      <w:keepNext/>
      <w:keepLines/>
      <w:spacing w:before="240" w:after="120"/>
      <w:outlineLvl w:val="4"/>
    </w:pPr>
    <w:rPr>
      <w:rFonts w:asciiTheme="majorHAnsi" w:eastAsia="Times New Roman" w:hAnsiTheme="majorHAnsi" w:cs="Times New Roman"/>
      <w:bCs/>
      <w:iCs/>
      <w:sz w:val="20"/>
      <w:szCs w:val="26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444AE6"/>
    <w:pPr>
      <w:spacing w:before="120" w:after="120"/>
      <w:outlineLvl w:val="5"/>
    </w:pPr>
    <w:rPr>
      <w:rFonts w:eastAsia="Times New Roman" w:cs="Times New Roman"/>
      <w:bCs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UTS Body"/>
    <w:basedOn w:val="Normal"/>
    <w:link w:val="BodyTextChar"/>
    <w:qFormat/>
    <w:rsid w:val="005F7936"/>
    <w:rPr>
      <w:rFonts w:ascii="Calibri" w:eastAsia="Times New Roman" w:hAnsi="Calibri" w:cs="Times New Roman"/>
      <w:szCs w:val="24"/>
      <w:lang w:eastAsia="en-AU"/>
    </w:rPr>
  </w:style>
  <w:style w:type="character" w:customStyle="1" w:styleId="BodyTextChar">
    <w:name w:val="Body Text Char"/>
    <w:aliases w:val="UTS Body Char"/>
    <w:basedOn w:val="DefaultParagraphFont"/>
    <w:link w:val="BodyText"/>
    <w:rsid w:val="005F7936"/>
    <w:rPr>
      <w:rFonts w:ascii="Calibri" w:eastAsia="Times New Roman" w:hAnsi="Calibri" w:cs="Times New Roman"/>
      <w:sz w:val="18"/>
      <w:szCs w:val="24"/>
      <w:lang w:eastAsia="en-AU"/>
    </w:rPr>
  </w:style>
  <w:style w:type="character" w:customStyle="1" w:styleId="Heading1Char">
    <w:name w:val="Heading 1 Char"/>
    <w:aliases w:val="UTS H1 Char"/>
    <w:basedOn w:val="DefaultParagraphFont"/>
    <w:link w:val="Heading1"/>
    <w:rsid w:val="007F718B"/>
    <w:rPr>
      <w:rFonts w:asciiTheme="majorHAnsi" w:eastAsia="Times New Roman" w:hAnsiTheme="majorHAnsi" w:cs="Arial"/>
      <w:bCs/>
      <w:color w:val="0F4BEB" w:themeColor="accent1"/>
      <w:sz w:val="48"/>
      <w:szCs w:val="32"/>
      <w:lang w:eastAsia="en-AU"/>
    </w:rPr>
  </w:style>
  <w:style w:type="character" w:customStyle="1" w:styleId="Heading2Char">
    <w:name w:val="Heading 2 Char"/>
    <w:aliases w:val="UTS H2 Char"/>
    <w:basedOn w:val="DefaultParagraphFont"/>
    <w:link w:val="Heading2"/>
    <w:rsid w:val="002E66CC"/>
    <w:rPr>
      <w:rFonts w:asciiTheme="majorHAnsi" w:eastAsia="Times New Roman" w:hAnsiTheme="majorHAnsi" w:cs="Arial"/>
      <w:bCs/>
      <w:iCs/>
      <w:color w:val="0F4BEB" w:themeColor="accent1"/>
      <w:sz w:val="30"/>
      <w:szCs w:val="28"/>
      <w:lang w:eastAsia="en-AU"/>
    </w:rPr>
  </w:style>
  <w:style w:type="character" w:customStyle="1" w:styleId="Heading3Char">
    <w:name w:val="Heading 3 Char"/>
    <w:aliases w:val="UTS H3 Char"/>
    <w:basedOn w:val="DefaultParagraphFont"/>
    <w:link w:val="Heading3"/>
    <w:rsid w:val="003A5FA5"/>
    <w:rPr>
      <w:rFonts w:asciiTheme="majorHAnsi" w:eastAsia="Times New Roman" w:hAnsiTheme="majorHAnsi" w:cs="Times New Roman"/>
      <w:b/>
      <w:bCs/>
      <w:color w:val="FFFFFF" w:themeColor="background1"/>
      <w:sz w:val="18"/>
      <w:szCs w:val="24"/>
      <w:shd w:val="clear" w:color="auto" w:fill="0F4BEB" w:themeFill="accent1"/>
      <w:lang w:eastAsia="en-AU"/>
    </w:rPr>
  </w:style>
  <w:style w:type="character" w:customStyle="1" w:styleId="Heading4Char">
    <w:name w:val="Heading 4 Char"/>
    <w:aliases w:val="UTS H4 Char"/>
    <w:basedOn w:val="DefaultParagraphFont"/>
    <w:link w:val="Heading4"/>
    <w:rsid w:val="00686D40"/>
    <w:rPr>
      <w:rFonts w:asciiTheme="majorHAnsi" w:eastAsia="Times New Roman" w:hAnsiTheme="majorHAnsi" w:cs="Times New Roman"/>
      <w:b/>
      <w:bCs/>
      <w:color w:val="0F4BEB" w:themeColor="accent1"/>
      <w:sz w:val="18"/>
      <w:lang w:eastAsia="en-AU"/>
    </w:rPr>
  </w:style>
  <w:style w:type="paragraph" w:customStyle="1" w:styleId="NbrHeading1">
    <w:name w:val="Nbr Heading 1"/>
    <w:aliases w:val="UTS Nbr H1"/>
    <w:basedOn w:val="Heading1"/>
    <w:next w:val="BodyText"/>
    <w:qFormat/>
    <w:rsid w:val="003A08A5"/>
    <w:pPr>
      <w:numPr>
        <w:numId w:val="45"/>
      </w:numPr>
    </w:pPr>
    <w:rPr>
      <w:bCs w:val="0"/>
    </w:rPr>
  </w:style>
  <w:style w:type="paragraph" w:customStyle="1" w:styleId="NbrHeading2">
    <w:name w:val="Nbr Heading 2"/>
    <w:aliases w:val="UTS Nbr H2"/>
    <w:basedOn w:val="Heading2"/>
    <w:next w:val="BodyText"/>
    <w:qFormat/>
    <w:rsid w:val="003A08A5"/>
    <w:pPr>
      <w:numPr>
        <w:ilvl w:val="1"/>
        <w:numId w:val="45"/>
      </w:numPr>
    </w:pPr>
  </w:style>
  <w:style w:type="paragraph" w:customStyle="1" w:styleId="NbrHeading3">
    <w:name w:val="Nbr Heading 3"/>
    <w:aliases w:val="UTS Nbr H3"/>
    <w:basedOn w:val="Heading3"/>
    <w:next w:val="BodyText"/>
    <w:qFormat/>
    <w:rsid w:val="00822503"/>
    <w:pPr>
      <w:numPr>
        <w:ilvl w:val="2"/>
        <w:numId w:val="45"/>
      </w:numPr>
    </w:pPr>
  </w:style>
  <w:style w:type="paragraph" w:customStyle="1" w:styleId="NbrHeading4">
    <w:name w:val="Nbr Heading 4"/>
    <w:aliases w:val="UTS Nbr H4"/>
    <w:basedOn w:val="Heading4"/>
    <w:next w:val="BodyText"/>
    <w:qFormat/>
    <w:rsid w:val="003A08A5"/>
    <w:pPr>
      <w:numPr>
        <w:ilvl w:val="3"/>
        <w:numId w:val="45"/>
      </w:numPr>
    </w:pPr>
  </w:style>
  <w:style w:type="paragraph" w:styleId="Title">
    <w:name w:val="Title"/>
    <w:aliases w:val="UTS Title"/>
    <w:basedOn w:val="Normal"/>
    <w:next w:val="BodyText"/>
    <w:link w:val="TitleChar"/>
    <w:uiPriority w:val="9"/>
    <w:qFormat/>
    <w:rsid w:val="00CD207A"/>
    <w:pPr>
      <w:spacing w:after="240"/>
    </w:pPr>
    <w:rPr>
      <w:rFonts w:asciiTheme="majorHAnsi" w:eastAsiaTheme="majorEastAsia" w:hAnsiTheme="majorHAnsi" w:cstheme="majorBidi"/>
      <w:color w:val="FFFFFF" w:themeColor="background1"/>
      <w:sz w:val="30"/>
      <w:szCs w:val="52"/>
    </w:rPr>
  </w:style>
  <w:style w:type="character" w:customStyle="1" w:styleId="TitleChar">
    <w:name w:val="Title Char"/>
    <w:aliases w:val="UTS Title Char"/>
    <w:basedOn w:val="DefaultParagraphFont"/>
    <w:link w:val="Title"/>
    <w:uiPriority w:val="9"/>
    <w:rsid w:val="00CD207A"/>
    <w:rPr>
      <w:rFonts w:asciiTheme="majorHAnsi" w:eastAsiaTheme="majorEastAsia" w:hAnsiTheme="majorHAnsi" w:cstheme="majorBidi"/>
      <w:color w:val="FFFFFF" w:themeColor="background1"/>
      <w:sz w:val="30"/>
      <w:szCs w:val="52"/>
    </w:rPr>
  </w:style>
  <w:style w:type="paragraph" w:styleId="Subtitle">
    <w:name w:val="Subtitle"/>
    <w:aliases w:val="UTS Subtitle"/>
    <w:basedOn w:val="Normal"/>
    <w:next w:val="BodyText"/>
    <w:link w:val="SubtitleChar"/>
    <w:uiPriority w:val="10"/>
    <w:qFormat/>
    <w:rsid w:val="00CD207A"/>
    <w:rPr>
      <w:rFonts w:eastAsia="Times New Roman"/>
      <w:color w:val="FFFFFF" w:themeColor="background1"/>
      <w:sz w:val="100"/>
      <w:lang w:val="en-US"/>
    </w:rPr>
  </w:style>
  <w:style w:type="character" w:customStyle="1" w:styleId="SubtitleChar">
    <w:name w:val="Subtitle Char"/>
    <w:aliases w:val="UTS Subtitle Char"/>
    <w:basedOn w:val="DefaultParagraphFont"/>
    <w:link w:val="Subtitle"/>
    <w:uiPriority w:val="10"/>
    <w:rsid w:val="00CD207A"/>
    <w:rPr>
      <w:rFonts w:eastAsia="Times New Roman"/>
      <w:color w:val="FFFFFF" w:themeColor="background1"/>
      <w:sz w:val="100"/>
      <w:lang w:val="en-US"/>
    </w:rPr>
  </w:style>
  <w:style w:type="paragraph" w:styleId="BodyText2">
    <w:name w:val="Body Text 2"/>
    <w:basedOn w:val="BodyText"/>
    <w:link w:val="BodyText2Char"/>
    <w:uiPriority w:val="99"/>
    <w:semiHidden/>
    <w:qFormat/>
    <w:rsid w:val="00444AE6"/>
    <w:pPr>
      <w:numPr>
        <w:ilvl w:val="1"/>
      </w:numPr>
      <w:tabs>
        <w:tab w:val="left" w:pos="567"/>
      </w:tabs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44AE6"/>
    <w:rPr>
      <w:rFonts w:eastAsia="Times New Roman" w:cs="Times New Roman"/>
      <w:szCs w:val="24"/>
      <w:lang w:eastAsia="en-AU"/>
    </w:rPr>
  </w:style>
  <w:style w:type="paragraph" w:styleId="Header">
    <w:name w:val="header"/>
    <w:basedOn w:val="Normal"/>
    <w:link w:val="HeaderChar"/>
    <w:uiPriority w:val="99"/>
    <w:rsid w:val="00CD207A"/>
    <w:rPr>
      <w:color w:val="0F4BEB" w:themeColor="accent1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CD207A"/>
    <w:rPr>
      <w:color w:val="0F4BEB" w:themeColor="accent1"/>
      <w:sz w:val="16"/>
    </w:rPr>
  </w:style>
  <w:style w:type="paragraph" w:styleId="Footer">
    <w:name w:val="footer"/>
    <w:basedOn w:val="Normal"/>
    <w:link w:val="FooterChar"/>
    <w:uiPriority w:val="99"/>
    <w:rsid w:val="00012538"/>
    <w:pPr>
      <w:tabs>
        <w:tab w:val="right" w:pos="9639"/>
      </w:tabs>
      <w:spacing w:after="120"/>
    </w:pPr>
    <w:rPr>
      <w:color w:val="0F4BEB" w:themeColor="accent1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012538"/>
    <w:rPr>
      <w:color w:val="0F4BEB" w:themeColor="accent1"/>
      <w:sz w:val="16"/>
    </w:rPr>
  </w:style>
  <w:style w:type="paragraph" w:styleId="ListNumber0">
    <w:name w:val="List Number"/>
    <w:aliases w:val="UTS Number"/>
    <w:basedOn w:val="BodyText"/>
    <w:uiPriority w:val="1"/>
    <w:qFormat/>
    <w:rsid w:val="00095935"/>
    <w:pPr>
      <w:numPr>
        <w:numId w:val="31"/>
      </w:numPr>
      <w:ind w:left="284" w:hanging="284"/>
    </w:pPr>
  </w:style>
  <w:style w:type="paragraph" w:styleId="ListBullet0">
    <w:name w:val="List Bullet"/>
    <w:aliases w:val="UTS Bullet"/>
    <w:basedOn w:val="BodyText"/>
    <w:uiPriority w:val="1"/>
    <w:qFormat/>
    <w:rsid w:val="00D63B2E"/>
    <w:pPr>
      <w:numPr>
        <w:numId w:val="30"/>
      </w:numPr>
    </w:pPr>
  </w:style>
  <w:style w:type="paragraph" w:styleId="TOCHeading">
    <w:name w:val="TOC Heading"/>
    <w:basedOn w:val="Heading1"/>
    <w:next w:val="Normal"/>
    <w:uiPriority w:val="39"/>
    <w:qFormat/>
    <w:rsid w:val="003A21A7"/>
    <w:pPr>
      <w:pageBreakBefore w:val="0"/>
      <w:spacing w:before="480" w:after="240"/>
    </w:pPr>
  </w:style>
  <w:style w:type="character" w:styleId="Hyperlink">
    <w:name w:val="Hyperlink"/>
    <w:basedOn w:val="DefaultParagraphFont"/>
    <w:uiPriority w:val="99"/>
    <w:rsid w:val="00BF1F87"/>
    <w:rPr>
      <w:color w:val="0F4BEB" w:themeColor="accent1"/>
      <w:u w:val="single"/>
    </w:rPr>
  </w:style>
  <w:style w:type="paragraph" w:styleId="TOC1">
    <w:name w:val="toc 1"/>
    <w:basedOn w:val="Normal"/>
    <w:next w:val="Normal"/>
    <w:uiPriority w:val="39"/>
    <w:rsid w:val="00EB6DEC"/>
    <w:pPr>
      <w:keepNext/>
      <w:tabs>
        <w:tab w:val="right" w:pos="8505"/>
      </w:tabs>
      <w:spacing w:before="240" w:after="120"/>
    </w:pPr>
    <w:rPr>
      <w:b/>
      <w:noProof/>
    </w:rPr>
  </w:style>
  <w:style w:type="paragraph" w:styleId="TOC2">
    <w:name w:val="toc 2"/>
    <w:basedOn w:val="Normal"/>
    <w:next w:val="Normal"/>
    <w:uiPriority w:val="39"/>
    <w:rsid w:val="007F718B"/>
    <w:pPr>
      <w:tabs>
        <w:tab w:val="right" w:pos="8505"/>
      </w:tabs>
      <w:spacing w:after="80"/>
      <w:ind w:left="284"/>
    </w:pPr>
  </w:style>
  <w:style w:type="paragraph" w:styleId="TOC3">
    <w:name w:val="toc 3"/>
    <w:basedOn w:val="Normal"/>
    <w:next w:val="Normal"/>
    <w:uiPriority w:val="39"/>
    <w:rsid w:val="007F718B"/>
    <w:pPr>
      <w:tabs>
        <w:tab w:val="right" w:pos="8505"/>
      </w:tabs>
      <w:spacing w:after="20"/>
      <w:ind w:left="567"/>
    </w:pPr>
    <w:rPr>
      <w:noProof/>
    </w:rPr>
  </w:style>
  <w:style w:type="table" w:styleId="TableGrid">
    <w:name w:val="Table Grid"/>
    <w:basedOn w:val="TableNormal"/>
    <w:uiPriority w:val="59"/>
    <w:rsid w:val="00DB2B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nedRedTable">
    <w:name w:val="Lined Red Table"/>
    <w:basedOn w:val="LinedBlueTable"/>
    <w:uiPriority w:val="99"/>
    <w:rsid w:val="00562433"/>
    <w:tblPr>
      <w:tblBorders>
        <w:top w:val="none" w:sz="0" w:space="0" w:color="auto"/>
        <w:bottom w:val="single" w:sz="18" w:space="0" w:color="FFD2CD" w:themeColor="accent2" w:themeTint="33"/>
        <w:insideH w:val="single" w:sz="18" w:space="0" w:color="FFD2CD" w:themeColor="accent2" w:themeTint="33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tcBorders>
          <w:top w:val="single" w:sz="18" w:space="0" w:color="FFD2CD" w:themeColor="accent2" w:themeTint="33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2305" w:themeFill="accent2"/>
      </w:tcPr>
    </w:tblStylePr>
    <w:tblStylePr w:type="lastRow">
      <w:rPr>
        <w:b/>
        <w:color w:val="auto"/>
      </w:rPr>
      <w:tblPr/>
      <w:tcPr>
        <w:shd w:val="clear" w:color="auto" w:fill="FFF1EF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single" w:sz="18" w:space="0" w:color="FFD2CD" w:themeColor="accent2" w:themeTint="33"/>
          <w:right w:val="nil"/>
          <w:insideH w:val="single" w:sz="18" w:space="0" w:color="FFD2CD" w:themeColor="accent2" w:themeTint="33"/>
          <w:insideV w:val="nil"/>
        </w:tcBorders>
        <w:shd w:val="clear" w:color="auto" w:fill="FF2305" w:themeFill="accent2"/>
      </w:tcPr>
    </w:tblStylePr>
    <w:tblStylePr w:type="lastCol">
      <w:tblPr/>
      <w:tcPr>
        <w:shd w:val="clear" w:color="auto" w:fill="FFF1EF"/>
      </w:tcPr>
    </w:tblStylePr>
    <w:tblStylePr w:type="band2Vert">
      <w:tblPr/>
      <w:tcPr>
        <w:shd w:val="clear" w:color="auto" w:fill="FFF1EF"/>
      </w:tcPr>
    </w:tblStylePr>
    <w:tblStylePr w:type="band2Horz">
      <w:tblPr/>
      <w:tcPr>
        <w:shd w:val="clear" w:color="auto" w:fill="FFF1EF"/>
      </w:tcPr>
    </w:tblStylePr>
  </w:style>
  <w:style w:type="paragraph" w:customStyle="1" w:styleId="TableHeading">
    <w:name w:val="Table Heading"/>
    <w:aliases w:val="UTS Table Heading"/>
    <w:basedOn w:val="Normal"/>
    <w:next w:val="BodyText"/>
    <w:uiPriority w:val="3"/>
    <w:qFormat/>
    <w:rsid w:val="00C6313E"/>
    <w:pPr>
      <w:spacing w:before="60" w:after="60"/>
      <w:ind w:left="113" w:right="113"/>
    </w:pPr>
    <w:rPr>
      <w:b/>
    </w:rPr>
  </w:style>
  <w:style w:type="paragraph" w:customStyle="1" w:styleId="TableText">
    <w:name w:val="Table Text"/>
    <w:aliases w:val="UTS Table Text"/>
    <w:basedOn w:val="Normal"/>
    <w:uiPriority w:val="3"/>
    <w:qFormat/>
    <w:rsid w:val="00C6313E"/>
    <w:pPr>
      <w:spacing w:before="60" w:after="60"/>
      <w:ind w:left="113" w:right="113"/>
    </w:pPr>
  </w:style>
  <w:style w:type="paragraph" w:customStyle="1" w:styleId="TableBullet">
    <w:name w:val="Table Bullet"/>
    <w:aliases w:val="UTS Table Bullet"/>
    <w:basedOn w:val="TableText"/>
    <w:uiPriority w:val="4"/>
    <w:qFormat/>
    <w:rsid w:val="00D45921"/>
    <w:pPr>
      <w:numPr>
        <w:numId w:val="33"/>
      </w:numPr>
      <w:spacing w:before="0" w:after="0"/>
    </w:pPr>
    <w:rPr>
      <w:rFonts w:ascii="Calibri" w:eastAsia="Times New Roman" w:hAnsi="Calibri" w:cs="Times New Roman"/>
      <w:szCs w:val="24"/>
      <w:lang w:eastAsia="en-AU"/>
    </w:rPr>
  </w:style>
  <w:style w:type="paragraph" w:customStyle="1" w:styleId="TableNumber">
    <w:name w:val="Table Number"/>
    <w:aliases w:val="UTS Table Number"/>
    <w:basedOn w:val="TableText"/>
    <w:uiPriority w:val="4"/>
    <w:qFormat/>
    <w:rsid w:val="00411DB3"/>
    <w:pPr>
      <w:numPr>
        <w:numId w:val="34"/>
      </w:numPr>
    </w:pPr>
  </w:style>
  <w:style w:type="character" w:customStyle="1" w:styleId="Heading5Char">
    <w:name w:val="Heading 5 Char"/>
    <w:basedOn w:val="DefaultParagraphFont"/>
    <w:link w:val="Heading5"/>
    <w:semiHidden/>
    <w:rsid w:val="00D27E2E"/>
    <w:rPr>
      <w:rFonts w:asciiTheme="majorHAnsi" w:eastAsia="Times New Roman" w:hAnsiTheme="majorHAnsi" w:cs="Times New Roman"/>
      <w:bCs/>
      <w:iCs/>
      <w:sz w:val="20"/>
      <w:szCs w:val="26"/>
      <w:lang w:eastAsia="en-AU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E33EF7"/>
    <w:rPr>
      <w:rFonts w:eastAsia="Times New Roman" w:cs="Times New Roman"/>
      <w:bCs/>
      <w:sz w:val="18"/>
      <w:lang w:eastAsia="en-AU"/>
    </w:rPr>
  </w:style>
  <w:style w:type="paragraph" w:styleId="BodyText3">
    <w:name w:val="Body Text 3"/>
    <w:basedOn w:val="BodyText"/>
    <w:link w:val="BodyText3Char"/>
    <w:uiPriority w:val="99"/>
    <w:semiHidden/>
    <w:qFormat/>
    <w:rsid w:val="00444AE6"/>
    <w:pPr>
      <w:numPr>
        <w:ilvl w:val="2"/>
      </w:numPr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44AE6"/>
    <w:rPr>
      <w:rFonts w:eastAsia="Times New Roman" w:cs="Times New Roman"/>
      <w:szCs w:val="16"/>
      <w:lang w:eastAsia="en-AU"/>
    </w:rPr>
  </w:style>
  <w:style w:type="paragraph" w:styleId="ListParagraph0">
    <w:name w:val="List Paragraph"/>
    <w:aliases w:val="UTS Para"/>
    <w:basedOn w:val="BodyText"/>
    <w:uiPriority w:val="34"/>
    <w:qFormat/>
    <w:rsid w:val="00D63B2E"/>
    <w:pPr>
      <w:numPr>
        <w:numId w:val="32"/>
      </w:numPr>
    </w:pPr>
  </w:style>
  <w:style w:type="paragraph" w:styleId="TOC4">
    <w:name w:val="toc 4"/>
    <w:basedOn w:val="TOC1"/>
    <w:next w:val="Normal"/>
    <w:uiPriority w:val="39"/>
    <w:rsid w:val="00DF01DF"/>
    <w:pPr>
      <w:tabs>
        <w:tab w:val="left" w:pos="851"/>
      </w:tabs>
      <w:ind w:left="851" w:hanging="851"/>
    </w:pPr>
  </w:style>
  <w:style w:type="paragraph" w:customStyle="1" w:styleId="NbrHeading5">
    <w:name w:val="Nbr Heading 5"/>
    <w:basedOn w:val="Heading5"/>
    <w:next w:val="BodyText"/>
    <w:semiHidden/>
    <w:qFormat/>
    <w:rsid w:val="003A08A5"/>
    <w:pPr>
      <w:numPr>
        <w:ilvl w:val="4"/>
        <w:numId w:val="45"/>
      </w:numPr>
    </w:pPr>
  </w:style>
  <w:style w:type="table" w:customStyle="1" w:styleId="ShadedRedTable">
    <w:name w:val="Shaded Red Table"/>
    <w:basedOn w:val="ShadedBlueTable"/>
    <w:uiPriority w:val="99"/>
    <w:rsid w:val="003E6AF6"/>
    <w:tblPr/>
    <w:tcPr>
      <w:shd w:val="clear" w:color="auto" w:fill="FFF1EF"/>
    </w:tcPr>
    <w:tblStylePr w:type="firstRow">
      <w:rPr>
        <w:color w:val="FFFFFF" w:themeColor="background1"/>
      </w:rPr>
      <w:tblPr/>
      <w:tcPr>
        <w:tcBorders>
          <w:top w:val="single" w:sz="36" w:space="0" w:color="000000" w:themeColor="text1"/>
        </w:tcBorders>
        <w:shd w:val="clear" w:color="auto" w:fill="FF2305" w:themeFill="accent2"/>
      </w:tcPr>
    </w:tblStylePr>
    <w:tblStylePr w:type="lastRow">
      <w:rPr>
        <w:b/>
      </w:rPr>
      <w:tblPr/>
      <w:tcPr>
        <w:shd w:val="clear" w:color="auto" w:fill="FFD2CD" w:themeFill="accent2" w:themeFillTint="33"/>
      </w:tcPr>
    </w:tblStylePr>
    <w:tblStylePr w:type="firstCol">
      <w:rPr>
        <w:color w:val="FFFFFF" w:themeColor="background1"/>
      </w:rPr>
      <w:tblPr/>
      <w:tcPr>
        <w:shd w:val="clear" w:color="auto" w:fill="FF2305" w:themeFill="accent2"/>
      </w:tcPr>
    </w:tblStylePr>
    <w:tblStylePr w:type="lastCol">
      <w:tblPr/>
      <w:tcPr>
        <w:shd w:val="clear" w:color="auto" w:fill="FFD2CD" w:themeFill="accent2" w:themeFillTint="33"/>
      </w:tcPr>
    </w:tblStylePr>
    <w:tblStylePr w:type="band2Vert">
      <w:tblPr/>
      <w:tcPr>
        <w:shd w:val="clear" w:color="auto" w:fill="FFD2CD" w:themeFill="accent2" w:themeFillTint="33"/>
      </w:tcPr>
    </w:tblStylePr>
    <w:tblStylePr w:type="band2Horz">
      <w:tblPr/>
      <w:tcPr>
        <w:shd w:val="clear" w:color="auto" w:fill="FFD2CD" w:themeFill="accent2" w:themeFillTint="33"/>
      </w:tcPr>
    </w:tblStylePr>
  </w:style>
  <w:style w:type="table" w:customStyle="1" w:styleId="ShadedBlackTable">
    <w:name w:val="Shaded Black Table"/>
    <w:basedOn w:val="ShadedRedTable"/>
    <w:uiPriority w:val="99"/>
    <w:rsid w:val="003E6AF6"/>
    <w:tblPr/>
    <w:tcPr>
      <w:shd w:val="clear" w:color="auto" w:fill="F2F2F2" w:themeFill="background2"/>
    </w:tcPr>
    <w:tblStylePr w:type="firstRow">
      <w:rPr>
        <w:color w:val="FFFFFF" w:themeColor="background1"/>
      </w:rPr>
      <w:tblPr/>
      <w:tcPr>
        <w:tcBorders>
          <w:top w:val="single" w:sz="36" w:space="0" w:color="0F4BEB" w:themeColor="accent1"/>
        </w:tcBorders>
        <w:shd w:val="clear" w:color="auto" w:fill="000000" w:themeFill="text1"/>
      </w:tcPr>
    </w:tblStylePr>
    <w:tblStylePr w:type="lastRow">
      <w:rPr>
        <w:b/>
      </w:rPr>
      <w:tblPr/>
      <w:tcPr>
        <w:shd w:val="clear" w:color="auto" w:fill="DADADA" w:themeFill="background2" w:themeFillShade="E6"/>
      </w:tcPr>
    </w:tblStylePr>
    <w:tblStylePr w:type="firstCol">
      <w:rPr>
        <w:color w:val="FFFFFF" w:themeColor="background1"/>
      </w:rPr>
      <w:tblPr/>
      <w:tcPr>
        <w:shd w:val="clear" w:color="auto" w:fill="000000" w:themeFill="text1"/>
      </w:tcPr>
    </w:tblStylePr>
    <w:tblStylePr w:type="lastCol">
      <w:tblPr/>
      <w:tcPr>
        <w:shd w:val="clear" w:color="auto" w:fill="DADADA" w:themeFill="background2" w:themeFillShade="E6"/>
      </w:tcPr>
    </w:tblStylePr>
    <w:tblStylePr w:type="band2Vert">
      <w:tblPr/>
      <w:tcPr>
        <w:shd w:val="clear" w:color="auto" w:fill="DADADA" w:themeFill="background2" w:themeFillShade="E6"/>
      </w:tcPr>
    </w:tblStylePr>
    <w:tblStylePr w:type="band2Horz">
      <w:tblPr/>
      <w:tcPr>
        <w:shd w:val="clear" w:color="auto" w:fill="DADADA" w:themeFill="background2" w:themeFillShade="E6"/>
      </w:tcPr>
    </w:tblStylePr>
  </w:style>
  <w:style w:type="paragraph" w:styleId="BalloonText">
    <w:name w:val="Balloon Text"/>
    <w:basedOn w:val="Normal"/>
    <w:link w:val="BalloonTextChar"/>
    <w:uiPriority w:val="99"/>
    <w:semiHidden/>
    <w:rsid w:val="00E21D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DC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076F97"/>
    <w:pPr>
      <w:spacing w:before="180" w:after="180"/>
      <w:ind w:left="567" w:right="567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E33EF7"/>
    <w:rPr>
      <w:i/>
      <w:iCs/>
      <w:color w:val="000000" w:themeColor="text1"/>
      <w:sz w:val="18"/>
    </w:rPr>
  </w:style>
  <w:style w:type="paragraph" w:customStyle="1" w:styleId="FigureCaption">
    <w:name w:val="Figure Caption"/>
    <w:basedOn w:val="Normal"/>
    <w:next w:val="BodyText"/>
    <w:uiPriority w:val="6"/>
    <w:qFormat/>
    <w:rsid w:val="0055219D"/>
    <w:pPr>
      <w:tabs>
        <w:tab w:val="left" w:pos="1134"/>
      </w:tabs>
      <w:spacing w:before="120" w:after="240"/>
      <w:ind w:left="1134" w:hanging="1134"/>
      <w:jc w:val="center"/>
    </w:pPr>
    <w:rPr>
      <w:b/>
    </w:rPr>
  </w:style>
  <w:style w:type="paragraph" w:customStyle="1" w:styleId="TableCaption">
    <w:name w:val="Table Caption"/>
    <w:basedOn w:val="Caption"/>
    <w:uiPriority w:val="6"/>
    <w:qFormat/>
    <w:rsid w:val="00FE7A02"/>
    <w:pPr>
      <w:keepNext/>
    </w:pPr>
  </w:style>
  <w:style w:type="paragraph" w:customStyle="1" w:styleId="FigureStyle">
    <w:name w:val="Figure Style"/>
    <w:basedOn w:val="BodyText"/>
    <w:uiPriority w:val="6"/>
    <w:qFormat/>
    <w:rsid w:val="00FE7A02"/>
    <w:pPr>
      <w:keepNext/>
      <w:spacing w:before="240"/>
      <w:jc w:val="center"/>
    </w:pPr>
  </w:style>
  <w:style w:type="paragraph" w:styleId="TOC5">
    <w:name w:val="toc 5"/>
    <w:basedOn w:val="TOC2"/>
    <w:next w:val="Normal"/>
    <w:uiPriority w:val="39"/>
    <w:rsid w:val="0061089F"/>
    <w:pPr>
      <w:tabs>
        <w:tab w:val="left" w:pos="851"/>
      </w:tabs>
      <w:ind w:left="851" w:hanging="851"/>
    </w:pPr>
  </w:style>
  <w:style w:type="paragraph" w:styleId="TOC6">
    <w:name w:val="toc 6"/>
    <w:basedOn w:val="TOC3"/>
    <w:next w:val="Normal"/>
    <w:uiPriority w:val="39"/>
    <w:rsid w:val="0061089F"/>
    <w:pPr>
      <w:tabs>
        <w:tab w:val="left" w:pos="851"/>
      </w:tabs>
      <w:ind w:left="851" w:hanging="851"/>
    </w:pPr>
  </w:style>
  <w:style w:type="paragraph" w:styleId="TOC7">
    <w:name w:val="toc 7"/>
    <w:basedOn w:val="TOC2"/>
    <w:next w:val="Normal"/>
    <w:uiPriority w:val="39"/>
    <w:rsid w:val="003B4DCF"/>
    <w:pPr>
      <w:spacing w:after="60"/>
    </w:pPr>
    <w:rPr>
      <w:sz w:val="16"/>
    </w:rPr>
  </w:style>
  <w:style w:type="paragraph" w:styleId="TOC8">
    <w:name w:val="toc 8"/>
    <w:basedOn w:val="Normal"/>
    <w:next w:val="Normal"/>
    <w:uiPriority w:val="39"/>
    <w:rsid w:val="003B4DCF"/>
    <w:pPr>
      <w:tabs>
        <w:tab w:val="left" w:pos="851"/>
        <w:tab w:val="right" w:pos="9639"/>
      </w:tabs>
      <w:spacing w:after="60"/>
      <w:ind w:left="851" w:hanging="851"/>
    </w:pPr>
    <w:rPr>
      <w:sz w:val="16"/>
    </w:rPr>
  </w:style>
  <w:style w:type="paragraph" w:styleId="TOC9">
    <w:name w:val="toc 9"/>
    <w:basedOn w:val="Normal"/>
    <w:next w:val="Normal"/>
    <w:uiPriority w:val="39"/>
    <w:semiHidden/>
    <w:rsid w:val="003B4DCF"/>
    <w:pPr>
      <w:tabs>
        <w:tab w:val="left" w:pos="1418"/>
        <w:tab w:val="right" w:pos="9639"/>
      </w:tabs>
      <w:spacing w:after="60"/>
      <w:ind w:left="1134" w:hanging="1134"/>
    </w:pPr>
  </w:style>
  <w:style w:type="numbering" w:customStyle="1" w:styleId="ListNumber">
    <w:name w:val="List_Number"/>
    <w:uiPriority w:val="99"/>
    <w:rsid w:val="00D63B2E"/>
    <w:pPr>
      <w:numPr>
        <w:numId w:val="4"/>
      </w:numPr>
    </w:pPr>
  </w:style>
  <w:style w:type="numbering" w:customStyle="1" w:styleId="ListParagraph">
    <w:name w:val="List_Paragraph"/>
    <w:uiPriority w:val="99"/>
    <w:rsid w:val="00D63B2E"/>
    <w:pPr>
      <w:numPr>
        <w:numId w:val="6"/>
      </w:numPr>
    </w:pPr>
  </w:style>
  <w:style w:type="paragraph" w:styleId="Caption">
    <w:name w:val="caption"/>
    <w:basedOn w:val="Normal"/>
    <w:next w:val="Normal"/>
    <w:uiPriority w:val="99"/>
    <w:semiHidden/>
    <w:qFormat/>
    <w:rsid w:val="0055219D"/>
    <w:pPr>
      <w:tabs>
        <w:tab w:val="left" w:pos="1134"/>
      </w:tabs>
      <w:spacing w:before="240" w:after="120"/>
      <w:ind w:left="1134" w:hanging="1134"/>
    </w:pPr>
    <w:rPr>
      <w:b/>
    </w:rPr>
  </w:style>
  <w:style w:type="paragraph" w:customStyle="1" w:styleId="ListAlpha0">
    <w:name w:val="List Alpha"/>
    <w:aliases w:val="UTS Alpha"/>
    <w:basedOn w:val="BodyText"/>
    <w:uiPriority w:val="1"/>
    <w:qFormat/>
    <w:rsid w:val="00D63B2E"/>
    <w:pPr>
      <w:numPr>
        <w:numId w:val="29"/>
      </w:numPr>
    </w:pPr>
  </w:style>
  <w:style w:type="numbering" w:customStyle="1" w:styleId="ListAlpha">
    <w:name w:val="List_Alpha"/>
    <w:uiPriority w:val="99"/>
    <w:rsid w:val="00D63B2E"/>
    <w:pPr>
      <w:numPr>
        <w:numId w:val="1"/>
      </w:numPr>
    </w:pPr>
  </w:style>
  <w:style w:type="paragraph" w:styleId="TableofAuthorities">
    <w:name w:val="table of authorities"/>
    <w:basedOn w:val="Normal"/>
    <w:next w:val="Normal"/>
    <w:uiPriority w:val="99"/>
    <w:semiHidden/>
    <w:rsid w:val="00E018FB"/>
    <w:pPr>
      <w:ind w:left="200" w:hanging="200"/>
    </w:pPr>
  </w:style>
  <w:style w:type="paragraph" w:styleId="TableofFigures">
    <w:name w:val="table of figures"/>
    <w:basedOn w:val="TOC3"/>
    <w:next w:val="Normal"/>
    <w:uiPriority w:val="99"/>
    <w:rsid w:val="003A21A7"/>
    <w:pPr>
      <w:spacing w:after="60"/>
      <w:ind w:left="0"/>
    </w:pPr>
  </w:style>
  <w:style w:type="table" w:customStyle="1" w:styleId="LinedBlueTable">
    <w:name w:val="Lined Blue Table"/>
    <w:basedOn w:val="TableNormal"/>
    <w:uiPriority w:val="99"/>
    <w:rsid w:val="00562433"/>
    <w:pPr>
      <w:spacing w:before="0" w:after="0"/>
      <w:ind w:left="113" w:right="113"/>
    </w:pPr>
    <w:tblPr>
      <w:tblStyleRowBandSize w:val="1"/>
      <w:tblStyleColBandSize w:val="1"/>
      <w:tblBorders>
        <w:top w:val="single" w:sz="18" w:space="0" w:color="CEDAFC" w:themeColor="accent1" w:themeTint="33"/>
        <w:bottom w:val="single" w:sz="18" w:space="0" w:color="CEDAFC" w:themeColor="accent1" w:themeTint="33"/>
        <w:insideH w:val="single" w:sz="18" w:space="0" w:color="CEDAFC" w:themeColor="accent1" w:themeTint="33"/>
      </w:tblBorders>
      <w:tblCellMar>
        <w:left w:w="0" w:type="dxa"/>
        <w:right w:w="0" w:type="dxa"/>
      </w:tblCellMar>
    </w:tblPr>
    <w:trPr>
      <w:cantSplit/>
    </w:trPr>
    <w:tcPr>
      <w:shd w:val="clear" w:color="auto" w:fill="auto"/>
    </w:tcPr>
    <w:tblStylePr w:type="firstRow">
      <w:rPr>
        <w:color w:val="FFFFFF" w:themeColor="background1"/>
      </w:rPr>
      <w:tblPr/>
      <w:tcPr>
        <w:tcBorders>
          <w:top w:val="single" w:sz="18" w:space="0" w:color="E8EEF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F4BEB" w:themeFill="accent1"/>
      </w:tcPr>
    </w:tblStylePr>
    <w:tblStylePr w:type="lastRow">
      <w:rPr>
        <w:b/>
      </w:rPr>
      <w:tblPr/>
      <w:tcPr>
        <w:shd w:val="clear" w:color="auto" w:fill="ECF1FE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single" w:sz="18" w:space="0" w:color="CEDAFC" w:themeColor="accent1" w:themeTint="33"/>
          <w:right w:val="nil"/>
          <w:insideH w:val="single" w:sz="18" w:space="0" w:color="CEDAFC" w:themeColor="accent1" w:themeTint="33"/>
          <w:insideV w:val="nil"/>
        </w:tcBorders>
        <w:shd w:val="clear" w:color="auto" w:fill="0F4BEB" w:themeFill="accent1"/>
      </w:tcPr>
    </w:tblStylePr>
    <w:tblStylePr w:type="lastCol">
      <w:tblPr/>
      <w:tcPr>
        <w:shd w:val="clear" w:color="auto" w:fill="ECF1FE"/>
      </w:tcPr>
    </w:tblStylePr>
    <w:tblStylePr w:type="band2Vert">
      <w:tblPr/>
      <w:tcPr>
        <w:shd w:val="clear" w:color="auto" w:fill="ECF1FE"/>
      </w:tcPr>
    </w:tblStylePr>
    <w:tblStylePr w:type="band2Horz">
      <w:tblPr/>
      <w:tcPr>
        <w:shd w:val="clear" w:color="auto" w:fill="ECF1FE"/>
      </w:tcPr>
    </w:tblStylePr>
  </w:style>
  <w:style w:type="table" w:customStyle="1" w:styleId="ShadedBlueTable">
    <w:name w:val="Shaded Blue Table"/>
    <w:basedOn w:val="TableNormal"/>
    <w:uiPriority w:val="99"/>
    <w:rsid w:val="005D76A1"/>
    <w:pPr>
      <w:spacing w:before="0" w:after="0"/>
      <w:ind w:left="113" w:right="113"/>
    </w:pPr>
    <w:tblPr>
      <w:tblStyleRowBandSize w:val="1"/>
      <w:tblStyleColBandSize w:val="1"/>
      <w:tblBorders>
        <w:insideH w:val="single" w:sz="6" w:space="0" w:color="FFFFFF" w:themeColor="background1"/>
        <w:insideV w:val="single" w:sz="6" w:space="0" w:color="FFFFFF" w:themeColor="background1"/>
      </w:tblBorders>
      <w:tblCellMar>
        <w:left w:w="0" w:type="dxa"/>
        <w:right w:w="0" w:type="dxa"/>
      </w:tblCellMar>
    </w:tblPr>
    <w:trPr>
      <w:cantSplit/>
    </w:trPr>
    <w:tcPr>
      <w:shd w:val="clear" w:color="auto" w:fill="E8EEFD"/>
    </w:tcPr>
    <w:tblStylePr w:type="firstRow">
      <w:rPr>
        <w:color w:val="FFFFFF" w:themeColor="background1"/>
      </w:rPr>
      <w:tblPr/>
      <w:tcPr>
        <w:tcBorders>
          <w:top w:val="single" w:sz="36" w:space="0" w:color="auto"/>
        </w:tcBorders>
        <w:shd w:val="clear" w:color="auto" w:fill="0F4BEB" w:themeFill="accent1"/>
      </w:tcPr>
    </w:tblStylePr>
    <w:tblStylePr w:type="lastRow">
      <w:rPr>
        <w:b/>
      </w:rPr>
      <w:tblPr/>
      <w:tcPr>
        <w:shd w:val="clear" w:color="auto" w:fill="CEDAFC" w:themeFill="accent1" w:themeFillTint="33"/>
      </w:tcPr>
    </w:tblStylePr>
    <w:tblStylePr w:type="firstCol">
      <w:rPr>
        <w:color w:val="FFFFFF" w:themeColor="background1"/>
      </w:rPr>
      <w:tblPr/>
      <w:tcPr>
        <w:shd w:val="clear" w:color="auto" w:fill="0F4BEB" w:themeFill="accent1"/>
      </w:tcPr>
    </w:tblStylePr>
    <w:tblStylePr w:type="lastCol">
      <w:tblPr/>
      <w:tcPr>
        <w:shd w:val="clear" w:color="auto" w:fill="CEDAFC" w:themeFill="accent1" w:themeFillTint="33"/>
      </w:tcPr>
    </w:tblStylePr>
    <w:tblStylePr w:type="band2Vert">
      <w:tblPr/>
      <w:tcPr>
        <w:shd w:val="clear" w:color="auto" w:fill="CEDAFC" w:themeFill="accent1" w:themeFillTint="33"/>
      </w:tcPr>
    </w:tblStylePr>
    <w:tblStylePr w:type="band2Horz">
      <w:tblPr/>
      <w:tcPr>
        <w:shd w:val="clear" w:color="auto" w:fill="CEDAFC" w:themeFill="accent1" w:themeFillTint="33"/>
      </w:tcPr>
    </w:tblStylePr>
  </w:style>
  <w:style w:type="character" w:styleId="FollowedHyperlink">
    <w:name w:val="FollowedHyperlink"/>
    <w:basedOn w:val="DefaultParagraphFont"/>
    <w:uiPriority w:val="15"/>
    <w:rsid w:val="00BF1F87"/>
    <w:rPr>
      <w:color w:val="0F4BEB" w:themeColor="accent1"/>
      <w:u w:val="single"/>
    </w:rPr>
  </w:style>
  <w:style w:type="paragraph" w:customStyle="1" w:styleId="AppendixH1">
    <w:name w:val="Appendix H1"/>
    <w:basedOn w:val="Normal"/>
    <w:next w:val="BodyText"/>
    <w:uiPriority w:val="11"/>
    <w:semiHidden/>
    <w:qFormat/>
    <w:rsid w:val="00E33EF7"/>
    <w:pPr>
      <w:pageBreakBefore/>
      <w:tabs>
        <w:tab w:val="left" w:pos="567"/>
      </w:tabs>
      <w:spacing w:before="60" w:after="320"/>
      <w:outlineLvl w:val="0"/>
    </w:pPr>
    <w:rPr>
      <w:rFonts w:eastAsia="Times New Roman" w:cs="Times New Roman"/>
      <w:b/>
      <w:sz w:val="36"/>
      <w:szCs w:val="24"/>
      <w:lang w:eastAsia="en-AU"/>
    </w:rPr>
  </w:style>
  <w:style w:type="paragraph" w:customStyle="1" w:styleId="AppendixH2">
    <w:name w:val="Appendix H2"/>
    <w:basedOn w:val="Heading2"/>
    <w:next w:val="BodyText"/>
    <w:uiPriority w:val="11"/>
    <w:semiHidden/>
    <w:qFormat/>
    <w:rsid w:val="00E33EF7"/>
    <w:pPr>
      <w:tabs>
        <w:tab w:val="left" w:pos="851"/>
      </w:tabs>
    </w:pPr>
    <w:rPr>
      <w:iCs w:val="0"/>
    </w:rPr>
  </w:style>
  <w:style w:type="paragraph" w:customStyle="1" w:styleId="AppendixH3">
    <w:name w:val="Appendix H3"/>
    <w:basedOn w:val="Heading3"/>
    <w:next w:val="BodyText"/>
    <w:uiPriority w:val="11"/>
    <w:semiHidden/>
    <w:qFormat/>
    <w:rsid w:val="00E33EF7"/>
    <w:pPr>
      <w:tabs>
        <w:tab w:val="left" w:pos="851"/>
      </w:tabs>
    </w:pPr>
  </w:style>
  <w:style w:type="paragraph" w:customStyle="1" w:styleId="ListAlpha2">
    <w:name w:val="List Alpha 2"/>
    <w:basedOn w:val="ListAlpha0"/>
    <w:uiPriority w:val="19"/>
    <w:rsid w:val="004F2A3C"/>
    <w:pPr>
      <w:numPr>
        <w:ilvl w:val="1"/>
      </w:numPr>
    </w:pPr>
  </w:style>
  <w:style w:type="paragraph" w:customStyle="1" w:styleId="ListAlpha3">
    <w:name w:val="List Alpha 3"/>
    <w:basedOn w:val="ListAlpha2"/>
    <w:uiPriority w:val="19"/>
    <w:rsid w:val="004F2A3C"/>
    <w:pPr>
      <w:numPr>
        <w:ilvl w:val="2"/>
      </w:numPr>
    </w:pPr>
  </w:style>
  <w:style w:type="paragraph" w:customStyle="1" w:styleId="ListAlpha4">
    <w:name w:val="List Alpha 4"/>
    <w:basedOn w:val="ListAlpha3"/>
    <w:uiPriority w:val="19"/>
    <w:rsid w:val="004F2A3C"/>
    <w:pPr>
      <w:numPr>
        <w:ilvl w:val="3"/>
      </w:numPr>
    </w:pPr>
  </w:style>
  <w:style w:type="paragraph" w:customStyle="1" w:styleId="ListAlpha6">
    <w:name w:val="List Alpha 6"/>
    <w:basedOn w:val="ListAlpha4"/>
    <w:uiPriority w:val="19"/>
    <w:rsid w:val="004F2A3C"/>
    <w:pPr>
      <w:numPr>
        <w:ilvl w:val="5"/>
      </w:numPr>
    </w:pPr>
  </w:style>
  <w:style w:type="paragraph" w:customStyle="1" w:styleId="ListAlpha5">
    <w:name w:val="List Alpha 5"/>
    <w:basedOn w:val="ListAlpha6"/>
    <w:uiPriority w:val="19"/>
    <w:rsid w:val="004F2A3C"/>
    <w:pPr>
      <w:numPr>
        <w:ilvl w:val="4"/>
      </w:numPr>
    </w:pPr>
  </w:style>
  <w:style w:type="paragraph" w:styleId="ListBullet2">
    <w:name w:val="List Bullet 2"/>
    <w:basedOn w:val="ListBullet0"/>
    <w:uiPriority w:val="19"/>
    <w:rsid w:val="004F2A3C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4F2A3C"/>
    <w:pPr>
      <w:numPr>
        <w:ilvl w:val="2"/>
      </w:numPr>
    </w:pPr>
  </w:style>
  <w:style w:type="paragraph" w:styleId="ListBullet4">
    <w:name w:val="List Bullet 4"/>
    <w:basedOn w:val="ListBullet0"/>
    <w:uiPriority w:val="19"/>
    <w:rsid w:val="004F2A3C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4F2A3C"/>
    <w:pPr>
      <w:numPr>
        <w:ilvl w:val="4"/>
      </w:numPr>
    </w:pPr>
  </w:style>
  <w:style w:type="paragraph" w:customStyle="1" w:styleId="ListBullet6">
    <w:name w:val="List Bullet 6"/>
    <w:basedOn w:val="ListBullet0"/>
    <w:uiPriority w:val="19"/>
    <w:rsid w:val="004F2A3C"/>
    <w:pPr>
      <w:numPr>
        <w:ilvl w:val="5"/>
      </w:numPr>
    </w:pPr>
  </w:style>
  <w:style w:type="paragraph" w:styleId="ListNumber2">
    <w:name w:val="List Number 2"/>
    <w:basedOn w:val="ListNumber0"/>
    <w:uiPriority w:val="19"/>
    <w:rsid w:val="004F2A3C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4F2A3C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4F2A3C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4F2A3C"/>
    <w:pPr>
      <w:numPr>
        <w:ilvl w:val="4"/>
      </w:numPr>
    </w:pPr>
  </w:style>
  <w:style w:type="paragraph" w:customStyle="1" w:styleId="ListNumber6">
    <w:name w:val="List Number 6"/>
    <w:basedOn w:val="ListNumber0"/>
    <w:uiPriority w:val="19"/>
    <w:rsid w:val="004F2A3C"/>
    <w:pPr>
      <w:numPr>
        <w:ilvl w:val="5"/>
      </w:numPr>
    </w:pPr>
  </w:style>
  <w:style w:type="paragraph" w:customStyle="1" w:styleId="ListParagraph2">
    <w:name w:val="List Paragraph 2"/>
    <w:basedOn w:val="ListParagraph0"/>
    <w:uiPriority w:val="19"/>
    <w:rsid w:val="004F2A3C"/>
    <w:pPr>
      <w:numPr>
        <w:ilvl w:val="1"/>
      </w:numPr>
    </w:pPr>
  </w:style>
  <w:style w:type="paragraph" w:customStyle="1" w:styleId="ListParagraph3">
    <w:name w:val="List Paragraph 3"/>
    <w:basedOn w:val="ListParagraph0"/>
    <w:uiPriority w:val="19"/>
    <w:rsid w:val="004F2A3C"/>
    <w:pPr>
      <w:numPr>
        <w:ilvl w:val="2"/>
      </w:numPr>
    </w:pPr>
  </w:style>
  <w:style w:type="paragraph" w:customStyle="1" w:styleId="ListParagraph4">
    <w:name w:val="List Paragraph 4"/>
    <w:basedOn w:val="ListParagraph0"/>
    <w:uiPriority w:val="19"/>
    <w:rsid w:val="004F2A3C"/>
    <w:pPr>
      <w:numPr>
        <w:ilvl w:val="3"/>
      </w:numPr>
    </w:pPr>
  </w:style>
  <w:style w:type="paragraph" w:customStyle="1" w:styleId="ListParagraph5">
    <w:name w:val="List Paragraph 5"/>
    <w:basedOn w:val="ListParagraph0"/>
    <w:uiPriority w:val="19"/>
    <w:rsid w:val="004F2A3C"/>
    <w:pPr>
      <w:numPr>
        <w:ilvl w:val="4"/>
      </w:numPr>
    </w:pPr>
  </w:style>
  <w:style w:type="paragraph" w:customStyle="1" w:styleId="ListParagraph6">
    <w:name w:val="List Paragraph 6"/>
    <w:basedOn w:val="ListParagraph0"/>
    <w:uiPriority w:val="19"/>
    <w:rsid w:val="004F2A3C"/>
    <w:pPr>
      <w:numPr>
        <w:ilvl w:val="5"/>
      </w:numPr>
    </w:pPr>
  </w:style>
  <w:style w:type="numbering" w:customStyle="1" w:styleId="ListBullet">
    <w:name w:val="List_Bullet"/>
    <w:uiPriority w:val="99"/>
    <w:rsid w:val="00D63B2E"/>
    <w:pPr>
      <w:numPr>
        <w:numId w:val="3"/>
      </w:numPr>
    </w:pPr>
  </w:style>
  <w:style w:type="numbering" w:customStyle="1" w:styleId="ListNumberedHeadings">
    <w:name w:val="List_NumberedHeadings"/>
    <w:uiPriority w:val="99"/>
    <w:rsid w:val="003A08A5"/>
    <w:pPr>
      <w:numPr>
        <w:numId w:val="5"/>
      </w:numPr>
    </w:pPr>
  </w:style>
  <w:style w:type="numbering" w:customStyle="1" w:styleId="ListTableBullet">
    <w:name w:val="List_TableBullet"/>
    <w:uiPriority w:val="99"/>
    <w:rsid w:val="00411DB3"/>
    <w:pPr>
      <w:numPr>
        <w:numId w:val="7"/>
      </w:numPr>
    </w:pPr>
  </w:style>
  <w:style w:type="numbering" w:customStyle="1" w:styleId="ListTableNumber">
    <w:name w:val="List_TableNumber"/>
    <w:uiPriority w:val="99"/>
    <w:rsid w:val="00411DB3"/>
    <w:pPr>
      <w:numPr>
        <w:numId w:val="8"/>
      </w:numPr>
    </w:pPr>
  </w:style>
  <w:style w:type="paragraph" w:customStyle="1" w:styleId="TableBullet2">
    <w:name w:val="Table Bullet 2"/>
    <w:basedOn w:val="TableBullet"/>
    <w:uiPriority w:val="19"/>
    <w:rsid w:val="00411DB3"/>
    <w:pPr>
      <w:numPr>
        <w:ilvl w:val="1"/>
      </w:numPr>
    </w:pPr>
  </w:style>
  <w:style w:type="paragraph" w:customStyle="1" w:styleId="TableNumber2">
    <w:name w:val="Table Number 2"/>
    <w:basedOn w:val="TableNumber"/>
    <w:uiPriority w:val="19"/>
    <w:rsid w:val="00411DB3"/>
    <w:pPr>
      <w:numPr>
        <w:ilvl w:val="1"/>
      </w:numPr>
    </w:pPr>
  </w:style>
  <w:style w:type="paragraph" w:customStyle="1" w:styleId="BodyText4">
    <w:name w:val="Body Text 4"/>
    <w:basedOn w:val="BodyText3"/>
    <w:uiPriority w:val="99"/>
    <w:semiHidden/>
    <w:qFormat/>
    <w:rsid w:val="00444AE6"/>
    <w:pPr>
      <w:numPr>
        <w:ilvl w:val="3"/>
      </w:numPr>
    </w:pPr>
  </w:style>
  <w:style w:type="paragraph" w:customStyle="1" w:styleId="BodyText5">
    <w:name w:val="Body Text 5"/>
    <w:basedOn w:val="BodyText4"/>
    <w:uiPriority w:val="99"/>
    <w:semiHidden/>
    <w:qFormat/>
    <w:rsid w:val="00444AE6"/>
    <w:pPr>
      <w:numPr>
        <w:ilvl w:val="4"/>
      </w:numPr>
    </w:pPr>
  </w:style>
  <w:style w:type="paragraph" w:customStyle="1" w:styleId="BodyText6">
    <w:name w:val="Body Text 6"/>
    <w:basedOn w:val="BodyText5"/>
    <w:uiPriority w:val="99"/>
    <w:semiHidden/>
    <w:qFormat/>
    <w:rsid w:val="00444AE6"/>
    <w:pPr>
      <w:numPr>
        <w:ilvl w:val="5"/>
      </w:numPr>
    </w:pPr>
  </w:style>
  <w:style w:type="table" w:customStyle="1" w:styleId="LInedBlackTable">
    <w:name w:val="LIned Black Table"/>
    <w:basedOn w:val="LinedBlueTable"/>
    <w:uiPriority w:val="99"/>
    <w:rsid w:val="003E6AF6"/>
    <w:tblPr>
      <w:tblBorders>
        <w:top w:val="single" w:sz="24" w:space="0" w:color="DADADA" w:themeColor="background2" w:themeShade="E6"/>
        <w:bottom w:val="single" w:sz="24" w:space="0" w:color="DADADA" w:themeColor="background2" w:themeShade="E6"/>
        <w:insideH w:val="single" w:sz="24" w:space="0" w:color="DADADA" w:themeColor="background2" w:themeShade="E6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tcBorders>
          <w:top w:val="single" w:sz="18" w:space="0" w:color="E8EEF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rPr>
        <w:b/>
      </w:rPr>
      <w:tblPr/>
      <w:tcPr>
        <w:shd w:val="clear" w:color="auto" w:fill="F2F2F2" w:themeFill="background2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single" w:sz="18" w:space="0" w:color="CEDAFC" w:themeColor="accent1" w:themeTint="33"/>
          <w:right w:val="nil"/>
          <w:insideH w:val="single" w:sz="18" w:space="0" w:color="CEDAFC" w:themeColor="accent1" w:themeTint="33"/>
          <w:insideV w:val="nil"/>
        </w:tcBorders>
        <w:shd w:val="clear" w:color="auto" w:fill="000000" w:themeFill="text1"/>
      </w:tcPr>
    </w:tblStylePr>
    <w:tblStylePr w:type="lastCol">
      <w:tblPr/>
      <w:tcPr>
        <w:shd w:val="clear" w:color="auto" w:fill="F2F2F2" w:themeFill="background2"/>
      </w:tcPr>
    </w:tblStylePr>
    <w:tblStylePr w:type="band2Vert">
      <w:tblPr/>
      <w:tcPr>
        <w:shd w:val="clear" w:color="auto" w:fill="F2F2F2" w:themeFill="background2"/>
      </w:tcPr>
    </w:tblStylePr>
    <w:tblStylePr w:type="band2Horz">
      <w:tblPr/>
      <w:tcPr>
        <w:shd w:val="clear" w:color="auto" w:fill="F2F2F2" w:themeFill="background2"/>
      </w:tcPr>
    </w:tblStylePr>
  </w:style>
  <w:style w:type="paragraph" w:styleId="FootnoteText">
    <w:name w:val="footnote text"/>
    <w:basedOn w:val="Normal"/>
    <w:link w:val="FootnoteTextChar"/>
    <w:uiPriority w:val="99"/>
    <w:rsid w:val="00024D7F"/>
    <w:pPr>
      <w:tabs>
        <w:tab w:val="left" w:pos="284"/>
      </w:tabs>
    </w:pPr>
    <w:rPr>
      <w:sz w:val="15"/>
      <w:szCs w:val="20"/>
    </w:rPr>
  </w:style>
  <w:style w:type="numbering" w:customStyle="1" w:styleId="ListChapter">
    <w:name w:val="List_Chapter"/>
    <w:uiPriority w:val="99"/>
    <w:rsid w:val="00EB6DEC"/>
    <w:pPr>
      <w:numPr>
        <w:numId w:val="41"/>
      </w:numPr>
    </w:pPr>
  </w:style>
  <w:style w:type="character" w:styleId="PlaceholderText">
    <w:name w:val="Placeholder Text"/>
    <w:basedOn w:val="DefaultParagraphFont"/>
    <w:uiPriority w:val="99"/>
    <w:semiHidden/>
    <w:rsid w:val="002106C4"/>
    <w:rPr>
      <w:color w:val="808080"/>
    </w:rPr>
  </w:style>
  <w:style w:type="table" w:customStyle="1" w:styleId="TableNoBorders">
    <w:name w:val="Table No Borders"/>
    <w:basedOn w:val="TableNormal"/>
    <w:uiPriority w:val="99"/>
    <w:rsid w:val="009D07AF"/>
    <w:pPr>
      <w:spacing w:before="0" w:after="0"/>
    </w:pPr>
    <w:tblPr/>
  </w:style>
  <w:style w:type="character" w:customStyle="1" w:styleId="FootnoteTextChar">
    <w:name w:val="Footnote Text Char"/>
    <w:basedOn w:val="DefaultParagraphFont"/>
    <w:link w:val="FootnoteText"/>
    <w:uiPriority w:val="99"/>
    <w:rsid w:val="00024D7F"/>
    <w:rPr>
      <w:sz w:val="15"/>
      <w:szCs w:val="20"/>
    </w:rPr>
  </w:style>
  <w:style w:type="character" w:styleId="FootnoteReference">
    <w:name w:val="footnote reference"/>
    <w:basedOn w:val="DefaultParagraphFont"/>
    <w:uiPriority w:val="99"/>
    <w:rsid w:val="00024D7F"/>
    <w:rPr>
      <w:vertAlign w:val="superscript"/>
    </w:rPr>
  </w:style>
  <w:style w:type="paragraph" w:customStyle="1" w:styleId="UTSHeaderWhite">
    <w:name w:val="UTS Header White"/>
    <w:qFormat/>
    <w:rsid w:val="00D821D0"/>
    <w:pPr>
      <w:spacing w:before="0" w:after="0" w:line="180" w:lineRule="exact"/>
    </w:pPr>
    <w:rPr>
      <w:color w:val="FFFFFF" w:themeColor="background1"/>
      <w:sz w:val="14"/>
      <w:szCs w:val="14"/>
    </w:rPr>
  </w:style>
  <w:style w:type="paragraph" w:customStyle="1" w:styleId="UTSH5">
    <w:name w:val="UTS H5"/>
    <w:basedOn w:val="Heading4"/>
    <w:link w:val="UTSH5Char"/>
    <w:qFormat/>
    <w:rsid w:val="00686D40"/>
    <w:rPr>
      <w:color w:val="auto"/>
    </w:rPr>
  </w:style>
  <w:style w:type="character" w:customStyle="1" w:styleId="UTSH5Char">
    <w:name w:val="UTS H5 Char"/>
    <w:basedOn w:val="Heading4Char"/>
    <w:link w:val="UTSH5"/>
    <w:rsid w:val="00686D40"/>
    <w:rPr>
      <w:rFonts w:asciiTheme="majorHAnsi" w:eastAsia="Times New Roman" w:hAnsiTheme="majorHAnsi" w:cs="Times New Roman"/>
      <w:b/>
      <w:bCs/>
      <w:color w:val="0F4BEB" w:themeColor="accent1"/>
      <w:sz w:val="18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2C3D95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F1621B"/>
    <w:pPr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BodyTextChar"/>
    <w:link w:val="EndNoteBibliographyTitle"/>
    <w:rsid w:val="00F1621B"/>
    <w:rPr>
      <w:rFonts w:ascii="Calibri" w:eastAsia="Times New Roman" w:hAnsi="Calibri" w:cs="Calibri"/>
      <w:noProof/>
      <w:sz w:val="18"/>
      <w:szCs w:val="24"/>
      <w:lang w:val="en-US" w:eastAsia="en-AU"/>
    </w:rPr>
  </w:style>
  <w:style w:type="paragraph" w:customStyle="1" w:styleId="EndNoteBibliography">
    <w:name w:val="EndNote Bibliography"/>
    <w:basedOn w:val="Normal"/>
    <w:link w:val="EndNoteBibliographyChar"/>
    <w:rsid w:val="00F1621B"/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BodyTextChar"/>
    <w:link w:val="EndNoteBibliography"/>
    <w:rsid w:val="00F1621B"/>
    <w:rPr>
      <w:rFonts w:ascii="Calibri" w:eastAsia="Times New Roman" w:hAnsi="Calibri" w:cs="Calibri"/>
      <w:noProof/>
      <w:sz w:val="18"/>
      <w:szCs w:val="24"/>
      <w:lang w:val="en-US" w:eastAsia="en-AU"/>
    </w:rPr>
  </w:style>
  <w:style w:type="table" w:styleId="GridTable4-Accent1">
    <w:name w:val="Grid Table 4 Accent 1"/>
    <w:basedOn w:val="TableNormal"/>
    <w:uiPriority w:val="49"/>
    <w:rsid w:val="00F86AC0"/>
    <w:pPr>
      <w:spacing w:after="0"/>
    </w:pPr>
    <w:tblPr>
      <w:tblStyleRowBandSize w:val="1"/>
      <w:tblStyleColBandSize w:val="1"/>
      <w:tblBorders>
        <w:top w:val="single" w:sz="4" w:space="0" w:color="6C91F5" w:themeColor="accent1" w:themeTint="99"/>
        <w:left w:val="single" w:sz="4" w:space="0" w:color="6C91F5" w:themeColor="accent1" w:themeTint="99"/>
        <w:bottom w:val="single" w:sz="4" w:space="0" w:color="6C91F5" w:themeColor="accent1" w:themeTint="99"/>
        <w:right w:val="single" w:sz="4" w:space="0" w:color="6C91F5" w:themeColor="accent1" w:themeTint="99"/>
        <w:insideH w:val="single" w:sz="4" w:space="0" w:color="6C91F5" w:themeColor="accent1" w:themeTint="99"/>
        <w:insideV w:val="single" w:sz="4" w:space="0" w:color="6C91F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4BEB" w:themeColor="accent1"/>
          <w:left w:val="single" w:sz="4" w:space="0" w:color="0F4BEB" w:themeColor="accent1"/>
          <w:bottom w:val="single" w:sz="4" w:space="0" w:color="0F4BEB" w:themeColor="accent1"/>
          <w:right w:val="single" w:sz="4" w:space="0" w:color="0F4BEB" w:themeColor="accent1"/>
          <w:insideH w:val="nil"/>
          <w:insideV w:val="nil"/>
        </w:tcBorders>
        <w:shd w:val="clear" w:color="auto" w:fill="0F4BEB" w:themeFill="accent1"/>
      </w:tcPr>
    </w:tblStylePr>
    <w:tblStylePr w:type="lastRow">
      <w:rPr>
        <w:b/>
        <w:bCs/>
      </w:rPr>
      <w:tblPr/>
      <w:tcPr>
        <w:tcBorders>
          <w:top w:val="double" w:sz="4" w:space="0" w:color="0F4BE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AFC" w:themeFill="accent1" w:themeFillTint="33"/>
      </w:tcPr>
    </w:tblStylePr>
    <w:tblStylePr w:type="band1Horz">
      <w:tblPr/>
      <w:tcPr>
        <w:shd w:val="clear" w:color="auto" w:fill="CEDAFC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rive.google.com/file/d/1WHiZD5QcMEJJFTjVavrJ0RuVkEVAGP2o/view?usp=drive_link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lib.uts.edu.au/referencing/apa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scikit-learn/scikit-learn/blob/d5082d32de2797f9594c9477f2810c743560a1f1/sklearn/feature_extraction/text.py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yrus-Kwan/SMS-Spam-Filtering" TargetMode="External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https://drive.google.com/file/d/1WHiZD5QcMEJJFTjVavrJ0RuVkEVAGP2o/view?usp=drive_link" TargetMode="External"/><Relationship Id="rId23" Type="http://schemas.openxmlformats.org/officeDocument/2006/relationships/oleObject" Target="embeddings/oleObject1.bin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yrus-Kwan/SMS-Spam-Filtering" TargetMode="External"/><Relationship Id="rId22" Type="http://schemas.openxmlformats.org/officeDocument/2006/relationships/image" Target="media/image7.emf"/><Relationship Id="rId27" Type="http://schemas.openxmlformats.org/officeDocument/2006/relationships/hyperlink" Target="https://www.geeksforgeeks.org/adam-optimizer/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chael%20stuff\Work_%20Day%20Job\UTS%20work%202022\Generic%20templates%20and%20LD%20resources\UTS%20branding_%20tempates\UTS%20branding_%20reports\5%20Report\UTS%202019%20Report%20Word%20template_FA.dotx" TargetMode="External"/></Relationships>
</file>

<file path=word/theme/theme1.xml><?xml version="1.0" encoding="utf-8"?>
<a:theme xmlns:a="http://schemas.openxmlformats.org/drawingml/2006/main" name="Office Theme">
  <a:themeElements>
    <a:clrScheme name="UTS">
      <a:dk1>
        <a:sysClr val="windowText" lastClr="000000"/>
      </a:dk1>
      <a:lt1>
        <a:sysClr val="window" lastClr="FFFFFF"/>
      </a:lt1>
      <a:dk2>
        <a:srgbClr val="B2B2B2"/>
      </a:dk2>
      <a:lt2>
        <a:srgbClr val="F2F2F2"/>
      </a:lt2>
      <a:accent1>
        <a:srgbClr val="0F4BEB"/>
      </a:accent1>
      <a:accent2>
        <a:srgbClr val="FF2305"/>
      </a:accent2>
      <a:accent3>
        <a:srgbClr val="49C0E2"/>
      </a:accent3>
      <a:accent4>
        <a:srgbClr val="068D38"/>
      </a:accent4>
      <a:accent5>
        <a:srgbClr val="AECA0C"/>
      </a:accent5>
      <a:accent6>
        <a:srgbClr val="6E237F"/>
      </a:accent6>
      <a:hlink>
        <a:srgbClr val="0F4BEB"/>
      </a:hlink>
      <a:folHlink>
        <a:srgbClr val="0F4BEB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5771C352E2E547A805E4526BC0ED4A" ma:contentTypeVersion="13" ma:contentTypeDescription="Create a new document." ma:contentTypeScope="" ma:versionID="f3cdd9d4ed561fe1e53769103b320202">
  <xsd:schema xmlns:xsd="http://www.w3.org/2001/XMLSchema" xmlns:xs="http://www.w3.org/2001/XMLSchema" xmlns:p="http://schemas.microsoft.com/office/2006/metadata/properties" xmlns:ns2="bf780b6f-8ef5-49ba-9036-18fe634226f0" xmlns:ns3="a48822be-a7f9-4347-a71d-68ac1f130119" targetNamespace="http://schemas.microsoft.com/office/2006/metadata/properties" ma:root="true" ma:fieldsID="c89a841ec09e5adf14af93936d5613c9" ns2:_="" ns3:_="">
    <xsd:import namespace="bf780b6f-8ef5-49ba-9036-18fe634226f0"/>
    <xsd:import namespace="a48822be-a7f9-4347-a71d-68ac1f130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80b6f-8ef5-49ba-9036-18fe634226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822be-a7f9-4347-a71d-68ac1f1301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43218ab-2b52-4ce4-83f9-429a4d1927a8}" ma:internalName="TaxCatchAll" ma:showField="CatchAllData" ma:web="a48822be-a7f9-4347-a71d-68ac1f1301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F0F423-392C-44DA-9050-6990A43B46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39E2E2-7B41-488A-AE23-AF295033DC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780b6f-8ef5-49ba-9036-18fe634226f0"/>
    <ds:schemaRef ds:uri="a48822be-a7f9-4347-a71d-68ac1f130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4050ED-9255-4C8C-AD97-1A3477359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UTS 2019 Report Word template_FA.dotx</Template>
  <TotalTime>1275</TotalTime>
  <Pages>16</Pages>
  <Words>4647</Words>
  <Characters>26491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42172 AT2 Mini AI Application Example</vt:lpstr>
    </vt:vector>
  </TitlesOfParts>
  <Company/>
  <LinksUpToDate>false</LinksUpToDate>
  <CharactersWithSpaces>31076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42172 AT1: SMS Spam Prediction</dc:title>
  <dc:creator>rachael mccallum</dc:creator>
  <cp:lastModifiedBy>Cyrus Kwan</cp:lastModifiedBy>
  <cp:revision>692</cp:revision>
  <cp:lastPrinted>2024-10-13T12:54:00Z</cp:lastPrinted>
  <dcterms:created xsi:type="dcterms:W3CDTF">2022-08-22T02:08:00Z</dcterms:created>
  <dcterms:modified xsi:type="dcterms:W3CDTF">2024-10-13T12:54:00Z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2022-08-22T02:08:20Z</vt:lpwstr>
  </property>
  <property fmtid="{D5CDD505-2E9C-101B-9397-08002B2CF9AE}" pid="4" name="MSIP_Label_51a6c3db-1667-4f49-995a-8b9973972958_Method">
    <vt:lpwstr>Standard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256d80eb-34f3-46f2-b883-837b1b661883</vt:lpwstr>
  </property>
  <property fmtid="{D5CDD505-2E9C-101B-9397-08002B2CF9AE}" pid="8" name="MSIP_Label_51a6c3db-1667-4f49-995a-8b9973972958_ContentBits">
    <vt:lpwstr>0</vt:lpwstr>
  </property>
</Properties>
</file>